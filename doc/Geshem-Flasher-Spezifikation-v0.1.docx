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
    </w:p>
    <w:p>
      <w:r/>
      <w:r/>
    </w:p>
    <w:p>
      <w:r/>
      <w:r/>
    </w:p>
    <w:p>
      <w:r/>
      <w:r/>
    </w:p>
    <w:p>
      <w:r/>
      <w:r/>
    </w:p>
    <w:p>
      <w:r/>
      <w:r/>
    </w:p>
    <w:p>
      <w:r/>
      <w:r/>
    </w:p>
    <w:p>
      <w:r/>
      <w:r/>
    </w:p>
    <w:p>
      <w:pPr>
        <w:pStyle w:val="1198"/>
      </w:pPr>
      <w:r>
        <w:t xml:space="preserve">PRojekt: </w:t>
      </w:r>
      <w:r>
        <w:t xml:space="preserve">GESHEM FLASHER</w:t>
      </w:r>
      <w:r/>
    </w:p>
    <w:p>
      <w:pPr>
        <w:rPr>
          <w:color w:val="365f91" w:themeColor="accent1" w:themeShade="BF"/>
        </w:rPr>
      </w:pPr>
      <w:r>
        <w:rPr>
          <w:color w:val="365f91" w:themeColor="accent1" w:themeShade="BF"/>
        </w:rPr>
      </w:r>
      <w:r/>
    </w:p>
    <w:p>
      <w:pPr>
        <w:rPr>
          <w:color w:val="365f91" w:themeColor="accent1" w:themeShade="BF"/>
        </w:rPr>
      </w:pPr>
      <w:r>
        <w:rPr>
          <w:color w:val="365f91" w:themeColor="accent1" w:themeShade="BF"/>
        </w:rPr>
      </w:r>
      <w:r/>
    </w:p>
    <w:p>
      <w:pPr>
        <w:pStyle w:val="1202"/>
      </w:pPr>
      <w:r>
        <w:t xml:space="preserve">USB LINUX Live System für image updates auf geshem box-pc‘s</w:t>
      </w:r>
      <w:r/>
    </w:p>
    <w:p>
      <w:r/>
      <w:r/>
    </w:p>
    <w:p>
      <w:r/>
      <w:r/>
    </w:p>
    <w:p>
      <w:r/>
      <w:r/>
    </w:p>
    <w:p>
      <w:r/>
      <w:r/>
    </w:p>
    <w:p>
      <w:r/>
      <w:r/>
    </w:p>
    <w:p>
      <w:r/>
      <w:r/>
    </w:p>
    <w:p>
      <w:r/>
      <w:r/>
    </w:p>
    <w:tbl>
      <w:tblPr>
        <w:tblW w:w="8932" w:type="dxa"/>
        <w:tblInd w:w="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firstRow="0" w:lastRow="0" w:firstColumn="0" w:lastColumn="0" w:noHBand="0" w:noVBand="0"/>
      </w:tblPr>
      <w:tblGrid>
        <w:gridCol w:w="1418"/>
        <w:gridCol w:w="2551"/>
        <w:gridCol w:w="426"/>
        <w:gridCol w:w="426"/>
        <w:gridCol w:w="1418"/>
        <w:gridCol w:w="2693"/>
      </w:tblGrid>
      <w:tr>
        <w:trPr>
          <w:trHeight w:val="57"/>
        </w:trPr>
        <w:tc>
          <w:tcPr>
            <w:tcBorders>
              <w:top w:val="none" w:color="000000" w:sz="4" w:space="0"/>
              <w:left w:val="none" w:color="000000" w:sz="4" w:space="0"/>
              <w:bottom w:val="single" w:color="auto" w:sz="4" w:space="0"/>
              <w:right w:val="none" w:color="000000" w:sz="4" w:space="0"/>
            </w:tcBorders>
            <w:tcW w:w="1418"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single" w:color="auto" w:sz="4" w:space="0"/>
              <w:right w:val="none" w:color="000000" w:sz="4" w:space="0"/>
            </w:tcBorders>
            <w:tcW w:w="2551" w:type="dxa"/>
            <w:vAlign w:val="center"/>
            <w:textDirection w:val="lrTb"/>
            <w:noWrap w:val="false"/>
          </w:tcPr>
          <w:p>
            <w:pPr>
              <w:jc w:val="center"/>
              <w:spacing w:before="60"/>
              <w:rPr>
                <w:rFonts w:cs="Arial"/>
                <w:color w:val="999999"/>
                <w:sz w:val="16"/>
                <w:szCs w:val="16"/>
              </w:rPr>
            </w:pPr>
            <w:r>
              <w:rPr>
                <w:rFonts w:cs="Arial"/>
                <w:color w:val="999999"/>
                <w:sz w:val="16"/>
                <w:szCs w:val="16"/>
              </w:rPr>
              <w:t xml:space="preserve">Name</w:t>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single" w:color="auto" w:sz="4" w:space="0"/>
              <w:right w:val="none" w:color="000000" w:sz="4" w:space="0"/>
            </w:tcBorders>
            <w:tcW w:w="1418" w:type="dxa"/>
            <w:vAlign w:val="center"/>
            <w:textDirection w:val="lrTb"/>
            <w:noWrap w:val="false"/>
          </w:tcPr>
          <w:p>
            <w:pPr>
              <w:spacing w:before="60"/>
              <w:rPr>
                <w:rFonts w:cs="Arial"/>
                <w:color w:val="999999"/>
              </w:rPr>
            </w:pPr>
            <w:r>
              <w:rPr>
                <w:rFonts w:cs="Arial"/>
                <w:color w:val="999999"/>
              </w:rPr>
            </w:r>
            <w:r/>
          </w:p>
        </w:tc>
        <w:tc>
          <w:tcPr>
            <w:tcBorders>
              <w:top w:val="none" w:color="000000" w:sz="4" w:space="0"/>
              <w:left w:val="none" w:color="000000" w:sz="4" w:space="0"/>
              <w:bottom w:val="single" w:color="auto" w:sz="4" w:space="0"/>
              <w:right w:val="none" w:color="000000" w:sz="4" w:space="0"/>
            </w:tcBorders>
            <w:tcW w:w="2693" w:type="dxa"/>
            <w:vAlign w:val="center"/>
            <w:textDirection w:val="lrTb"/>
            <w:noWrap w:val="false"/>
          </w:tcPr>
          <w:p>
            <w:pPr>
              <w:jc w:val="center"/>
              <w:spacing w:before="60"/>
              <w:rPr>
                <w:rFonts w:cs="Arial"/>
                <w:color w:val="999999"/>
                <w:sz w:val="16"/>
                <w:szCs w:val="16"/>
              </w:rPr>
            </w:pPr>
            <w:r>
              <w:rPr>
                <w:rFonts w:cs="Arial"/>
                <w:color w:val="999999"/>
                <w:sz w:val="16"/>
                <w:szCs w:val="16"/>
              </w:rPr>
              <w:t xml:space="preserve">Name</w:t>
            </w:r>
            <w:r/>
          </w:p>
        </w:tc>
      </w:tr>
      <w:tr>
        <w:trPr>
          <w:trHeight w:val="700"/>
        </w:trPr>
        <w:tc>
          <w:tcPr>
            <w:tcBorders>
              <w:top w:val="single" w:color="auto" w:sz="4" w:space="0"/>
              <w:left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Erstellt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t xml:space="preserve">S. Reddy</w:t>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top w:val="single" w:color="auto" w:sz="4" w:space="0"/>
              <w:left w:val="none" w:color="000000"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tcBorders>
            <w:tcW w:w="1418" w:type="dxa"/>
            <w:vAlign w:val="center"/>
            <w:textDirection w:val="lrTb"/>
            <w:noWrap w:val="false"/>
          </w:tcPr>
          <w:p>
            <w:pPr>
              <w:spacing w:before="60"/>
              <w:rPr>
                <w:rFonts w:cs="Arial"/>
              </w:rPr>
            </w:pPr>
            <w:r>
              <w:rPr>
                <w:rFonts w:cs="Arial"/>
              </w:rPr>
              <w:t xml:space="preserve">Geprüft</w:t>
            </w:r>
            <w:r/>
          </w:p>
        </w:tc>
        <w:tc>
          <w:tcPr>
            <w:tcBorders>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bottom w:val="none" w:color="000000"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bottom w:val="none" w:color="000000" w:sz="4" w:space="0"/>
            </w:tcBorders>
            <w:tcW w:w="1418" w:type="dxa"/>
            <w:vAlign w:val="center"/>
            <w:textDirection w:val="lrTb"/>
            <w:noWrap w:val="false"/>
          </w:tcPr>
          <w:p>
            <w:pPr>
              <w:rPr>
                <w:rFonts w:cs="Arial"/>
              </w:rPr>
            </w:pPr>
            <w:r>
              <w:rPr>
                <w:rFonts w:cs="Arial"/>
              </w:rPr>
              <w:t xml:space="preserve">Geprüft</w:t>
            </w:r>
            <w:r/>
          </w:p>
        </w:tc>
        <w:tc>
          <w:tcPr>
            <w:tcBorders>
              <w:bottom w:val="none" w:color="000000" w:sz="4" w:space="0"/>
              <w:right w:val="none" w:color="000000" w:sz="4" w:space="0"/>
            </w:tcBorders>
            <w:tcW w:w="2693" w:type="dxa"/>
            <w:vAlign w:val="center"/>
            <w:textDirection w:val="lrTb"/>
            <w:noWrap w:val="false"/>
          </w:tcPr>
          <w:p>
            <w:pPr>
              <w:spacing w:before="60"/>
              <w:rPr>
                <w:rFonts w:cs="Arial"/>
              </w:rPr>
            </w:pPr>
            <w:r>
              <w:rPr>
                <w:rFonts w:cs="Arial"/>
              </w:rPr>
            </w:r>
            <w:r/>
          </w:p>
        </w:tc>
      </w:tr>
      <w:tr>
        <w:trPr>
          <w:trHeight w:val="700"/>
        </w:trPr>
        <w:tc>
          <w:tcPr>
            <w:tcBorders>
              <w:left w:val="none" w:color="000000" w:sz="4" w:space="0"/>
              <w:bottom w:val="single" w:color="auto" w:sz="4" w:space="0"/>
              <w:right w:val="single" w:color="auto" w:sz="4" w:space="0"/>
            </w:tcBorders>
            <w:tcW w:w="1418" w:type="dxa"/>
            <w:vAlign w:val="center"/>
            <w:textDirection w:val="lrTb"/>
            <w:noWrap w:val="false"/>
          </w:tcPr>
          <w:p>
            <w:pPr>
              <w:spacing w:before="60"/>
              <w:rPr>
                <w:rFonts w:cs="Arial"/>
              </w:rPr>
            </w:pPr>
            <w:r>
              <w:rPr>
                <w:rFonts w:cs="Arial"/>
              </w:rPr>
              <w:t xml:space="preserve">Geprüft</w:t>
            </w:r>
            <w:r/>
          </w:p>
        </w:tc>
        <w:tc>
          <w:tcPr>
            <w:tcBorders>
              <w:top w:val="single" w:color="auto" w:sz="4" w:space="0"/>
              <w:left w:val="single" w:color="auto" w:sz="4" w:space="0"/>
              <w:bottom w:val="single" w:color="auto" w:sz="4" w:space="0"/>
              <w:right w:val="none" w:color="000000" w:sz="4" w:space="0"/>
            </w:tcBorders>
            <w:tcW w:w="2551" w:type="dxa"/>
            <w:vAlign w:val="center"/>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textDirection w:val="lrTb"/>
            <w:noWrap w:val="false"/>
          </w:tcPr>
          <w:p>
            <w:pPr>
              <w:spacing w:before="60"/>
              <w:rPr>
                <w:rFonts w:cs="Arial"/>
              </w:rPr>
            </w:pPr>
            <w:r>
              <w:rPr>
                <w:rFonts w:cs="Arial"/>
              </w:rPr>
            </w:r>
            <w:r/>
          </w:p>
        </w:tc>
        <w:tc>
          <w:tcPr>
            <w:tcBorders>
              <w:top w:val="none" w:color="000000" w:sz="4" w:space="0"/>
              <w:left w:val="none" w:color="000000" w:sz="4" w:space="0"/>
              <w:bottom w:val="none" w:color="000000" w:sz="4" w:space="0"/>
              <w:right w:val="none" w:color="000000" w:sz="4" w:space="0"/>
            </w:tcBorders>
            <w:tcW w:w="426" w:type="dxa"/>
            <w:vAlign w:val="center"/>
            <w:textDirection w:val="lrTb"/>
            <w:noWrap w:val="false"/>
          </w:tcPr>
          <w:p>
            <w:pPr>
              <w:spacing w:before="60"/>
              <w:rPr>
                <w:rFonts w:cs="Arial"/>
              </w:rPr>
            </w:pPr>
            <w:r>
              <w:rPr>
                <w:rFonts w:cs="Arial"/>
              </w:rPr>
            </w:r>
            <w:r/>
          </w:p>
        </w:tc>
        <w:tc>
          <w:tcPr>
            <w:tcBorders>
              <w:left w:val="none" w:color="000000" w:sz="4" w:space="0"/>
              <w:bottom w:val="single" w:color="auto" w:sz="4" w:space="0"/>
            </w:tcBorders>
            <w:tcW w:w="1418" w:type="dxa"/>
            <w:vAlign w:val="center"/>
            <w:textDirection w:val="lrTb"/>
            <w:noWrap w:val="false"/>
          </w:tcPr>
          <w:p>
            <w:pPr>
              <w:rPr>
                <w:rFonts w:cs="Arial"/>
              </w:rPr>
            </w:pPr>
            <w:r>
              <w:rPr>
                <w:rFonts w:cs="Arial"/>
              </w:rPr>
              <w:t xml:space="preserve">Geprüft</w:t>
            </w:r>
            <w:r/>
          </w:p>
        </w:tc>
        <w:tc>
          <w:tcPr>
            <w:tcBorders>
              <w:bottom w:val="single" w:color="auto" w:sz="4" w:space="0"/>
              <w:right w:val="none" w:color="000000" w:sz="4" w:space="0"/>
            </w:tcBorders>
            <w:tcW w:w="2693" w:type="dxa"/>
            <w:vAlign w:val="center"/>
            <w:textDirection w:val="lrTb"/>
            <w:noWrap w:val="false"/>
          </w:tcPr>
          <w:p>
            <w:pPr>
              <w:spacing w:before="60"/>
              <w:rPr>
                <w:rFonts w:cs="Arial"/>
              </w:rPr>
            </w:pPr>
            <w:r>
              <w:rPr>
                <w:rFonts w:cs="Arial"/>
              </w:rPr>
            </w:r>
            <w:r/>
          </w:p>
        </w:tc>
      </w:tr>
    </w:tbl>
    <w:p>
      <w:pPr>
        <w:rPr>
          <w:szCs w:val="24"/>
        </w:rPr>
      </w:pPr>
      <w:r>
        <w:rPr>
          <w:szCs w:val="24"/>
        </w:rPr>
      </w:r>
      <w:r/>
    </w:p>
    <w:p>
      <w:pPr>
        <w:spacing w:after="200" w:line="276" w:lineRule="auto"/>
        <w:rPr>
          <w:b/>
          <w:bCs/>
          <w:color w:val="008c7d"/>
          <w:sz w:val="36"/>
          <w:szCs w:val="40"/>
        </w:rPr>
      </w:pPr>
      <w:r>
        <w:rPr>
          <w:sz w:val="20"/>
        </w:rPr>
        <w:br w:type="page" w:clear="all"/>
      </w:r>
      <w:r/>
    </w:p>
    <w:p>
      <w:pPr>
        <w:pStyle w:val="1211"/>
      </w:pPr>
      <w:r>
        <w:t xml:space="preserve">Änderungen</w:t>
      </w:r>
      <w:r/>
    </w:p>
    <w:tbl>
      <w:tblPr>
        <w:tblStyle w:val="1187"/>
        <w:tblW w:w="9527" w:type="dxa"/>
        <w:tblLook w:val="04A0" w:firstRow="1" w:lastRow="0" w:firstColumn="1" w:lastColumn="0" w:noHBand="0" w:noVBand="1"/>
      </w:tblPr>
      <w:tblGrid>
        <w:gridCol w:w="1271"/>
        <w:gridCol w:w="5231"/>
        <w:gridCol w:w="1597"/>
        <w:gridCol w:w="1428"/>
      </w:tblGrid>
      <w:tr>
        <w:trPr/>
        <w:tc>
          <w:tcPr>
            <w:shd w:val="clear" w:color="auto" w:fill="a6a6a6" w:themeFill="background1" w:themeFillShade="A6"/>
            <w:tcW w:w="1271" w:type="dxa"/>
            <w:vAlign w:val="center"/>
            <w:textDirection w:val="lrTb"/>
            <w:noWrap w:val="false"/>
          </w:tcPr>
          <w:p>
            <w:pPr>
              <w:jc w:val="left"/>
              <w:rPr>
                <w:b/>
              </w:rPr>
            </w:pPr>
            <w:r>
              <w:rPr>
                <w:b/>
              </w:rPr>
              <w:t xml:space="preserve">Revision</w:t>
            </w:r>
            <w:r/>
          </w:p>
        </w:tc>
        <w:tc>
          <w:tcPr>
            <w:shd w:val="clear" w:color="auto" w:fill="a6a6a6" w:themeFill="background1" w:themeFillShade="A6"/>
            <w:tcW w:w="5231" w:type="dxa"/>
            <w:vAlign w:val="center"/>
            <w:textDirection w:val="lrTb"/>
            <w:noWrap w:val="false"/>
          </w:tcPr>
          <w:p>
            <w:pPr>
              <w:jc w:val="left"/>
              <w:rPr>
                <w:b/>
              </w:rPr>
            </w:pPr>
            <w:r>
              <w:rPr>
                <w:b/>
              </w:rPr>
              <w:t xml:space="preserve">Modifikation</w:t>
            </w:r>
            <w:r/>
          </w:p>
        </w:tc>
        <w:tc>
          <w:tcPr>
            <w:shd w:val="clear" w:color="auto" w:fill="a6a6a6" w:themeFill="background1" w:themeFillShade="A6"/>
            <w:tcW w:w="1597" w:type="dxa"/>
            <w:vAlign w:val="center"/>
            <w:textDirection w:val="lrTb"/>
            <w:noWrap w:val="false"/>
          </w:tcPr>
          <w:p>
            <w:pPr>
              <w:jc w:val="left"/>
              <w:rPr>
                <w:b/>
              </w:rPr>
            </w:pPr>
            <w:r>
              <w:rPr>
                <w:b/>
              </w:rPr>
              <w:t xml:space="preserve">Datum</w:t>
            </w:r>
            <w:r/>
          </w:p>
        </w:tc>
        <w:tc>
          <w:tcPr>
            <w:shd w:val="clear" w:color="auto" w:fill="a6a6a6" w:themeFill="background1" w:themeFillShade="A6"/>
            <w:tcW w:w="1428" w:type="dxa"/>
            <w:vAlign w:val="center"/>
            <w:textDirection w:val="lrTb"/>
            <w:noWrap w:val="false"/>
          </w:tcPr>
          <w:p>
            <w:pPr>
              <w:jc w:val="left"/>
              <w:rPr>
                <w:b/>
              </w:rPr>
            </w:pPr>
            <w:r>
              <w:rPr>
                <w:b/>
              </w:rPr>
              <w:t xml:space="preserve">Ersteller / Bearbeiter</w:t>
            </w:r>
            <w:r/>
          </w:p>
        </w:tc>
      </w:tr>
      <w:tr>
        <w:trPr>
          <w:trHeight w:val="397"/>
        </w:trPr>
        <w:tc>
          <w:tcPr>
            <w:tcW w:w="1271" w:type="dxa"/>
            <w:vAlign w:val="center"/>
            <w:textDirection w:val="lrTb"/>
            <w:noWrap w:val="false"/>
          </w:tcPr>
          <w:p>
            <w:pPr>
              <w:jc w:val="left"/>
            </w:pPr>
            <w:r>
              <w:t xml:space="preserve">Entwurf/1</w:t>
            </w:r>
            <w:r/>
          </w:p>
        </w:tc>
        <w:tc>
          <w:tcPr>
            <w:tcW w:w="5231" w:type="dxa"/>
            <w:vAlign w:val="center"/>
            <w:textDirection w:val="lrTb"/>
            <w:noWrap w:val="false"/>
          </w:tcPr>
          <w:p>
            <w:pPr>
              <w:jc w:val="left"/>
            </w:pPr>
            <w:r>
              <w:t xml:space="preserve">Initialv</w:t>
            </w:r>
            <w:r>
              <w:t xml:space="preserve">ersion</w:t>
            </w:r>
            <w:r/>
          </w:p>
        </w:tc>
        <w:tc>
          <w:tcPr>
            <w:tcW w:w="1597" w:type="dxa"/>
            <w:vAlign w:val="center"/>
            <w:textDirection w:val="lrTb"/>
            <w:noWrap w:val="false"/>
          </w:tcPr>
          <w:p>
            <w:pPr>
              <w:jc w:val="left"/>
            </w:pPr>
            <w:r>
              <w:t xml:space="preserve">20-10-202</w:t>
            </w:r>
            <w:r>
              <w:t xml:space="preserve">2</w:t>
            </w:r>
            <w:r/>
          </w:p>
        </w:tc>
        <w:tc>
          <w:tcPr>
            <w:tcW w:w="1428" w:type="dxa"/>
            <w:vAlign w:val="center"/>
            <w:textDirection w:val="lrTb"/>
            <w:noWrap w:val="false"/>
          </w:tcPr>
          <w:p>
            <w:pPr>
              <w:jc w:val="left"/>
            </w:pPr>
            <w:r>
              <w:t xml:space="preserve">S. Reddy</w:t>
            </w:r>
            <w:r/>
          </w:p>
        </w:tc>
      </w:tr>
      <w:tr>
        <w:trPr>
          <w:trHeight w:val="397"/>
        </w:trPr>
        <w:tc>
          <w:tcPr>
            <w:tcW w:w="1271" w:type="dxa"/>
            <w:vAlign w:val="center"/>
            <w:textDirection w:val="lrTb"/>
            <w:noWrap w:val="false"/>
          </w:tcPr>
          <w:p>
            <w:pPr>
              <w:jc w:val="left"/>
            </w:pPr>
            <w:r>
              <w:t xml:space="preserve">Entwurf/2</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Entwurf/3</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Rev. A</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r>
        <w:trPr>
          <w:trHeight w:val="397"/>
        </w:trPr>
        <w:tc>
          <w:tcPr>
            <w:tcW w:w="1271" w:type="dxa"/>
            <w:vAlign w:val="center"/>
            <w:textDirection w:val="lrTb"/>
            <w:noWrap w:val="false"/>
          </w:tcPr>
          <w:p>
            <w:pPr>
              <w:jc w:val="left"/>
            </w:pPr>
            <w:r>
              <w:t xml:space="preserve">Rev. B</w:t>
            </w:r>
            <w:r/>
          </w:p>
        </w:tc>
        <w:tc>
          <w:tcPr>
            <w:tcW w:w="5231" w:type="dxa"/>
            <w:vAlign w:val="center"/>
            <w:textDirection w:val="lrTb"/>
            <w:noWrap w:val="false"/>
          </w:tcPr>
          <w:p>
            <w:pPr>
              <w:jc w:val="left"/>
            </w:pPr>
            <w:r/>
            <w:r/>
          </w:p>
        </w:tc>
        <w:tc>
          <w:tcPr>
            <w:tcW w:w="1597" w:type="dxa"/>
            <w:vAlign w:val="center"/>
            <w:textDirection w:val="lrTb"/>
            <w:noWrap w:val="false"/>
          </w:tcPr>
          <w:p>
            <w:pPr>
              <w:jc w:val="left"/>
            </w:pPr>
            <w:r/>
            <w:r/>
          </w:p>
        </w:tc>
        <w:tc>
          <w:tcPr>
            <w:tcW w:w="1428" w:type="dxa"/>
            <w:vAlign w:val="center"/>
            <w:textDirection w:val="lrTb"/>
            <w:noWrap w:val="false"/>
          </w:tcPr>
          <w:p>
            <w:pPr>
              <w:jc w:val="left"/>
            </w:pPr>
            <w:r/>
            <w:r/>
          </w:p>
        </w:tc>
      </w:tr>
    </w:tbl>
    <w:p>
      <w:r/>
      <w:r/>
    </w:p>
    <w:p>
      <w:r/>
      <w:r/>
    </w:p>
    <w:p>
      <w:r/>
      <w:r/>
    </w:p>
    <w:p>
      <w:pPr>
        <w:spacing w:after="200" w:line="276" w:lineRule="auto"/>
      </w:pPr>
      <w:r>
        <w:br w:type="page" w:clear="all"/>
      </w:r>
      <w:r/>
    </w:p>
    <w:sdt>
      <w:sdtPr>
        <w15:appearance w15:val="boundingBox"/>
        <w:id w:val="-1799056979"/>
        <w:docPartObj>
          <w:docPartGallery w:val="Table of Contents"/>
          <w:docPartUnique w:val="true"/>
        </w:docPartObj>
        <w:rPr/>
      </w:sdtPr>
      <w:sdtContent>
        <w:p>
          <w:pPr>
            <w:rPr>
              <w:rStyle w:val="1212"/>
            </w:rPr>
          </w:pPr>
          <w:r>
            <w:rPr>
              <w:rStyle w:val="1212"/>
            </w:rPr>
            <w:t xml:space="preserve">Inhaltsverzeichnis</w:t>
          </w:r>
          <w:r/>
        </w:p>
        <w:p>
          <w:pPr>
            <w:pStyle w:val="1191"/>
            <w:tabs>
              <w:tab w:val="right" w:pos="9866" w:leader="dot"/>
            </w:tabs>
          </w:pPr>
          <w:r>
            <w:fldChar w:fldCharType="begin"/>
          </w:r>
          <w:r>
            <w:instrText xml:space="preserve"> TOC \o "1-3" \h \z \u </w:instrText>
          </w:r>
          <w:r>
            <w:fldChar w:fldCharType="separate"/>
          </w:r>
          <w:r>
            <w:rPr>
              <w:b/>
              <w:bCs/>
            </w:rPr>
          </w:r>
          <w:hyperlink w:tooltip="#_Toc7" w:anchor="_Toc7" w:history="1">
            <w:r>
              <w:rPr>
                <w:rStyle w:val="1182"/>
              </w:rPr>
            </w:r>
            <w:r>
              <w:rPr>
                <w:rStyle w:val="1182"/>
              </w:rPr>
              <w:t xml:space="preserve">Referenzierte Dokumente</w:t>
            </w:r>
            <w:r>
              <w:rPr>
                <w:rStyle w:val="1182"/>
              </w:rPr>
            </w:r>
            <w:r>
              <w:tab/>
            </w:r>
            <w:r>
              <w:fldChar w:fldCharType="begin"/>
              <w:instrText xml:space="preserve">PAGEREF _Toc7 \h</w:instrText>
              <w:fldChar w:fldCharType="separate"/>
              <w:t xml:space="preserve">5</w:t>
              <w:fldChar w:fldCharType="end"/>
            </w:r>
          </w:hyperlink>
          <w:r/>
          <w:r/>
        </w:p>
        <w:p>
          <w:pPr>
            <w:pStyle w:val="1191"/>
            <w:tabs>
              <w:tab w:val="left" w:pos="658" w:leader="none"/>
              <w:tab w:val="right" w:pos="9866" w:leader="dot"/>
            </w:tabs>
          </w:pPr>
          <w:r/>
          <w:hyperlink w:tooltip="#_Toc8" w:anchor="_Toc8" w:history="1">
            <w:r>
              <w:rPr>
                <w:rFonts w:ascii="Arial" w:hAnsi="Arial" w:eastAsiaTheme="minorHAnsi" w:cstheme="minorBidi"/>
              </w:rPr>
              <w:t xml:space="preserve">1.</w:t>
            </w:r>
            <w:r>
              <w:tab/>
            </w:r>
            <w:r>
              <w:rPr>
                <w:rStyle w:val="1182"/>
              </w:rPr>
            </w:r>
            <w:r>
              <w:rPr>
                <w:rStyle w:val="1182"/>
              </w:rPr>
              <w:t xml:space="preserve">Einleitung</w:t>
            </w:r>
            <w:r>
              <w:rPr>
                <w:rStyle w:val="1182"/>
              </w:rPr>
              <w:t xml:space="preserve"> </w:t>
            </w:r>
            <w:r>
              <w:rPr>
                <w:rStyle w:val="1182"/>
              </w:rPr>
            </w:r>
            <w:r>
              <w:tab/>
            </w:r>
            <w:r>
              <w:fldChar w:fldCharType="begin"/>
              <w:instrText xml:space="preserve">PAGEREF _Toc8 \h</w:instrText>
              <w:fldChar w:fldCharType="separate"/>
              <w:t xml:space="preserve">6</w:t>
              <w:fldChar w:fldCharType="end"/>
            </w:r>
          </w:hyperlink>
          <w:r/>
          <w:r/>
        </w:p>
        <w:p>
          <w:pPr>
            <w:pStyle w:val="1192"/>
            <w:tabs>
              <w:tab w:val="left" w:pos="942" w:leader="none"/>
              <w:tab w:val="right" w:pos="9866" w:leader="dot"/>
            </w:tabs>
          </w:pPr>
          <w:r/>
          <w:hyperlink w:tooltip="#_Toc9" w:anchor="_Toc9" w:history="1">
            <w:r>
              <w:rPr>
                <w:rFonts w:ascii="Arial" w:hAnsi="Arial" w:cs="Arial" w:eastAsiaTheme="majorEastAsia"/>
              </w:rPr>
              <w:t xml:space="preserve">1.1</w:t>
            </w:r>
            <w:r>
              <w:tab/>
            </w:r>
            <w:r>
              <w:rPr>
                <w:rStyle w:val="1182"/>
              </w:rPr>
            </w:r>
            <w:r>
              <w:rPr>
                <w:rStyle w:val="1182"/>
              </w:rPr>
              <w:t xml:space="preserve">Ziel und Zweck dieses Dokuments</w:t>
            </w:r>
            <w:r>
              <w:rPr>
                <w:rStyle w:val="1182"/>
              </w:rPr>
            </w:r>
            <w:r>
              <w:tab/>
            </w:r>
            <w:r>
              <w:fldChar w:fldCharType="begin"/>
              <w:instrText xml:space="preserve">PAGEREF _Toc9 \h</w:instrText>
              <w:fldChar w:fldCharType="separate"/>
              <w:t xml:space="preserve">6</w:t>
              <w:fldChar w:fldCharType="end"/>
            </w:r>
          </w:hyperlink>
          <w:r/>
          <w:r/>
        </w:p>
        <w:p>
          <w:pPr>
            <w:pStyle w:val="1192"/>
            <w:tabs>
              <w:tab w:val="left" w:pos="942" w:leader="none"/>
              <w:tab w:val="right" w:pos="9866" w:leader="dot"/>
            </w:tabs>
          </w:pPr>
          <w:r/>
          <w:hyperlink w:tooltip="#_Toc10" w:anchor="_Toc10" w:history="1">
            <w:r>
              <w:rPr>
                <w:rFonts w:ascii="Arial" w:hAnsi="Arial" w:cs="Arial" w:eastAsiaTheme="majorEastAsia"/>
              </w:rPr>
              <w:t xml:space="preserve">1.2</w:t>
            </w:r>
            <w:r>
              <w:tab/>
            </w:r>
            <w:r>
              <w:rPr>
                <w:rStyle w:val="1182"/>
              </w:rPr>
            </w:r>
            <w:r>
              <w:rPr>
                <w:rStyle w:val="1182"/>
              </w:rPr>
              <w:t xml:space="preserve">Adressaten</w:t>
            </w:r>
            <w:r>
              <w:rPr>
                <w:rStyle w:val="1182"/>
              </w:rPr>
            </w:r>
            <w:r>
              <w:tab/>
            </w:r>
            <w:r>
              <w:fldChar w:fldCharType="begin"/>
              <w:instrText xml:space="preserve">PAGEREF _Toc10 \h</w:instrText>
              <w:fldChar w:fldCharType="separate"/>
              <w:t xml:space="preserve">6</w:t>
              <w:fldChar w:fldCharType="end"/>
            </w:r>
          </w:hyperlink>
          <w:r/>
          <w:r/>
        </w:p>
        <w:p>
          <w:pPr>
            <w:pStyle w:val="1192"/>
            <w:tabs>
              <w:tab w:val="left" w:pos="942" w:leader="none"/>
              <w:tab w:val="right" w:pos="9866" w:leader="dot"/>
            </w:tabs>
          </w:pPr>
          <w:r/>
          <w:hyperlink w:tooltip="#_Toc11" w:anchor="_Toc11" w:history="1">
            <w:r>
              <w:rPr>
                <w:rFonts w:ascii="Arial" w:hAnsi="Arial" w:cs="Arial" w:eastAsiaTheme="majorEastAsia"/>
              </w:rPr>
              <w:t xml:space="preserve">1.3</w:t>
            </w:r>
            <w:r>
              <w:tab/>
            </w:r>
            <w:r>
              <w:rPr>
                <w:rStyle w:val="1182"/>
              </w:rPr>
            </w:r>
            <w:r>
              <w:rPr>
                <w:rStyle w:val="1182"/>
              </w:rPr>
              <w:t xml:space="preserve">Identifikation</w:t>
            </w:r>
            <w:r>
              <w:rPr>
                <w:rStyle w:val="1182"/>
              </w:rPr>
            </w:r>
            <w:r>
              <w:tab/>
            </w:r>
            <w:r>
              <w:fldChar w:fldCharType="begin"/>
              <w:instrText xml:space="preserve">PAGEREF _Toc11 \h</w:instrText>
              <w:fldChar w:fldCharType="separate"/>
              <w:t xml:space="preserve">6</w:t>
              <w:fldChar w:fldCharType="end"/>
            </w:r>
          </w:hyperlink>
          <w:r/>
          <w:r/>
        </w:p>
        <w:p>
          <w:pPr>
            <w:pStyle w:val="1191"/>
            <w:tabs>
              <w:tab w:val="left" w:pos="658" w:leader="none"/>
              <w:tab w:val="right" w:pos="9866" w:leader="dot"/>
            </w:tabs>
          </w:pPr>
          <w:r/>
          <w:hyperlink w:tooltip="#_Toc12" w:anchor="_Toc12" w:history="1">
            <w:r>
              <w:rPr>
                <w:rFonts w:ascii="Arial" w:hAnsi="Arial" w:eastAsiaTheme="minorHAnsi" w:cstheme="minorBidi"/>
              </w:rPr>
              <w:t xml:space="preserve">2.</w:t>
            </w:r>
            <w:r>
              <w:tab/>
            </w:r>
            <w:r>
              <w:rPr>
                <w:rStyle w:val="1182"/>
              </w:rPr>
            </w:r>
            <w:r>
              <w:rPr>
                <w:rStyle w:val="1182"/>
              </w:rPr>
              <w:t xml:space="preserve">Entwurf</w:t>
            </w:r>
            <w:r>
              <w:rPr>
                <w:rStyle w:val="1182"/>
              </w:rPr>
            </w:r>
            <w:r>
              <w:tab/>
            </w:r>
            <w:r>
              <w:fldChar w:fldCharType="begin"/>
              <w:instrText xml:space="preserve">PAGEREF _Toc12 \h</w:instrText>
              <w:fldChar w:fldCharType="separate"/>
              <w:t xml:space="preserve">7</w:t>
              <w:fldChar w:fldCharType="end"/>
            </w:r>
          </w:hyperlink>
          <w:r/>
          <w:r/>
        </w:p>
        <w:p>
          <w:pPr>
            <w:pStyle w:val="1192"/>
            <w:tabs>
              <w:tab w:val="left" w:pos="942" w:leader="none"/>
              <w:tab w:val="right" w:pos="9866" w:leader="dot"/>
            </w:tabs>
          </w:pPr>
          <w:r/>
          <w:hyperlink w:tooltip="#_Toc13" w:anchor="_Toc13" w:history="1">
            <w:r>
              <w:rPr>
                <w:rFonts w:ascii="Arial" w:hAnsi="Arial" w:cs="Arial" w:eastAsiaTheme="majorEastAsia"/>
              </w:rPr>
              <w:t xml:space="preserve">2.1</w:t>
            </w:r>
            <w:r>
              <w:tab/>
            </w:r>
            <w:r>
              <w:rPr>
                <w:rStyle w:val="1182"/>
              </w:rPr>
            </w:r>
            <w:r>
              <w:rPr>
                <w:rStyle w:val="1182"/>
                <w:highlight w:val="none"/>
              </w:rPr>
              <w:t xml:space="preserve">Hintergrund</w:t>
            </w:r>
            <w:r>
              <w:rPr>
                <w:rStyle w:val="1182"/>
                <w:highlight w:val="none"/>
              </w:rPr>
            </w:r>
            <w:r>
              <w:tab/>
            </w:r>
            <w:r>
              <w:fldChar w:fldCharType="begin"/>
              <w:instrText xml:space="preserve">PAGEREF _Toc13 \h</w:instrText>
              <w:fldChar w:fldCharType="separate"/>
              <w:t xml:space="preserve">7</w:t>
              <w:fldChar w:fldCharType="end"/>
            </w:r>
          </w:hyperlink>
          <w:r/>
          <w:r/>
        </w:p>
        <w:p>
          <w:pPr>
            <w:pStyle w:val="1192"/>
            <w:tabs>
              <w:tab w:val="left" w:pos="942" w:leader="none"/>
              <w:tab w:val="right" w:pos="9866" w:leader="dot"/>
            </w:tabs>
          </w:pPr>
          <w:r/>
          <w:hyperlink w:tooltip="#_Toc14" w:anchor="_Toc14" w:history="1">
            <w:r>
              <w:rPr>
                <w:rFonts w:ascii="Arial" w:hAnsi="Arial" w:cs="Arial" w:eastAsiaTheme="majorEastAsia"/>
              </w:rPr>
              <w:t xml:space="preserve">2.2</w:t>
            </w:r>
            <w:r>
              <w:tab/>
            </w:r>
            <w:r>
              <w:rPr>
                <w:rStyle w:val="1182"/>
              </w:rPr>
            </w:r>
            <w:r>
              <w:rPr>
                <w:rStyle w:val="1182"/>
              </w:rPr>
              <w:t xml:space="preserve">Zielsetzung</w:t>
            </w:r>
            <w:r>
              <w:rPr>
                <w:rStyle w:val="1182"/>
              </w:rPr>
            </w:r>
            <w:r>
              <w:tab/>
            </w:r>
            <w:r>
              <w:fldChar w:fldCharType="begin"/>
              <w:instrText xml:space="preserve">PAGEREF _Toc14 \h</w:instrText>
              <w:fldChar w:fldCharType="separate"/>
              <w:t xml:space="preserve">7</w:t>
              <w:fldChar w:fldCharType="end"/>
            </w:r>
          </w:hyperlink>
          <w:r/>
          <w:r/>
        </w:p>
        <w:p>
          <w:pPr>
            <w:pStyle w:val="1191"/>
            <w:tabs>
              <w:tab w:val="left" w:pos="658" w:leader="none"/>
              <w:tab w:val="right" w:pos="9866" w:leader="dot"/>
            </w:tabs>
          </w:pPr>
          <w:r/>
          <w:hyperlink w:tooltip="#_Toc15" w:anchor="_Toc15" w:history="1">
            <w:r>
              <w:rPr>
                <w:rFonts w:ascii="Arial" w:hAnsi="Arial" w:eastAsiaTheme="minorHAnsi" w:cstheme="minorBidi"/>
              </w:rPr>
              <w:t xml:space="preserve">3.</w:t>
            </w:r>
            <w:r>
              <w:tab/>
            </w:r>
            <w:r>
              <w:rPr>
                <w:rStyle w:val="1182"/>
              </w:rPr>
            </w:r>
            <w:r>
              <w:rPr>
                <w:rStyle w:val="1182"/>
              </w:rPr>
              <w:t xml:space="preserve">Anforderungen</w:t>
            </w:r>
            <w:r>
              <w:rPr>
                <w:rStyle w:val="1182"/>
              </w:rPr>
            </w:r>
            <w:r>
              <w:tab/>
            </w:r>
            <w:r>
              <w:fldChar w:fldCharType="begin"/>
              <w:instrText xml:space="preserve">PAGEREF _Toc15 \h</w:instrText>
              <w:fldChar w:fldCharType="separate"/>
              <w:t xml:space="preserve">8</w:t>
              <w:fldChar w:fldCharType="end"/>
            </w:r>
          </w:hyperlink>
          <w:r/>
          <w:r/>
        </w:p>
        <w:p>
          <w:pPr>
            <w:pStyle w:val="1192"/>
            <w:tabs>
              <w:tab w:val="left" w:pos="942" w:leader="none"/>
              <w:tab w:val="right" w:pos="9866" w:leader="dot"/>
            </w:tabs>
          </w:pPr>
          <w:r/>
          <w:hyperlink w:tooltip="#_Toc16" w:anchor="_Toc16" w:history="1">
            <w:r>
              <w:rPr>
                <w:rFonts w:ascii="Arial" w:hAnsi="Arial" w:cs="Arial" w:eastAsiaTheme="majorEastAsia"/>
              </w:rPr>
              <w:t xml:space="preserve">3.1</w:t>
            </w:r>
            <w:r>
              <w:tab/>
            </w:r>
            <w:r>
              <w:rPr>
                <w:rStyle w:val="1182"/>
              </w:rPr>
            </w:r>
            <w:r>
              <w:rPr>
                <w:rStyle w:val="1182"/>
              </w:rPr>
              <w:t xml:space="preserve">Lastenheft</w:t>
            </w:r>
            <w:r>
              <w:rPr>
                <w:rStyle w:val="1182"/>
              </w:rPr>
            </w:r>
            <w:r>
              <w:tab/>
            </w:r>
            <w:r>
              <w:fldChar w:fldCharType="begin"/>
              <w:instrText xml:space="preserve">PAGEREF _Toc16 \h</w:instrText>
              <w:fldChar w:fldCharType="separate"/>
              <w:t xml:space="preserve">8</w:t>
              <w:fldChar w:fldCharType="end"/>
            </w:r>
          </w:hyperlink>
          <w:r/>
          <w:r/>
        </w:p>
        <w:p>
          <w:pPr>
            <w:pStyle w:val="1191"/>
            <w:tabs>
              <w:tab w:val="left" w:pos="658" w:leader="none"/>
              <w:tab w:val="right" w:pos="9866" w:leader="dot"/>
            </w:tabs>
          </w:pPr>
          <w:r/>
          <w:hyperlink w:tooltip="#_Toc17" w:anchor="_Toc17" w:history="1">
            <w:r>
              <w:rPr>
                <w:rFonts w:ascii="Arial" w:hAnsi="Arial" w:eastAsiaTheme="minorHAnsi" w:cstheme="minorBidi"/>
              </w:rPr>
              <w:t xml:space="preserve">4.</w:t>
            </w:r>
            <w:r>
              <w:tab/>
            </w:r>
            <w:r>
              <w:rPr>
                <w:rStyle w:val="1182"/>
              </w:rPr>
            </w:r>
            <w:r>
              <w:rPr>
                <w:rStyle w:val="1182"/>
              </w:rPr>
              <w:t xml:space="preserve">Tests</w:t>
            </w:r>
            <w:r>
              <w:rPr>
                <w:rStyle w:val="1182"/>
              </w:rPr>
            </w:r>
            <w:r>
              <w:tab/>
            </w:r>
            <w:r>
              <w:fldChar w:fldCharType="begin"/>
              <w:instrText xml:space="preserve">PAGEREF _Toc17 \h</w:instrText>
              <w:fldChar w:fldCharType="separate"/>
              <w:t xml:space="preserve">9</w:t>
              <w:fldChar w:fldCharType="end"/>
            </w:r>
          </w:hyperlink>
          <w:r/>
          <w:r/>
        </w:p>
        <w:p>
          <w:pPr>
            <w:rPr>
              <w:b/>
              <w:bCs/>
            </w:rPr>
          </w:pPr>
          <w:r>
            <w:rPr>
              <w:b/>
              <w:bCs/>
            </w:rPr>
            <w:fldChar w:fldCharType="end"/>
          </w:r>
          <w:r/>
        </w:p>
      </w:sdtContent>
    </w:sdt>
    <w:p>
      <w:pPr>
        <w:spacing w:after="200" w:line="276" w:lineRule="auto"/>
      </w:pPr>
      <w:r>
        <w:br w:type="page" w:clear="all"/>
      </w:r>
      <w:r/>
    </w:p>
    <w:p>
      <w:pPr>
        <w:pStyle w:val="1160"/>
        <w:numPr>
          <w:ilvl w:val="0"/>
          <w:numId w:val="0"/>
        </w:numPr>
        <w:ind w:left="454"/>
      </w:pPr>
      <w:r/>
      <w:bookmarkStart w:id="31" w:name="_Toc7"/>
      <w:r>
        <w:t xml:space="preserve">Referenzierte Dokumente</w:t>
      </w:r>
      <w:bookmarkEnd w:id="31"/>
      <w:r/>
      <w:r/>
    </w:p>
    <w:p>
      <w:pPr>
        <w:jc w:val="left"/>
        <w:rPr>
          <w:highlight w:val="none"/>
        </w:rPr>
      </w:pPr>
      <w:r>
        <w:t xml:space="preserve">[1] </w:t>
      </w:r>
      <w:r>
        <w:tab/>
        <w:t xml:space="preserve">ArchLinuxUSB Anleitung - </w:t>
      </w:r>
      <w:hyperlink r:id="rId14" w:tooltip="https://mags.zone/help/arch-usb.html" w:history="1">
        <w:r>
          <w:rPr>
            <w:rStyle w:val="1182"/>
          </w:rPr>
          <w:t xml:space="preserve">https://mags.zone/help/arch-usb.html</w:t>
        </w:r>
        <w:r>
          <w:rPr>
            <w:rStyle w:val="1182"/>
          </w:rPr>
        </w:r>
        <w:r>
          <w:rPr>
            <w:rStyle w:val="1182"/>
          </w:rPr>
        </w:r>
      </w:hyperlink>
      <w:r>
        <w:rPr>
          <w:highlight w:val="none"/>
        </w:rPr>
      </w:r>
      <w:r/>
    </w:p>
    <w:p>
      <w:pPr>
        <w:ind w:left="705" w:hanging="705"/>
        <w:jc w:val="left"/>
        <w:rPr>
          <w:highlight w:val="none"/>
        </w:rPr>
      </w:pPr>
      <w:r>
        <w:t xml:space="preserve">[2]</w:t>
      </w:r>
      <w:r>
        <w:tab/>
        <w:t xml:space="preserve">Arch with persistence on removeable medium - </w:t>
      </w:r>
      <w:hyperlink r:id="rId15" w:tooltip="https://wiki.archlinux.org/title/Install_Arch_Linux_on_a_removable_medium" w:history="1">
        <w:r>
          <w:rPr>
            <w:rStyle w:val="1182"/>
          </w:rPr>
          <w:t xml:space="preserve">https://wiki.archlinux.org/title/Install_Arch_Linux_on_a_removable_medium</w:t>
        </w:r>
        <w:r>
          <w:rPr>
            <w:rStyle w:val="1182"/>
          </w:rPr>
        </w:r>
        <w:r>
          <w:rPr>
            <w:rStyle w:val="1182"/>
          </w:rPr>
        </w:r>
      </w:hyperlink>
      <w:r>
        <w:rPr>
          <w:highlight w:val="none"/>
        </w:rPr>
      </w:r>
      <w:r/>
    </w:p>
    <w:p>
      <w:pPr>
        <w:ind w:left="0" w:firstLine="0"/>
        <w:jc w:val="left"/>
      </w:pPr>
      <w:r/>
      <w:r/>
    </w:p>
    <w:p>
      <w:pPr>
        <w:jc w:val="left"/>
      </w:pPr>
      <w:r/>
      <w:r/>
    </w:p>
    <w:p>
      <w:pPr>
        <w:pStyle w:val="1172"/>
        <w:jc w:val="left"/>
        <w:rPr>
          <w:lang w:val="de-DE"/>
        </w:rPr>
      </w:pPr>
      <w:r>
        <w:rPr>
          <w:lang w:val="de-DE"/>
        </w:rPr>
        <w:br w:type="page" w:clear="all"/>
      </w:r>
      <w:r/>
    </w:p>
    <w:p>
      <w:pPr>
        <w:pStyle w:val="1160"/>
      </w:pPr>
      <w:r/>
      <w:bookmarkStart w:id="32" w:name="_Toc8"/>
      <w:r>
        <w:t xml:space="preserve">Einleitung</w:t>
      </w:r>
      <w:r>
        <w:t xml:space="preserve"> </w:t>
      </w:r>
      <w:bookmarkEnd w:id="32"/>
      <w:r/>
      <w:r/>
    </w:p>
    <w:p>
      <w:pPr>
        <w:pStyle w:val="1161"/>
      </w:pPr>
      <w:r/>
      <w:bookmarkStart w:id="33" w:name="_Toc9"/>
      <w:r>
        <w:t xml:space="preserve">Ziel und Zweck dieses Dokuments</w:t>
      </w:r>
      <w:bookmarkEnd w:id="33"/>
      <w:r/>
      <w:r/>
    </w:p>
    <w:p>
      <w:r>
        <w:t xml:space="preserve">Die Erzeugung eines Linux Live Systems für USB-Sticks soll hier</w:t>
      </w:r>
      <w:r>
        <w:t xml:space="preserve"> dokumentiert werden, um</w:t>
      </w:r>
      <w:r>
        <w:t xml:space="preserve"> Pflege und Wartung zu erleichtern. </w:t>
      </w:r>
      <w:r>
        <w:t xml:space="preserve">Außerdem soll das Bedienkonzept beschrieben werden.</w:t>
      </w:r>
      <w:r/>
    </w:p>
    <w:p>
      <w:r/>
      <w:r/>
    </w:p>
    <w:p>
      <w:pPr>
        <w:pStyle w:val="1161"/>
      </w:pPr>
      <w:r/>
      <w:bookmarkStart w:id="34" w:name="_Toc10"/>
      <w:r>
        <w:t xml:space="preserve">Adressaten</w:t>
      </w:r>
      <w:bookmarkEnd w:id="34"/>
      <w:r>
        <w:t xml:space="preserve">ll</w:t>
      </w:r>
      <w:r/>
    </w:p>
    <w:p>
      <w:r>
        <w:t xml:space="preserve">Dieses Dokument richtet sich an ...</w:t>
      </w:r>
      <w:r/>
    </w:p>
    <w:p>
      <w:pPr>
        <w:pStyle w:val="1213"/>
        <w:numPr>
          <w:ilvl w:val="0"/>
          <w:numId w:val="23"/>
        </w:numPr>
      </w:pPr>
      <w:r>
        <w:rPr>
          <w:highlight w:val="none"/>
        </w:rPr>
        <w:t xml:space="preserve">den Service</w:t>
      </w:r>
      <w:r>
        <w:rPr>
          <w:highlight w:val="none"/>
        </w:rPr>
      </w:r>
    </w:p>
    <w:p>
      <w:pPr>
        <w:pStyle w:val="1213"/>
        <w:numPr>
          <w:ilvl w:val="0"/>
          <w:numId w:val="23"/>
        </w:numPr>
      </w:pPr>
      <w:r>
        <w:rPr>
          <w:highlight w:val="none"/>
        </w:rPr>
        <w:t xml:space="preserve">die Produktion/Fertigung</w:t>
      </w:r>
      <w:r>
        <w:rPr>
          <w:highlight w:val="none"/>
        </w:rPr>
      </w:r>
    </w:p>
    <w:p>
      <w:pPr>
        <w:pStyle w:val="1213"/>
        <w:numPr>
          <w:ilvl w:val="0"/>
          <w:numId w:val="23"/>
        </w:numPr>
      </w:pPr>
      <w:r>
        <w:t xml:space="preserve">die Softwareentwicklung</w:t>
      </w:r>
      <w:r/>
    </w:p>
    <w:p>
      <w:r/>
      <w:r/>
    </w:p>
    <w:p>
      <w:pPr>
        <w:pStyle w:val="1161"/>
      </w:pPr>
      <w:r/>
      <w:bookmarkStart w:id="35" w:name="_Toc11"/>
      <w:r>
        <w:t xml:space="preserve">Identifikation</w:t>
      </w:r>
      <w:bookmarkEnd w:id="35"/>
      <w:r/>
      <w:r/>
    </w:p>
    <w:p>
      <w:pPr>
        <w:jc w:val="left"/>
        <w:spacing w:after="200" w:line="276" w:lineRule="auto"/>
      </w:pPr>
      <w:r>
        <w:t xml:space="preserve">Das USB Live System basiert auf Arch Linux, weil es aktuell die flexibelste Distribution ist.</w:t>
        <w:br w:type="page" w:clear="all"/>
      </w:r>
      <w:r/>
    </w:p>
    <w:p>
      <w:pPr>
        <w:pStyle w:val="1160"/>
      </w:pPr>
      <w:r/>
      <w:bookmarkStart w:id="36" w:name="_Toc12"/>
      <w:r/>
      <w:r>
        <w:t xml:space="preserve">Entwurf</w:t>
      </w:r>
      <w:bookmarkEnd w:id="36"/>
      <w:r/>
      <w:r/>
    </w:p>
    <w:p>
      <w:pPr>
        <w:pStyle w:val="1161"/>
      </w:pPr>
      <w:r/>
      <w:bookmarkStart w:id="37" w:name="_Toc13"/>
      <w:r>
        <w:rPr>
          <w:highlight w:val="none"/>
        </w:rPr>
        <w:t xml:space="preserve">Hintergrund</w:t>
      </w:r>
      <w:bookmarkEnd w:id="37"/>
      <w:r>
        <w:rPr>
          <w:highlight w:val="none"/>
        </w:rPr>
      </w:r>
      <w:r/>
    </w:p>
    <w:p>
      <w:r>
        <w:t xml:space="preserve">Aktuell werden in den Schneidmaschinen (NPRO-HD und PURE) Geshem Box-PCs eingesetzt. Die Vorgängermodelle von Datamodul („Bl</w:t>
      </w:r>
      <w:r>
        <w:t xml:space="preserve">echkiste“) hatten jeweils zwei C-Fast Karten. Eine für die Daten (Schneidprogramme, Konfiguration) und eine für das Linux-Image. Für eine Image-Update beim Kunden musste nur die C-Fast Karte getauscht werden. Der Geshem Box-PC besitzt eine SSD Festplatte. </w:t>
      </w:r>
      <w:r/>
    </w:p>
    <w:p>
      <w:r>
        <w:t xml:space="preserve">Daher bedarf es einer einfachen Updatemöglichkeit </w:t>
      </w:r>
      <w:r>
        <w:t xml:space="preserve">für das Linux-Image beim Kunden.</w:t>
      </w:r>
      <w:r/>
    </w:p>
    <w:p>
      <w:r/>
      <w:r/>
    </w:p>
    <w:p>
      <w:pPr>
        <w:pStyle w:val="1161"/>
      </w:pPr>
      <w:r/>
      <w:bookmarkStart w:id="38" w:name="_Toc14"/>
      <w:r>
        <w:t xml:space="preserve">Zielsetzung</w:t>
      </w:r>
      <w:bookmarkEnd w:id="38"/>
      <w:r/>
      <w:r/>
    </w:p>
    <w:p>
      <w:pPr>
        <w:rPr>
          <w:highlight w:val="none"/>
        </w:rPr>
      </w:pPr>
      <w:r>
        <w:t xml:space="preserve">Es soll ein LiveSystem auf USB erstellt werden, dass</w:t>
      </w:r>
      <w:r/>
    </w:p>
    <w:p>
      <w:r/>
      <w:r/>
    </w:p>
    <w:p>
      <w:pPr>
        <w:pStyle w:val="1213"/>
        <w:numPr>
          <w:ilvl w:val="0"/>
          <w:numId w:val="22"/>
        </w:numPr>
      </w:pPr>
      <w:r>
        <w:rPr>
          <w:highlight w:val="none"/>
        </w:rPr>
        <w:t xml:space="preserve">automatisch booten (nur BIOS-Einstellung erforderlich)</w:t>
      </w:r>
      <w:r>
        <w:rPr>
          <w:highlight w:val="none"/>
        </w:rPr>
      </w:r>
      <w:r/>
    </w:p>
    <w:p>
      <w:pPr>
        <w:pStyle w:val="1213"/>
        <w:numPr>
          <w:ilvl w:val="0"/>
          <w:numId w:val="22"/>
        </w:numPr>
        <w:jc w:val="left"/>
      </w:pPr>
      <w:r>
        <w:rPr>
          <w:highlight w:val="none"/>
        </w:rPr>
        <w:t xml:space="preserve">die Kundenkonfiguration (QSettings) und Schneidprogramme zwischenspeichert</w:t>
      </w:r>
      <w:r>
        <w:rPr>
          <w:highlight w:val="none"/>
        </w:rPr>
      </w:r>
      <w:r/>
    </w:p>
    <w:p>
      <w:pPr>
        <w:pStyle w:val="1213"/>
        <w:numPr>
          <w:ilvl w:val="0"/>
          <w:numId w:val="22"/>
        </w:numPr>
        <w:jc w:val="left"/>
      </w:pPr>
      <w:r>
        <w:rPr>
          <w:highlight w:val="none"/>
        </w:rPr>
        <w:t xml:space="preserve">das neue Image aufspielt</w:t>
      </w:r>
      <w:r>
        <w:rPr>
          <w:highlight w:val="none"/>
        </w:rPr>
      </w:r>
      <w:r/>
    </w:p>
    <w:p>
      <w:pPr>
        <w:pStyle w:val="1213"/>
        <w:numPr>
          <w:ilvl w:val="0"/>
          <w:numId w:val="22"/>
        </w:numPr>
        <w:jc w:val="left"/>
      </w:pPr>
      <w:r>
        <w:rPr>
          <w:highlight w:val="none"/>
        </w:rPr>
        <w:t xml:space="preserve">die Kundendaten wiederherstellt</w:t>
      </w:r>
      <w:r>
        <w:rPr>
          <w:highlight w:val="none"/>
        </w:rPr>
      </w:r>
      <w:r/>
    </w:p>
    <w:p>
      <w:pPr>
        <w:ind w:left="709" w:firstLine="0"/>
      </w:pPr>
      <w:r>
        <w:rPr>
          <w:highlight w:val="none"/>
        </w:rPr>
      </w:r>
      <w:r>
        <w:rPr>
          <w:highlight w:val="none"/>
        </w:rPr>
      </w:r>
      <w:r/>
    </w:p>
    <w:p>
      <w:r/>
      <w:r/>
    </w:p>
    <w:p>
      <w:pPr>
        <w:jc w:val="center"/>
        <w:keepNext/>
      </w:pPr>
      <w:r>
        <w:rPr>
          <w:lang w:eastAsia="de-DE"/>
        </w:rPr>
      </w:r>
      <w:r/>
    </w:p>
    <w:p>
      <w:pPr>
        <w:shd w:val="nil" w:color="auto"/>
      </w:pPr>
      <w:r>
        <w:br w:type="page" w:clear="all"/>
      </w:r>
      <w:r/>
    </w:p>
    <w:p>
      <w:pPr>
        <w:pStyle w:val="1160"/>
      </w:pPr>
      <w:r/>
      <w:bookmarkStart w:id="39" w:name="_Toc15"/>
      <w:r>
        <w:t xml:space="preserve">Anforderungen</w:t>
      </w:r>
      <w:bookmarkEnd w:id="39"/>
      <w:r/>
      <w:r/>
    </w:p>
    <w:p>
      <w:pPr>
        <w:pStyle w:val="1161"/>
      </w:pPr>
      <w:r/>
      <w:bookmarkStart w:id="40" w:name="_Toc16"/>
      <w:r>
        <w:t xml:space="preserve">Lastenheft</w:t>
      </w:r>
      <w:bookmarkEnd w:id="40"/>
      <w:r/>
      <w:r/>
    </w:p>
    <w:tbl>
      <w:tblPr>
        <w:tblStyle w:val="1242"/>
        <w:tblW w:w="0" w:type="auto"/>
        <w:tblLook w:val="04A0" w:firstRow="1" w:lastRow="0" w:firstColumn="1" w:lastColumn="0" w:noHBand="0" w:noVBand="1"/>
      </w:tblPr>
      <w:tblGrid>
        <w:gridCol w:w="1129"/>
        <w:gridCol w:w="6804"/>
        <w:gridCol w:w="1129"/>
      </w:tblGrid>
      <w:tr>
        <w:trPr>
          <w:trHeight w:val="567"/>
        </w:trPr>
        <w:tc>
          <w:tcPr>
            <w:tcW w:w="1129" w:type="dxa"/>
            <w:vAlign w:val="center"/>
            <w:textDirection w:val="lrTb"/>
            <w:noWrap w:val="false"/>
          </w:tcPr>
          <w:p>
            <w:pPr>
              <w:jc w:val="left"/>
              <w:spacing w:after="0" w:line="276" w:lineRule="auto"/>
            </w:pPr>
            <w:r>
              <w:t xml:space="preserve">ID</w:t>
            </w:r>
            <w:r/>
          </w:p>
        </w:tc>
        <w:tc>
          <w:tcPr>
            <w:tcBorders>
              <w:bottom w:val="single" w:color="auto" w:sz="4" w:space="0"/>
            </w:tcBorders>
            <w:tcW w:w="6804" w:type="dxa"/>
            <w:vAlign w:val="center"/>
            <w:textDirection w:val="lrTb"/>
            <w:noWrap w:val="false"/>
          </w:tcPr>
          <w:p>
            <w:pPr>
              <w:jc w:val="left"/>
              <w:spacing w:after="0" w:line="276" w:lineRule="auto"/>
            </w:pPr>
            <w:r>
              <w:t xml:space="preserve">Anforderung</w:t>
            </w:r>
            <w:r/>
          </w:p>
        </w:tc>
        <w:tc>
          <w:tcPr>
            <w:tcBorders>
              <w:bottom w:val="single" w:color="auto" w:sz="4" w:space="0"/>
            </w:tcBorders>
            <w:tcW w:w="1129" w:type="dxa"/>
            <w:vAlign w:val="center"/>
            <w:textDirection w:val="lrTb"/>
            <w:noWrap w:val="false"/>
          </w:tcPr>
          <w:p>
            <w:pPr>
              <w:jc w:val="center"/>
              <w:spacing w:after="0" w:line="276" w:lineRule="auto"/>
            </w:pPr>
            <w:r>
              <w:t xml:space="preserve">Priorität / Status</w:t>
            </w:r>
            <w:r/>
          </w:p>
        </w:tc>
      </w:tr>
      <w:tr>
        <w:trPr/>
        <w:tc>
          <w:tcPr>
            <w:tcW w:w="1129" w:type="dxa"/>
            <w:textDirection w:val="lrTb"/>
            <w:noWrap w:val="false"/>
          </w:tcPr>
          <w:p>
            <w:r>
              <w:t xml:space="preserve">001</w:t>
            </w:r>
            <w:r/>
          </w:p>
        </w:tc>
        <w:tc>
          <w:tcPr>
            <w:tcBorders>
              <w:top w:val="single" w:color="auto" w:sz="4" w:space="0"/>
            </w:tcBorders>
            <w:tcW w:w="6804" w:type="dxa"/>
            <w:textDirection w:val="lrTb"/>
            <w:noWrap w:val="false"/>
          </w:tcPr>
          <w:p>
            <w:r>
              <w:t xml:space="preserve">Aufspielen von Systemupdates durch den Sericetechniker ohne IT-Kenntnisse</w:t>
            </w:r>
            <w:r/>
          </w:p>
        </w:tc>
        <w:tc>
          <w:tcPr>
            <w:tcBorders>
              <w:top w:val="single" w:color="auto" w:sz="4" w:space="0"/>
            </w:tcBorders>
            <w:tcW w:w="1129" w:type="dxa"/>
            <w:vAlign w:val="center"/>
            <w:textDirection w:val="lrTb"/>
            <w:noWrap w:val="false"/>
          </w:tcPr>
          <w:p>
            <w:pPr>
              <w:jc w:val="center"/>
              <w:spacing w:after="0" w:line="276" w:lineRule="auto"/>
            </w:pPr>
            <w:r>
              <w:t xml:space="preserve">high</w:t>
            </w:r>
            <w:r/>
          </w:p>
        </w:tc>
      </w:tr>
      <w:tr>
        <w:trPr/>
        <w:tc>
          <w:tcPr>
            <w:tcW w:w="1129" w:type="dxa"/>
            <w:textDirection w:val="lrTb"/>
            <w:noWrap w:val="false"/>
          </w:tcPr>
          <w:p>
            <w:r>
              <w:t xml:space="preserve">002</w:t>
            </w:r>
            <w:r/>
          </w:p>
        </w:tc>
        <w:tc>
          <w:tcPr>
            <w:tcW w:w="6804" w:type="dxa"/>
            <w:textDirection w:val="lrTb"/>
            <w:noWrap w:val="false"/>
          </w:tcPr>
          <w:p>
            <w:r>
              <w:t xml:space="preserve">Ändern der Boot-Priorität im BIOS (Boot from USB) wird durch Servicetechnikr vorgenommen</w:t>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r>
        <w:trPr/>
        <w:tc>
          <w:tcPr>
            <w:tcW w:w="1129" w:type="dxa"/>
            <w:textDirection w:val="lrTb"/>
            <w:noWrap w:val="false"/>
          </w:tcPr>
          <w:p>
            <w:r/>
            <w:r/>
          </w:p>
        </w:tc>
        <w:tc>
          <w:tcPr>
            <w:tcW w:w="6804" w:type="dxa"/>
            <w:textDirection w:val="lrTb"/>
            <w:noWrap w:val="false"/>
          </w:tcPr>
          <w:p>
            <w:r/>
            <w:r/>
          </w:p>
        </w:tc>
        <w:tc>
          <w:tcPr>
            <w:tcW w:w="1129" w:type="dxa"/>
            <w:vAlign w:val="center"/>
            <w:textDirection w:val="lrTb"/>
            <w:noWrap w:val="false"/>
          </w:tcPr>
          <w:p>
            <w:pPr>
              <w:jc w:val="center"/>
              <w:spacing w:after="0" w:line="276" w:lineRule="auto"/>
            </w:pPr>
            <w:r/>
            <w:r/>
          </w:p>
        </w:tc>
      </w:tr>
    </w:tbl>
    <w:p>
      <w:pPr>
        <w:jc w:val="left"/>
        <w:spacing w:after="200" w:line="276" w:lineRule="auto"/>
      </w:pPr>
      <w:r>
        <w:rPr>
          <w:highlight w:val="none"/>
        </w:rPr>
      </w:r>
      <w:r>
        <w:rPr>
          <w:highlight w:val="none"/>
        </w:rPr>
      </w:r>
    </w:p>
    <w:p>
      <w:pPr>
        <w:pStyle w:val="1161"/>
        <w:rPr>
          <w:highlight w:val="none"/>
        </w:rPr>
      </w:pPr>
      <w:r>
        <w:br w:type="page" w:clear="all"/>
      </w:r>
      <w:r/>
    </w:p>
    <w:p>
      <w:pPr>
        <w:pStyle w:val="1160"/>
      </w:pPr>
      <w:r>
        <w:rPr>
          <w:highlight w:val="none"/>
        </w:rPr>
        <w:t xml:space="preserve">Voraussetzung</w:t>
      </w:r>
      <w:r>
        <w:rPr>
          <w:highlight w:val="none"/>
        </w:rPr>
      </w:r>
    </w:p>
    <w:p>
      <w:pPr>
        <w:pStyle w:val="1161"/>
      </w:pPr>
      <w:r>
        <w:rPr>
          <w:highlight w:val="none"/>
        </w:rPr>
        <w:t xml:space="preserve">Benötigte Hardware</w:t>
      </w:r>
      <w:r>
        <w:rPr>
          <w:highlight w:val="none"/>
        </w:rPr>
      </w:r>
      <w:r/>
    </w:p>
    <w:p>
      <w:pPr>
        <w:pStyle w:val="1213"/>
        <w:numPr>
          <w:ilvl w:val="0"/>
          <w:numId w:val="26"/>
        </w:numPr>
      </w:pPr>
      <w:r>
        <w:rPr>
          <w:highlight w:val="none"/>
        </w:rPr>
        <w:t xml:space="preserve">USB-Hub (mind. 2 Ports)</w:t>
      </w:r>
      <w:r>
        <w:rPr>
          <w:highlight w:val="none"/>
        </w:rPr>
      </w:r>
      <w:r/>
    </w:p>
    <w:p>
      <w:pPr>
        <w:pStyle w:val="1213"/>
        <w:numPr>
          <w:ilvl w:val="0"/>
          <w:numId w:val="27"/>
        </w:numPr>
        <w:rPr>
          <w:highlight w:val="none"/>
        </w:rPr>
      </w:pPr>
      <w:r>
        <w:rPr>
          <w:highlight w:val="none"/>
          <w:lang w:val="de-DE"/>
        </w:rPr>
        <w:t xml:space="preserve">Tastatur </w:t>
      </w:r>
      <w:r>
        <w:rPr>
          <w:highlight w:val="none"/>
        </w:rPr>
        <w:t xml:space="preserve">(USB)</w:t>
      </w:r>
      <w:r>
        <w:rPr>
          <w:highlight w:val="none"/>
        </w:rPr>
      </w:r>
      <w:r/>
    </w:p>
    <w:p>
      <w:pPr>
        <w:pStyle w:val="1213"/>
        <w:numPr>
          <w:ilvl w:val="0"/>
          <w:numId w:val="27"/>
        </w:numPr>
        <w:rPr>
          <w:highlight w:val="none"/>
        </w:rPr>
      </w:pPr>
      <w:r>
        <w:rPr>
          <w:highlight w:val="none"/>
        </w:rPr>
        <w:t xml:space="preserve">USB-Stick (mind. 8GB)</w:t>
      </w:r>
      <w:r>
        <w:rPr>
          <w:highlight w:val="none"/>
        </w:rPr>
      </w:r>
    </w:p>
    <w:p>
      <w:r/>
      <w:r/>
    </w:p>
    <w:p>
      <w:pPr>
        <w:pStyle w:val="1161"/>
      </w:pPr>
      <w:r>
        <w:t xml:space="preserve">Anschlussplan</w:t>
      </w:r>
      <w:r/>
      <w:r/>
      <w:r/>
      <w:r/>
      <w:r/>
      <w:r/>
    </w:p>
    <w:p>
      <w:r>
        <w:t xml:space="preserve">Der USB-Hub wird vorne an der Maschine in den USB-Port eingesteckt. In den USB-Hub werden eine Tastatur und der vorbereitete USB-Stick eingesteckt..</w:t>
      </w:r>
      <w:r/>
    </w:p>
    <w:p>
      <w:r/>
      <w:r/>
    </w:p>
    <w:p>
      <w:r>
        <w:rPr>
          <w:highlight w:val="none"/>
        </w:rPr>
        <mc:AlternateContent>
          <mc:Choice Requires="wpg">
            <w:drawing>
              <wp:inline xmlns:wp="http://schemas.openxmlformats.org/drawingml/2006/wordprocessingDrawing" distT="0" distB="0" distL="0" distR="0">
                <wp:extent cx="5524500" cy="34099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9530" name=""/>
                        <pic:cNvPicPr>
                          <a:picLocks noChangeAspect="1"/>
                        </pic:cNvPicPr>
                        <pic:nvPr/>
                      </pic:nvPicPr>
                      <pic:blipFill>
                        <a:blip r:embed="rId16"/>
                        <a:stretch/>
                      </pic:blipFill>
                      <pic:spPr bwMode="auto">
                        <a:xfrm>
                          <a:off x="0" y="0"/>
                          <a:ext cx="5524499" cy="34099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35.0pt;height:268.5pt;mso-wrap-distance-left:0.0pt;mso-wrap-distance-top:0.0pt;mso-wrap-distance-right:0.0pt;mso-wrap-distance-bottom:0.0pt;" stroked="false">
                <v:path textboxrect="0,0,0,0"/>
                <v:imagedata r:id="rId16" o:title=""/>
              </v:shape>
            </w:pict>
          </mc:Fallback>
        </mc:AlternateContent>
      </w:r>
      <w:r>
        <w:rPr>
          <w:highlight w:val="none"/>
        </w:rPr>
      </w:r>
    </w:p>
    <w:p>
      <w:pPr>
        <w:shd w:val="nil"/>
      </w:pPr>
      <w:r>
        <w:br w:type="page" w:clear="all"/>
      </w:r>
      <w:r/>
    </w:p>
    <w:p>
      <w:pPr>
        <w:pStyle w:val="1160"/>
      </w:pPr>
      <w:r/>
      <w:bookmarkStart w:id="41" w:name="_Toc17"/>
      <w:r>
        <w:t xml:space="preserve">Bedienung (TUI)</w:t>
      </w:r>
      <w:r/>
    </w:p>
    <w:p>
      <w:pPr>
        <w:rPr>
          <w:highlight w:val="none"/>
        </w:rPr>
      </w:pPr>
      <w:r>
        <w:rPr>
          <w:highlight w:val="none"/>
        </w:rPr>
      </w:r>
      <w:r/>
      <w:r>
        <w:rPr>
          <w:highlight w:val="none"/>
        </w:rPr>
      </w:r>
      <w:r>
        <w:rPr>
          <w:highlight w:val="none"/>
        </w:rPr>
      </w:r>
    </w:p>
    <w:p>
      <w:pPr>
        <w:rPr>
          <w:highlight w:val="none"/>
        </w:rPr>
      </w:pPr>
      <w:r>
        <w:rPr>
          <w:highlight w:val="none"/>
        </w:rPr>
      </w:r>
      <w:r>
        <w:rPr>
          <w:highlight w:val="none"/>
        </w:rPr>
      </w:r>
    </w:p>
    <w:p>
      <w:pPr>
        <w:rPr>
          <w:highlight w:val="none"/>
        </w:rPr>
      </w:pPr>
      <w:r>
        <w:rPr>
          <w:highlight w:val="none"/>
        </w:rPr>
      </w:r>
      <w:r/>
      <w:r>
        <w:rPr>
          <w:highlight w:val="none"/>
        </w:rPr>
      </w:r>
      <w:r/>
      <w:r>
        <w:rPr>
          <w:highlight w:val="none"/>
        </w:rPr>
      </w:r>
    </w:p>
    <w:p>
      <w:pPr>
        <w:rPr>
          <w:highlight w:val="none"/>
        </w:rPr>
      </w:pPr>
      <w:r>
        <w:rPr>
          <w:highlight w:val="none"/>
        </w:rPr>
      </w:r>
      <w:r>
        <w:rPr>
          <w:highlight w:val="none"/>
        </w:rPr>
      </w:r>
    </w:p>
    <w:p>
      <w:pPr>
        <w:rPr>
          <w:highlight w:val="none"/>
        </w:rPr>
      </w:pPr>
      <w:r>
        <w:t xml:space="preserve">Die Maschine besitzt vorne einen USB-Anschluss.</w:t>
      </w:r>
      <w:r/>
    </w:p>
    <w:p>
      <w:r>
        <w:rPr>
          <w:highlight w:val="none"/>
        </w:rPr>
      </w:r>
      <w:r>
        <w:rPr>
          <w:highlight w:val="none"/>
        </w:rPr>
      </w:r>
    </w:p>
    <w:p>
      <w:r/>
      <w:r/>
    </w:p>
    <w:p>
      <w:r/>
      <w:r/>
    </w:p>
    <w:p>
      <w:r>
        <w:t xml:space="preserve">Hier können durchgeführte Test dokumentiert werden, wie…</w:t>
      </w:r>
      <w:r/>
    </w:p>
    <w:p>
      <w:pPr>
        <w:pStyle w:val="1213"/>
        <w:numPr>
          <w:ilvl w:val="0"/>
          <w:numId w:val="15"/>
        </w:numPr>
      </w:pPr>
      <w:r>
        <w:t xml:space="preserve">Akkulaufzeit</w:t>
      </w:r>
      <w:r/>
    </w:p>
    <w:p>
      <w:pPr>
        <w:pStyle w:val="1213"/>
        <w:numPr>
          <w:ilvl w:val="0"/>
          <w:numId w:val="15"/>
        </w:numPr>
      </w:pPr>
      <w:r>
        <w:t xml:space="preserve">Bluetooth Reichweite</w:t>
      </w:r>
      <w:r/>
    </w:p>
    <w:p>
      <w:r/>
      <w:r/>
    </w:p>
    <w:p>
      <w:r>
        <w:t xml:space="preserve">Unter Linux bietet der Bluez Bluetooth Stack die Kommandozeilen-Tools hcitool</w:t>
      </w:r>
      <w:r/>
    </w:p>
    <w:p>
      <w:r>
        <w:t xml:space="preserve">und gatttool, um mit BLE-Geräten zu interagieren.</w:t>
      </w:r>
      <w:r/>
    </w:p>
    <w:p>
      <w:r/>
      <w:r/>
    </w:p>
    <w:p>
      <w:r>
        <w:t xml:space="preserve">Hcitool</w:t>
      </w:r>
      <w:r/>
    </w:p>
    <w:p>
      <w:r>
        <w:t xml:space="preserve">hcitool ermöglicht die Suche nach Geräten in der Umgebung (scanning) und den Verbindungsauf zu diesen (connecting).</w:t>
      </w:r>
      <w:r/>
    </w:p>
    <w:sectPr>
      <w:headerReference w:type="default" r:id="rId9"/>
      <w:headerReference w:type="first" r:id="rId10"/>
      <w:footerReference w:type="default" r:id="rId11"/>
      <w:footerReference w:type="first" r:id="rId12"/>
      <w:footnotePr/>
      <w:endnotePr/>
      <w:type w:val="nextPage"/>
      <w:pgSz w:w="11906" w:h="16838" w:orient="portrait"/>
      <w:pgMar w:top="1843" w:right="1417" w:bottom="1134" w:left="1417" w:header="454" w:footer="708" w:gutter="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Times New Roman">
    <w:panose1 w:val="02020603050405020304"/>
  </w:font>
  <w:font w:name="Tahoma">
    <w:panose1 w:val="020B0606030504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rPr>
        <w:sz w:val="14"/>
        <w:szCs w:val="14"/>
        <w:lang w:eastAsia="de-DE"/>
      </w:rPr>
    </w:pPr>
    <w:r>
      <w:rPr>
        <w:sz w:val="14"/>
        <w:szCs w:val="14"/>
        <w:lang w:eastAsia="de-DE"/>
      </w:rPr>
    </w:r>
    <w:r/>
  </w:p>
  <w:p>
    <w:pPr>
      <w:rPr>
        <w:sz w:val="14"/>
        <w:szCs w:val="14"/>
        <w:lang w:eastAsia="de-DE"/>
      </w:rPr>
    </w:pPr>
    <w:r>
      <w:rPr>
        <w:sz w:val="14"/>
        <w:szCs w:val="14"/>
        <w:lang w:eastAsia="de-DE"/>
      </w:rPr>
    </w:r>
    <w:r/>
  </w:p>
  <w:p>
    <w:pPr>
      <w:tabs>
        <w:tab w:val="left" w:pos="1305" w:leader="none"/>
      </w:tabs>
      <w:rPr>
        <w:sz w:val="14"/>
        <w:szCs w:val="14"/>
        <w:lang w:eastAsia="de-DE"/>
      </w:rPr>
    </w:pPr>
    <w:r>
      <w:rPr>
        <w:sz w:val="14"/>
        <w:szCs w:val="14"/>
        <w:lang w:eastAsia="de-DE"/>
      </w:rPr>
    </w:r>
    <w:r/>
  </w:p>
  <w:p>
    <w:r>
      <w:rPr>
        <w:sz w:val="14"/>
        <w:szCs w:val="14"/>
        <w:lang w:eastAsia="de-DE"/>
      </w:rPr>
      <w:fldChar w:fldCharType="begin"/>
    </w:r>
    <w:r>
      <w:rPr>
        <w:sz w:val="14"/>
        <w:szCs w:val="14"/>
        <w:lang w:eastAsia="de-DE"/>
      </w:rPr>
      <w:instrText xml:space="preserve"> FILENAME \* MERGEFORMAT </w:instrText>
    </w:r>
    <w:r>
      <w:rPr>
        <w:sz w:val="14"/>
        <w:szCs w:val="14"/>
        <w:lang w:eastAsia="de-DE"/>
      </w:rPr>
      <w:fldChar w:fldCharType="separate"/>
    </w:r>
    <w:r>
      <w:rPr>
        <w:sz w:val="14"/>
        <w:szCs w:val="14"/>
        <w:lang w:eastAsia="de-DE"/>
      </w:rPr>
      <w:t xml:space="preserve">Geshem-Flasher Spezifikation.docx</w:t>
    </w:r>
    <w:r>
      <w:rPr>
        <w:sz w:val="14"/>
        <w:szCs w:val="14"/>
        <w:lang w:eastAsia="de-DE"/>
      </w:rPr>
      <w:fldChar w:fldCharType="end"/>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t xml:space="preserve">   </w:t>
    </w:r>
    <w:r>
      <w:rPr>
        <w:sz w:val="14"/>
        <w:szCs w:val="14"/>
        <w:lang w:eastAsia="de-DE"/>
      </w:rPr>
      <w:tab/>
      <w:t xml:space="preserve"> </w:t>
    </w:r>
    <w:r>
      <w:rPr>
        <w:sz w:val="14"/>
        <w:szCs w:val="14"/>
        <w:lang w:eastAsia="de-DE"/>
      </w:rPr>
      <w:tab/>
      <w:t xml:space="preserve"> </w:t>
    </w:r>
    <w:r>
      <w:rPr>
        <w:sz w:val="14"/>
        <w:szCs w:val="14"/>
      </w:rPr>
      <w:fldChar w:fldCharType="begin"/>
    </w:r>
    <w:r>
      <w:rPr>
        <w:sz w:val="14"/>
        <w:szCs w:val="14"/>
      </w:rPr>
      <w:instrText xml:space="preserve"> PAGE  \* Arabic  \* MERGEFORMAT </w:instrText>
    </w:r>
    <w:r>
      <w:rPr>
        <w:sz w:val="14"/>
        <w:szCs w:val="14"/>
      </w:rPr>
      <w:fldChar w:fldCharType="separate"/>
    </w:r>
    <w:r>
      <w:rPr>
        <w:sz w:val="14"/>
        <w:szCs w:val="14"/>
      </w:rPr>
      <w:t xml:space="preserve">29</w:t>
    </w:r>
    <w:r>
      <w:rPr>
        <w:sz w:val="14"/>
        <w:szCs w:val="14"/>
      </w:rPr>
      <w:fldChar w:fldCharType="end"/>
    </w:r>
    <w:r>
      <w:rPr>
        <w:sz w:val="14"/>
        <w:szCs w:val="14"/>
      </w:rPr>
      <w:t xml:space="preserve"> / </w:t>
    </w:r>
    <w:r>
      <w:rPr>
        <w:sz w:val="14"/>
        <w:szCs w:val="14"/>
      </w:rPr>
      <w:fldChar w:fldCharType="begin"/>
    </w:r>
    <w:r>
      <w:rPr>
        <w:sz w:val="14"/>
        <w:szCs w:val="14"/>
      </w:rPr>
      <w:instrText xml:space="preserve"> NUMPAGES  \* Arabic  \* MERGEFORMAT </w:instrText>
    </w:r>
    <w:r>
      <w:rPr>
        <w:sz w:val="14"/>
        <w:szCs w:val="14"/>
      </w:rPr>
      <w:fldChar w:fldCharType="separate"/>
    </w:r>
    <w:r>
      <w:rPr>
        <w:sz w:val="14"/>
        <w:szCs w:val="14"/>
      </w:rPr>
      <w:t xml:space="preserve">29</w:t>
    </w:r>
    <w:r>
      <w:rPr>
        <w:sz w:val="14"/>
        <w:szCs w:val="14"/>
      </w:rPr>
      <w:fldChar w:fldCharType="end"/>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79"/>
      <w:rPr>
        <w:color w:val="808080" w:themeColor="background1" w:themeShade="80"/>
        <w:lang w:val="en-US"/>
      </w:rPr>
    </w:pPr>
    <w:r>
      <w:rPr>
        <w:color w:val="808080" w:themeColor="background1" w:themeShade="80"/>
        <w:sz w:val="16"/>
        <w:szCs w:val="16"/>
        <w:lang w:val="en-US"/>
      </w:rPr>
      <w:t xml:space="preserve">The document as well as parts of it are copyrighted. Any utilization without expressed authorization or per</w:t>
    </w:r>
    <w:r>
      <w:rPr>
        <w:color w:val="808080" w:themeColor="background1" w:themeShade="80"/>
        <w:sz w:val="16"/>
        <w:szCs w:val="16"/>
        <w:lang w:val="en-US"/>
      </w:rPr>
      <w:t xml:space="preserve">missible under the Copyright Act is prohibited. This includes publication, distribution, adaption, translation, microfilming, electronic data storing and electronic data processing. All rights reserved in the event of the grant of a patent or utility model</w:t>
    </w:r>
    <w:r>
      <w:rPr>
        <w:color w:val="808080" w:themeColor="background1" w:themeShade="80"/>
        <w:lang w:val="en-US"/>
      </w:rPr>
      <w:t xml:space="preserve">.</w:t>
    </w:r>
    <w:r/>
  </w:p>
  <w:p>
    <w:pPr>
      <w:pStyle w:val="1179"/>
      <w:rPr>
        <w:color w:val="808080" w:themeColor="background1" w:themeShade="80"/>
        <w:lang w:val="en-US"/>
      </w:rPr>
    </w:pPr>
    <w:r>
      <w:rPr>
        <w:color w:val="808080" w:themeColor="background1" w:themeShade="80"/>
        <w:lang w:val="en-US"/>
      </w:rPr>
    </w:r>
    <w:r/>
  </w:p>
  <w:p>
    <w:r>
      <w:rPr>
        <w:sz w:val="14"/>
        <w:szCs w:val="14"/>
        <w:lang w:eastAsia="de-DE"/>
      </w:rPr>
      <w:fldChar w:fldCharType="begin"/>
    </w:r>
    <w:r>
      <w:rPr>
        <w:sz w:val="14"/>
        <w:szCs w:val="14"/>
        <w:lang w:eastAsia="de-DE"/>
      </w:rPr>
      <w:instrText xml:space="preserve"> FILENAME \* MERGEFORMAT </w:instrText>
    </w:r>
    <w:r>
      <w:rPr>
        <w:sz w:val="14"/>
        <w:szCs w:val="14"/>
        <w:lang w:eastAsia="de-DE"/>
      </w:rPr>
      <w:fldChar w:fldCharType="separate"/>
    </w:r>
    <w:r>
      <w:rPr>
        <w:sz w:val="14"/>
        <w:szCs w:val="14"/>
        <w:lang w:eastAsia="de-DE"/>
      </w:rPr>
      <w:t xml:space="preserve">Geshem-Flasher-Spezifikation.docx</w:t>
    </w:r>
    <w:r>
      <w:rPr>
        <w:sz w:val="14"/>
        <w:szCs w:val="14"/>
        <w:lang w:eastAsia="de-DE"/>
      </w:rPr>
      <w:fldChar w:fldCharType="end"/>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lang w:eastAsia="de-DE"/>
      </w:rPr>
      <w:tab/>
    </w:r>
    <w:r>
      <w:rPr>
        <w:sz w:val="14"/>
        <w:szCs w:val="14"/>
      </w:rPr>
      <w:fldChar w:fldCharType="begin"/>
    </w:r>
    <w:r>
      <w:rPr>
        <w:sz w:val="14"/>
        <w:szCs w:val="14"/>
      </w:rPr>
      <w:instrText xml:space="preserve"> PAGE  \* Arabic  \* MERGEFORMAT </w:instrText>
    </w:r>
    <w:r>
      <w:rPr>
        <w:sz w:val="14"/>
        <w:szCs w:val="14"/>
      </w:rPr>
      <w:fldChar w:fldCharType="separate"/>
    </w:r>
    <w:r>
      <w:rPr>
        <w:sz w:val="14"/>
        <w:szCs w:val="14"/>
      </w:rPr>
      <w:t xml:space="preserve">1</w:t>
    </w:r>
    <w:r>
      <w:rPr>
        <w:sz w:val="14"/>
        <w:szCs w:val="14"/>
      </w:rPr>
      <w:fldChar w:fldCharType="end"/>
    </w:r>
    <w:r>
      <w:rPr>
        <w:sz w:val="14"/>
        <w:szCs w:val="14"/>
      </w:rPr>
      <w:t xml:space="preserve"> / </w:t>
    </w:r>
    <w:r>
      <w:rPr>
        <w:sz w:val="14"/>
        <w:szCs w:val="14"/>
      </w:rPr>
      <w:fldChar w:fldCharType="begin"/>
    </w:r>
    <w:r>
      <w:rPr>
        <w:sz w:val="14"/>
        <w:szCs w:val="14"/>
      </w:rPr>
      <w:instrText xml:space="preserve"> NUMPAGES  \* Arabic  \* MERGEFORMAT </w:instrText>
    </w:r>
    <w:r>
      <w:rPr>
        <w:sz w:val="14"/>
        <w:szCs w:val="14"/>
      </w:rPr>
      <w:fldChar w:fldCharType="separate"/>
    </w:r>
    <w:r>
      <w:rPr>
        <w:sz w:val="14"/>
        <w:szCs w:val="14"/>
      </w:rPr>
      <w:t xml:space="preserve">1</w:t>
    </w:r>
    <w:r>
      <w:rPr>
        <w:sz w:val="14"/>
        <w:szCs w:val="14"/>
      </w:rPr>
      <w:fldChar w:fldCharType="end"/>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52096" behindDoc="0" locked="0" layoutInCell="1" allowOverlap="1">
              <wp:simplePos x="0" y="0"/>
              <wp:positionH relativeFrom="page">
                <wp:posOffset>784832</wp:posOffset>
              </wp:positionH>
              <wp:positionV relativeFrom="page">
                <wp:posOffset>851590</wp:posOffset>
              </wp:positionV>
              <wp:extent cx="6264000" cy="0"/>
              <wp:effectExtent l="0" t="0" r="22860" b="19050"/>
              <wp:wrapNone/>
              <wp:docPr id="1" name="Gerade Verbindung 18"/>
              <wp:cNvGraphicFramePr/>
              <a:graphic xmlns:a="http://schemas.openxmlformats.org/drawingml/2006/main">
                <a:graphicData uri="http://schemas.microsoft.com/office/word/2010/wordprocessingShape">
                  <wps:wsp>
                    <wps:cNvPr id="0" name=""/>
                    <wps:cNvSpPr/>
                    <wps:spPr bwMode="auto">
                      <a:xfrm>
                        <a:off x="0" y="0"/>
                        <a:ext cx="62640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14:sizeRelH relativeFrom="margin">
                <wp14:pctWidth>0</wp14:pctWidth>
              </wp14:sizeRelH>
            </wp:anchor>
          </w:drawing>
        </mc:Choice>
        <mc:Fallback>
          <w:pict>
            <v:line id="shape 0" o:spid="_x0000_s0" style="position:absolute;left:0;text-align:left;z-index:251652096;mso-wrap-distance-left:9.0pt;mso-wrap-distance-top:0.0pt;mso-wrap-distance-right:9.0pt;mso-wrap-distance-bottom:0.0pt;visibility:visible;" from="61.8pt,67.1pt" to="555.0pt,67.1pt" filled="f" strokecolor="#000000" strokeweight="0.25pt">
              <v:stroke dashstyle="solid"/>
            </v:line>
          </w:pict>
        </mc:Fallback>
      </mc:AlternateContent>
    </w:r>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72576" behindDoc="0" locked="0" layoutInCell="1" allowOverlap="1">
              <wp:simplePos x="0" y="0"/>
              <wp:positionH relativeFrom="column">
                <wp:posOffset>5267325</wp:posOffset>
              </wp:positionH>
              <wp:positionV relativeFrom="paragraph">
                <wp:posOffset>8890</wp:posOffset>
              </wp:positionV>
              <wp:extent cx="822960" cy="440346"/>
              <wp:effectExtent l="0" t="0" r="0" b="0"/>
              <wp:wrapNone/>
              <wp:docPr id="2" name="Group 16"/>
              <wp:cNvGraphicFramePr/>
              <a:graphic xmlns:a="http://schemas.openxmlformats.org/drawingml/2006/main">
                <a:graphicData uri="http://schemas.microsoft.com/office/word/2010/wordprocessingGroup">
                  <wpg:wgp>
                    <wpg:cNvGrpSpPr/>
                    <wpg:grpSpPr bwMode="auto">
                      <a:xfrm>
                        <a:off x="0" y="0"/>
                        <a:ext cx="822960" cy="440345"/>
                        <a:chOff x="0" y="0"/>
                        <a:chExt cx="3726" cy="2412"/>
                      </a:xfrm>
                    </wpg:grpSpPr>
                    <wps:wsp>
                      <wps:cNvPr id="0" name=""/>
                      <wps:cNvSpPr>
                        <a:spLocks noChangeArrowheads="1" noChangeAspect="1" noTextEdit="1"/>
                      </wps:cNvSpPr>
                      <wps:spPr bwMode="auto">
                        <a:xfrm>
                          <a:off x="0" y="0"/>
                          <a:ext cx="3726" cy="2412"/>
                        </a:xfrm>
                        <a:prstGeom prst="rect">
                          <a:avLst/>
                        </a:prstGeom>
                        <a:noFill/>
                        <a:ln>
                          <a:noFill/>
                        </a:ln>
                      </wps:spPr>
                      <wps:bodyPr rot="0">
                        <a:prstTxWarp prst="textNoShape">
                          <a:avLst/>
                        </a:prstTxWarp>
                        <a:noAutofit/>
                      </wps:bodyPr>
                    </wps:wsp>
                    <wps:wsp>
                      <wps:cNvPr id="1" name=""/>
                      <wps:cNvSpPr/>
                      <wps:spPr bwMode="auto">
                        <a:xfrm>
                          <a:off x="1616" y="292"/>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2" name=""/>
                      <wps:cNvSpPr/>
                      <wps:spPr bwMode="auto">
                        <a:xfrm>
                          <a:off x="1616" y="0"/>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3" name=""/>
                      <wps:cNvSpPr/>
                      <wps:spPr bwMode="auto">
                        <a:xfrm>
                          <a:off x="2398" y="1702"/>
                          <a:ext cx="370" cy="362"/>
                        </a:xfrm>
                        <a:custGeom>
                          <a:avLst/>
                          <a:gdLst>
                            <a:gd name="T0" fmla="*/ 0 w 370"/>
                            <a:gd name="T1" fmla="*/ 0 h 362"/>
                            <a:gd name="T2" fmla="*/ 236 w 370"/>
                            <a:gd name="T3" fmla="*/ 362 h 362"/>
                            <a:gd name="T4" fmla="*/ 370 w 370"/>
                            <a:gd name="T5" fmla="*/ 362 h 362"/>
                            <a:gd name="T6" fmla="*/ 134 w 370"/>
                            <a:gd name="T7" fmla="*/ 0 h 362"/>
                            <a:gd name="T8" fmla="*/ 0 w 370"/>
                            <a:gd name="T9" fmla="*/ 0 h 362"/>
                          </a:gdLst>
                          <a:ahLst/>
                          <a:cxnLst>
                            <a:cxn ang="0">
                              <a:pos x="T0" y="T1"/>
                            </a:cxn>
                            <a:cxn ang="0">
                              <a:pos x="T2" y="T3"/>
                            </a:cxn>
                            <a:cxn ang="0">
                              <a:pos x="T4" y="T5"/>
                            </a:cxn>
                            <a:cxn ang="0">
                              <a:pos x="T6" y="T7"/>
                            </a:cxn>
                            <a:cxn ang="0">
                              <a:pos x="T8" y="T9"/>
                            </a:cxn>
                          </a:cxnLst>
                          <a:rect l="0" t="0" r="r" b="b"/>
                          <a:pathLst>
                            <a:path w="370" h="362" fill="norm" stroke="1" extrusionOk="0">
                              <a:moveTo>
                                <a:pt x="0" y="0"/>
                              </a:moveTo>
                              <a:lnTo>
                                <a:pt x="236" y="362"/>
                              </a:lnTo>
                              <a:lnTo>
                                <a:pt x="370" y="362"/>
                              </a:lnTo>
                              <a:lnTo>
                                <a:pt x="134" y="0"/>
                              </a:lnTo>
                              <a:lnTo>
                                <a:pt x="0" y="0"/>
                              </a:lnTo>
                              <a:close/>
                            </a:path>
                          </a:pathLst>
                        </a:custGeom>
                        <a:solidFill>
                          <a:srgbClr val="D6001C"/>
                        </a:solidFill>
                        <a:ln>
                          <a:noFill/>
                        </a:ln>
                      </wps:spPr>
                      <wps:bodyPr rot="0">
                        <a:prstTxWarp prst="textNoShape">
                          <a:avLst/>
                        </a:prstTxWarp>
                        <a:noAutofit/>
                      </wps:bodyPr>
                    </wps:wsp>
                    <wps:wsp>
                      <wps:cNvPr id="4" name=""/>
                      <wps:cNvSpPr/>
                      <wps:spPr bwMode="auto">
                        <a:xfrm>
                          <a:off x="2586" y="1702"/>
                          <a:ext cx="372" cy="362"/>
                        </a:xfrm>
                        <a:custGeom>
                          <a:avLst/>
                          <a:gdLst>
                            <a:gd name="T0" fmla="*/ 0 w 372"/>
                            <a:gd name="T1" fmla="*/ 0 h 362"/>
                            <a:gd name="T2" fmla="*/ 236 w 372"/>
                            <a:gd name="T3" fmla="*/ 362 h 362"/>
                            <a:gd name="T4" fmla="*/ 372 w 372"/>
                            <a:gd name="T5" fmla="*/ 362 h 362"/>
                            <a:gd name="T6" fmla="*/ 136 w 372"/>
                            <a:gd name="T7" fmla="*/ 0 h 362"/>
                            <a:gd name="T8" fmla="*/ 0 w 372"/>
                            <a:gd name="T9" fmla="*/ 0 h 362"/>
                          </a:gdLst>
                          <a:ahLst/>
                          <a:cxnLst>
                            <a:cxn ang="0">
                              <a:pos x="T0" y="T1"/>
                            </a:cxn>
                            <a:cxn ang="0">
                              <a:pos x="T2" y="T3"/>
                            </a:cxn>
                            <a:cxn ang="0">
                              <a:pos x="T4" y="T5"/>
                            </a:cxn>
                            <a:cxn ang="0">
                              <a:pos x="T6" y="T7"/>
                            </a:cxn>
                            <a:cxn ang="0">
                              <a:pos x="T8" y="T9"/>
                            </a:cxn>
                          </a:cxnLst>
                          <a:rect l="0" t="0" r="r" b="b"/>
                          <a:pathLst>
                            <a:path w="372" h="362" fill="norm" stroke="1" extrusionOk="0">
                              <a:moveTo>
                                <a:pt x="0" y="0"/>
                              </a:moveTo>
                              <a:lnTo>
                                <a:pt x="236" y="362"/>
                              </a:lnTo>
                              <a:lnTo>
                                <a:pt x="372" y="362"/>
                              </a:lnTo>
                              <a:lnTo>
                                <a:pt x="136" y="0"/>
                              </a:lnTo>
                              <a:lnTo>
                                <a:pt x="0" y="0"/>
                              </a:lnTo>
                              <a:close/>
                            </a:path>
                          </a:pathLst>
                        </a:custGeom>
                        <a:solidFill>
                          <a:srgbClr val="D6001C"/>
                        </a:solidFill>
                        <a:ln>
                          <a:noFill/>
                        </a:ln>
                      </wps:spPr>
                      <wps:bodyPr rot="0">
                        <a:prstTxWarp prst="textNoShape">
                          <a:avLst/>
                        </a:prstTxWarp>
                        <a:noAutofit/>
                      </wps:bodyPr>
                    </wps:wsp>
                    <wps:wsp>
                      <wps:cNvPr id="5" name=""/>
                      <wps:cNvSpPr/>
                      <wps:spPr bwMode="auto">
                        <a:xfrm>
                          <a:off x="2632" y="2178"/>
                          <a:ext cx="260" cy="228"/>
                        </a:xfrm>
                        <a:custGeom>
                          <a:avLst/>
                          <a:gdLst>
                            <a:gd name="T0" fmla="*/ 206 w 260"/>
                            <a:gd name="T1" fmla="*/ 228 h 228"/>
                            <a:gd name="T2" fmla="*/ 206 w 260"/>
                            <a:gd name="T3" fmla="*/ 66 h 228"/>
                            <a:gd name="T4" fmla="*/ 206 w 260"/>
                            <a:gd name="T5" fmla="*/ 66 h 228"/>
                            <a:gd name="T6" fmla="*/ 146 w 260"/>
                            <a:gd name="T7" fmla="*/ 228 h 228"/>
                            <a:gd name="T8" fmla="*/ 108 w 260"/>
                            <a:gd name="T9" fmla="*/ 228 h 228"/>
                            <a:gd name="T10" fmla="*/ 52 w 260"/>
                            <a:gd name="T11" fmla="*/ 66 h 228"/>
                            <a:gd name="T12" fmla="*/ 50 w 260"/>
                            <a:gd name="T13" fmla="*/ 66 h 228"/>
                            <a:gd name="T14" fmla="*/ 52 w 260"/>
                            <a:gd name="T15" fmla="*/ 228 h 228"/>
                            <a:gd name="T16" fmla="*/ 0 w 260"/>
                            <a:gd name="T17" fmla="*/ 228 h 228"/>
                            <a:gd name="T18" fmla="*/ 0 w 260"/>
                            <a:gd name="T19" fmla="*/ 0 h 228"/>
                            <a:gd name="T20" fmla="*/ 78 w 260"/>
                            <a:gd name="T21" fmla="*/ 0 h 228"/>
                            <a:gd name="T22" fmla="*/ 130 w 260"/>
                            <a:gd name="T23" fmla="*/ 146 h 228"/>
                            <a:gd name="T24" fmla="*/ 130 w 260"/>
                            <a:gd name="T25" fmla="*/ 146 h 228"/>
                            <a:gd name="T26" fmla="*/ 180 w 260"/>
                            <a:gd name="T27" fmla="*/ 0 h 228"/>
                            <a:gd name="T28" fmla="*/ 260 w 260"/>
                            <a:gd name="T29" fmla="*/ 0 h 228"/>
                            <a:gd name="T30" fmla="*/ 260 w 260"/>
                            <a:gd name="T31" fmla="*/ 228 h 228"/>
                            <a:gd name="T32" fmla="*/ 206 w 260"/>
                            <a:gd name="T33"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0" h="228" fill="norm" stroke="1" extrusionOk="0">
                              <a:moveTo>
                                <a:pt x="206" y="228"/>
                              </a:moveTo>
                              <a:lnTo>
                                <a:pt x="206" y="66"/>
                              </a:lnTo>
                              <a:lnTo>
                                <a:pt x="206" y="66"/>
                              </a:lnTo>
                              <a:lnTo>
                                <a:pt x="146" y="228"/>
                              </a:lnTo>
                              <a:lnTo>
                                <a:pt x="108" y="228"/>
                              </a:lnTo>
                              <a:lnTo>
                                <a:pt x="52" y="66"/>
                              </a:lnTo>
                              <a:lnTo>
                                <a:pt x="50" y="66"/>
                              </a:lnTo>
                              <a:lnTo>
                                <a:pt x="52" y="228"/>
                              </a:lnTo>
                              <a:lnTo>
                                <a:pt x="0" y="228"/>
                              </a:lnTo>
                              <a:lnTo>
                                <a:pt x="0" y="0"/>
                              </a:lnTo>
                              <a:lnTo>
                                <a:pt x="78" y="0"/>
                              </a:lnTo>
                              <a:lnTo>
                                <a:pt x="130" y="146"/>
                              </a:lnTo>
                              <a:lnTo>
                                <a:pt x="130" y="146"/>
                              </a:lnTo>
                              <a:lnTo>
                                <a:pt x="180" y="0"/>
                              </a:lnTo>
                              <a:lnTo>
                                <a:pt x="260" y="0"/>
                              </a:lnTo>
                              <a:lnTo>
                                <a:pt x="260" y="228"/>
                              </a:lnTo>
                              <a:lnTo>
                                <a:pt x="206" y="228"/>
                              </a:lnTo>
                              <a:close/>
                            </a:path>
                          </a:pathLst>
                        </a:custGeom>
                        <a:solidFill>
                          <a:srgbClr val="253746"/>
                        </a:solidFill>
                        <a:ln>
                          <a:noFill/>
                        </a:ln>
                      </wps:spPr>
                      <wps:bodyPr rot="0">
                        <a:prstTxWarp prst="textNoShape">
                          <a:avLst/>
                        </a:prstTxWarp>
                        <a:noAutofit/>
                      </wps:bodyPr>
                    </wps:wsp>
                    <wps:wsp>
                      <wps:cNvPr id="6" name=""/>
                      <wps:cNvSpPr>
                        <a:spLocks noEditPoints="1"/>
                      </wps:cNvSpPr>
                      <wps:spPr bwMode="auto">
                        <a:xfrm>
                          <a:off x="2927" y="2172"/>
                          <a:ext cx="246" cy="240"/>
                        </a:xfrm>
                        <a:custGeom>
                          <a:avLst/>
                          <a:gdLst>
                            <a:gd name="T0" fmla="*/ 246 w 246"/>
                            <a:gd name="T1" fmla="*/ 118 h 240"/>
                            <a:gd name="T2" fmla="*/ 244 w 246"/>
                            <a:gd name="T3" fmla="*/ 144 h 240"/>
                            <a:gd name="T4" fmla="*/ 238 w 246"/>
                            <a:gd name="T5" fmla="*/ 168 h 240"/>
                            <a:gd name="T6" fmla="*/ 226 w 246"/>
                            <a:gd name="T7" fmla="*/ 188 h 240"/>
                            <a:gd name="T8" fmla="*/ 212 w 246"/>
                            <a:gd name="T9" fmla="*/ 206 h 240"/>
                            <a:gd name="T10" fmla="*/ 194 w 246"/>
                            <a:gd name="T11" fmla="*/ 220 h 240"/>
                            <a:gd name="T12" fmla="*/ 172 w 246"/>
                            <a:gd name="T13" fmla="*/ 230 h 240"/>
                            <a:gd name="T14" fmla="*/ 122 w 246"/>
                            <a:gd name="T15" fmla="*/ 240 h 240"/>
                            <a:gd name="T16" fmla="*/ 98 w 246"/>
                            <a:gd name="T17" fmla="*/ 238 h 240"/>
                            <a:gd name="T18" fmla="*/ 74 w 246"/>
                            <a:gd name="T19" fmla="*/ 230 h 240"/>
                            <a:gd name="T20" fmla="*/ 34 w 246"/>
                            <a:gd name="T21" fmla="*/ 206 h 240"/>
                            <a:gd name="T22" fmla="*/ 26 w 246"/>
                            <a:gd name="T23" fmla="*/ 198 h 240"/>
                            <a:gd name="T24" fmla="*/ 8 w 246"/>
                            <a:gd name="T25" fmla="*/ 168 h 240"/>
                            <a:gd name="T26" fmla="*/ 4 w 246"/>
                            <a:gd name="T27" fmla="*/ 156 h 240"/>
                            <a:gd name="T28" fmla="*/ 0 w 246"/>
                            <a:gd name="T29" fmla="*/ 132 h 240"/>
                            <a:gd name="T30" fmla="*/ 0 w 246"/>
                            <a:gd name="T31" fmla="*/ 118 h 240"/>
                            <a:gd name="T32" fmla="*/ 2 w 246"/>
                            <a:gd name="T33" fmla="*/ 92 h 240"/>
                            <a:gd name="T34" fmla="*/ 8 w 246"/>
                            <a:gd name="T35" fmla="*/ 70 h 240"/>
                            <a:gd name="T36" fmla="*/ 20 w 246"/>
                            <a:gd name="T37" fmla="*/ 50 h 240"/>
                            <a:gd name="T38" fmla="*/ 34 w 246"/>
                            <a:gd name="T39" fmla="*/ 32 h 240"/>
                            <a:gd name="T40" fmla="*/ 52 w 246"/>
                            <a:gd name="T41" fmla="*/ 18 h 240"/>
                            <a:gd name="T42" fmla="*/ 74 w 246"/>
                            <a:gd name="T43" fmla="*/ 8 h 240"/>
                            <a:gd name="T44" fmla="*/ 122 w 246"/>
                            <a:gd name="T45" fmla="*/ 0 h 240"/>
                            <a:gd name="T46" fmla="*/ 148 w 246"/>
                            <a:gd name="T47" fmla="*/ 2 h 240"/>
                            <a:gd name="T48" fmla="*/ 172 w 246"/>
                            <a:gd name="T49" fmla="*/ 8 h 240"/>
                            <a:gd name="T50" fmla="*/ 212 w 246"/>
                            <a:gd name="T51" fmla="*/ 32 h 240"/>
                            <a:gd name="T52" fmla="*/ 220 w 246"/>
                            <a:gd name="T53" fmla="*/ 40 h 240"/>
                            <a:gd name="T54" fmla="*/ 238 w 246"/>
                            <a:gd name="T55" fmla="*/ 70 h 240"/>
                            <a:gd name="T56" fmla="*/ 242 w 246"/>
                            <a:gd name="T57" fmla="*/ 82 h 240"/>
                            <a:gd name="T58" fmla="*/ 246 w 246"/>
                            <a:gd name="T59" fmla="*/ 106 h 240"/>
                            <a:gd name="T60" fmla="*/ 246 w 246"/>
                            <a:gd name="T61" fmla="*/ 118 h 240"/>
                            <a:gd name="T62" fmla="*/ 188 w 246"/>
                            <a:gd name="T63" fmla="*/ 118 h 240"/>
                            <a:gd name="T64" fmla="*/ 184 w 246"/>
                            <a:gd name="T65" fmla="*/ 92 h 240"/>
                            <a:gd name="T66" fmla="*/ 178 w 246"/>
                            <a:gd name="T67" fmla="*/ 80 h 240"/>
                            <a:gd name="T68" fmla="*/ 170 w 246"/>
                            <a:gd name="T69" fmla="*/ 70 h 240"/>
                            <a:gd name="T70" fmla="*/ 150 w 246"/>
                            <a:gd name="T71" fmla="*/ 54 h 240"/>
                            <a:gd name="T72" fmla="*/ 136 w 246"/>
                            <a:gd name="T73" fmla="*/ 50 h 240"/>
                            <a:gd name="T74" fmla="*/ 122 w 246"/>
                            <a:gd name="T75" fmla="*/ 50 h 240"/>
                            <a:gd name="T76" fmla="*/ 96 w 246"/>
                            <a:gd name="T77" fmla="*/ 54 h 240"/>
                            <a:gd name="T78" fmla="*/ 86 w 246"/>
                            <a:gd name="T79" fmla="*/ 62 h 240"/>
                            <a:gd name="T80" fmla="*/ 76 w 246"/>
                            <a:gd name="T81" fmla="*/ 70 h 240"/>
                            <a:gd name="T82" fmla="*/ 62 w 246"/>
                            <a:gd name="T83" fmla="*/ 92 h 240"/>
                            <a:gd name="T84" fmla="*/ 60 w 246"/>
                            <a:gd name="T85" fmla="*/ 104 h 240"/>
                            <a:gd name="T86" fmla="*/ 58 w 246"/>
                            <a:gd name="T87" fmla="*/ 118 h 240"/>
                            <a:gd name="T88" fmla="*/ 62 w 246"/>
                            <a:gd name="T89" fmla="*/ 148 h 240"/>
                            <a:gd name="T90" fmla="*/ 68 w 246"/>
                            <a:gd name="T91" fmla="*/ 160 h 240"/>
                            <a:gd name="T92" fmla="*/ 76 w 246"/>
                            <a:gd name="T93" fmla="*/ 170 h 240"/>
                            <a:gd name="T94" fmla="*/ 96 w 246"/>
                            <a:gd name="T95" fmla="*/ 184 h 240"/>
                            <a:gd name="T96" fmla="*/ 110 w 246"/>
                            <a:gd name="T97" fmla="*/ 188 h 240"/>
                            <a:gd name="T98" fmla="*/ 122 w 246"/>
                            <a:gd name="T99" fmla="*/ 190 h 240"/>
                            <a:gd name="T100" fmla="*/ 150 w 246"/>
                            <a:gd name="T101" fmla="*/ 184 h 240"/>
                            <a:gd name="T102" fmla="*/ 160 w 246"/>
                            <a:gd name="T103" fmla="*/ 178 h 240"/>
                            <a:gd name="T104" fmla="*/ 170 w 246"/>
                            <a:gd name="T105" fmla="*/ 170 h 240"/>
                            <a:gd name="T106" fmla="*/ 184 w 246"/>
                            <a:gd name="T107" fmla="*/ 148 h 240"/>
                            <a:gd name="T108" fmla="*/ 186 w 246"/>
                            <a:gd name="T109" fmla="*/ 134 h 240"/>
                            <a:gd name="T110" fmla="*/ 188 w 246"/>
                            <a:gd name="T111" fmla="*/ 11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 h="240" fill="norm" stroke="1" extrusionOk="0">
                              <a:moveTo>
                                <a:pt x="246" y="118"/>
                              </a:moveTo>
                              <a:lnTo>
                                <a:pt x="246" y="118"/>
                              </a:lnTo>
                              <a:lnTo>
                                <a:pt x="246" y="132"/>
                              </a:lnTo>
                              <a:lnTo>
                                <a:pt x="244" y="144"/>
                              </a:lnTo>
                              <a:lnTo>
                                <a:pt x="242" y="156"/>
                              </a:lnTo>
                              <a:lnTo>
                                <a:pt x="238" y="168"/>
                              </a:lnTo>
                              <a:lnTo>
                                <a:pt x="238" y="168"/>
                              </a:lnTo>
                              <a:lnTo>
                                <a:pt x="226" y="188"/>
                              </a:lnTo>
                              <a:lnTo>
                                <a:pt x="220" y="198"/>
                              </a:lnTo>
                              <a:lnTo>
                                <a:pt x="212" y="206"/>
                              </a:lnTo>
                              <a:lnTo>
                                <a:pt x="212" y="206"/>
                              </a:lnTo>
                              <a:lnTo>
                                <a:pt x="194" y="220"/>
                              </a:lnTo>
                              <a:lnTo>
                                <a:pt x="172" y="230"/>
                              </a:lnTo>
                              <a:lnTo>
                                <a:pt x="172" y="230"/>
                              </a:lnTo>
                              <a:lnTo>
                                <a:pt x="148" y="238"/>
                              </a:lnTo>
                              <a:lnTo>
                                <a:pt x="122" y="240"/>
                              </a:lnTo>
                              <a:lnTo>
                                <a:pt x="122" y="240"/>
                              </a:lnTo>
                              <a:lnTo>
                                <a:pt x="98" y="238"/>
                              </a:lnTo>
                              <a:lnTo>
                                <a:pt x="74" y="230"/>
                              </a:lnTo>
                              <a:lnTo>
                                <a:pt x="74" y="230"/>
                              </a:lnTo>
                              <a:lnTo>
                                <a:pt x="52" y="220"/>
                              </a:lnTo>
                              <a:lnTo>
                                <a:pt x="34" y="206"/>
                              </a:lnTo>
                              <a:lnTo>
                                <a:pt x="34" y="206"/>
                              </a:lnTo>
                              <a:lnTo>
                                <a:pt x="26" y="198"/>
                              </a:lnTo>
                              <a:lnTo>
                                <a:pt x="20" y="188"/>
                              </a:lnTo>
                              <a:lnTo>
                                <a:pt x="8" y="168"/>
                              </a:lnTo>
                              <a:lnTo>
                                <a:pt x="8" y="168"/>
                              </a:lnTo>
                              <a:lnTo>
                                <a:pt x="4" y="156"/>
                              </a:lnTo>
                              <a:lnTo>
                                <a:pt x="2" y="144"/>
                              </a:lnTo>
                              <a:lnTo>
                                <a:pt x="0" y="132"/>
                              </a:lnTo>
                              <a:lnTo>
                                <a:pt x="0" y="118"/>
                              </a:lnTo>
                              <a:lnTo>
                                <a:pt x="0" y="118"/>
                              </a:lnTo>
                              <a:lnTo>
                                <a:pt x="0" y="106"/>
                              </a:lnTo>
                              <a:lnTo>
                                <a:pt x="2" y="92"/>
                              </a:lnTo>
                              <a:lnTo>
                                <a:pt x="4" y="82"/>
                              </a:lnTo>
                              <a:lnTo>
                                <a:pt x="8" y="70"/>
                              </a:lnTo>
                              <a:lnTo>
                                <a:pt x="8" y="70"/>
                              </a:lnTo>
                              <a:lnTo>
                                <a:pt x="20" y="50"/>
                              </a:lnTo>
                              <a:lnTo>
                                <a:pt x="26" y="40"/>
                              </a:lnTo>
                              <a:lnTo>
                                <a:pt x="34" y="32"/>
                              </a:lnTo>
                              <a:lnTo>
                                <a:pt x="34" y="32"/>
                              </a:lnTo>
                              <a:lnTo>
                                <a:pt x="52" y="18"/>
                              </a:lnTo>
                              <a:lnTo>
                                <a:pt x="74" y="8"/>
                              </a:lnTo>
                              <a:lnTo>
                                <a:pt x="74" y="8"/>
                              </a:lnTo>
                              <a:lnTo>
                                <a:pt x="98" y="2"/>
                              </a:lnTo>
                              <a:lnTo>
                                <a:pt x="122" y="0"/>
                              </a:lnTo>
                              <a:lnTo>
                                <a:pt x="122" y="0"/>
                              </a:lnTo>
                              <a:lnTo>
                                <a:pt x="148" y="2"/>
                              </a:lnTo>
                              <a:lnTo>
                                <a:pt x="172" y="8"/>
                              </a:lnTo>
                              <a:lnTo>
                                <a:pt x="172" y="8"/>
                              </a:lnTo>
                              <a:lnTo>
                                <a:pt x="194" y="18"/>
                              </a:lnTo>
                              <a:lnTo>
                                <a:pt x="212" y="32"/>
                              </a:lnTo>
                              <a:lnTo>
                                <a:pt x="212" y="32"/>
                              </a:lnTo>
                              <a:lnTo>
                                <a:pt x="220" y="40"/>
                              </a:lnTo>
                              <a:lnTo>
                                <a:pt x="226" y="50"/>
                              </a:lnTo>
                              <a:lnTo>
                                <a:pt x="238" y="70"/>
                              </a:lnTo>
                              <a:lnTo>
                                <a:pt x="238" y="70"/>
                              </a:lnTo>
                              <a:lnTo>
                                <a:pt x="242" y="82"/>
                              </a:lnTo>
                              <a:lnTo>
                                <a:pt x="244" y="92"/>
                              </a:lnTo>
                              <a:lnTo>
                                <a:pt x="246" y="106"/>
                              </a:lnTo>
                              <a:lnTo>
                                <a:pt x="246" y="118"/>
                              </a:lnTo>
                              <a:lnTo>
                                <a:pt x="246" y="118"/>
                              </a:lnTo>
                              <a:close/>
                              <a:moveTo>
                                <a:pt x="188" y="118"/>
                              </a:moveTo>
                              <a:lnTo>
                                <a:pt x="188" y="118"/>
                              </a:lnTo>
                              <a:lnTo>
                                <a:pt x="186" y="104"/>
                              </a:lnTo>
                              <a:lnTo>
                                <a:pt x="184" y="92"/>
                              </a:lnTo>
                              <a:lnTo>
                                <a:pt x="184" y="92"/>
                              </a:lnTo>
                              <a:lnTo>
                                <a:pt x="178" y="80"/>
                              </a:lnTo>
                              <a:lnTo>
                                <a:pt x="170" y="70"/>
                              </a:lnTo>
                              <a:lnTo>
                                <a:pt x="170" y="70"/>
                              </a:lnTo>
                              <a:lnTo>
                                <a:pt x="160" y="62"/>
                              </a:lnTo>
                              <a:lnTo>
                                <a:pt x="150" y="54"/>
                              </a:lnTo>
                              <a:lnTo>
                                <a:pt x="150" y="54"/>
                              </a:lnTo>
                              <a:lnTo>
                                <a:pt x="136" y="50"/>
                              </a:lnTo>
                              <a:lnTo>
                                <a:pt x="122" y="50"/>
                              </a:lnTo>
                              <a:lnTo>
                                <a:pt x="122" y="50"/>
                              </a:lnTo>
                              <a:lnTo>
                                <a:pt x="110" y="50"/>
                              </a:lnTo>
                              <a:lnTo>
                                <a:pt x="96" y="54"/>
                              </a:lnTo>
                              <a:lnTo>
                                <a:pt x="96" y="54"/>
                              </a:lnTo>
                              <a:lnTo>
                                <a:pt x="86" y="62"/>
                              </a:lnTo>
                              <a:lnTo>
                                <a:pt x="76" y="70"/>
                              </a:lnTo>
                              <a:lnTo>
                                <a:pt x="76" y="70"/>
                              </a:lnTo>
                              <a:lnTo>
                                <a:pt x="68" y="80"/>
                              </a:lnTo>
                              <a:lnTo>
                                <a:pt x="62" y="92"/>
                              </a:lnTo>
                              <a:lnTo>
                                <a:pt x="62" y="92"/>
                              </a:lnTo>
                              <a:lnTo>
                                <a:pt x="60" y="104"/>
                              </a:lnTo>
                              <a:lnTo>
                                <a:pt x="58" y="118"/>
                              </a:lnTo>
                              <a:lnTo>
                                <a:pt x="58" y="118"/>
                              </a:lnTo>
                              <a:lnTo>
                                <a:pt x="60" y="134"/>
                              </a:lnTo>
                              <a:lnTo>
                                <a:pt x="62" y="148"/>
                              </a:lnTo>
                              <a:lnTo>
                                <a:pt x="62" y="148"/>
                              </a:lnTo>
                              <a:lnTo>
                                <a:pt x="68" y="160"/>
                              </a:lnTo>
                              <a:lnTo>
                                <a:pt x="76" y="170"/>
                              </a:lnTo>
                              <a:lnTo>
                                <a:pt x="76" y="170"/>
                              </a:lnTo>
                              <a:lnTo>
                                <a:pt x="86" y="178"/>
                              </a:lnTo>
                              <a:lnTo>
                                <a:pt x="96" y="184"/>
                              </a:lnTo>
                              <a:lnTo>
                                <a:pt x="96" y="184"/>
                              </a:lnTo>
                              <a:lnTo>
                                <a:pt x="110" y="188"/>
                              </a:lnTo>
                              <a:lnTo>
                                <a:pt x="122" y="190"/>
                              </a:lnTo>
                              <a:lnTo>
                                <a:pt x="122" y="190"/>
                              </a:lnTo>
                              <a:lnTo>
                                <a:pt x="136" y="188"/>
                              </a:lnTo>
                              <a:lnTo>
                                <a:pt x="150" y="184"/>
                              </a:lnTo>
                              <a:lnTo>
                                <a:pt x="150" y="184"/>
                              </a:lnTo>
                              <a:lnTo>
                                <a:pt x="160" y="178"/>
                              </a:lnTo>
                              <a:lnTo>
                                <a:pt x="170" y="170"/>
                              </a:lnTo>
                              <a:lnTo>
                                <a:pt x="170" y="170"/>
                              </a:lnTo>
                              <a:lnTo>
                                <a:pt x="178" y="160"/>
                              </a:lnTo>
                              <a:lnTo>
                                <a:pt x="184" y="148"/>
                              </a:lnTo>
                              <a:lnTo>
                                <a:pt x="184" y="148"/>
                              </a:lnTo>
                              <a:lnTo>
                                <a:pt x="186" y="134"/>
                              </a:lnTo>
                              <a:lnTo>
                                <a:pt x="188" y="118"/>
                              </a:lnTo>
                              <a:lnTo>
                                <a:pt x="188" y="118"/>
                              </a:lnTo>
                              <a:close/>
                            </a:path>
                          </a:pathLst>
                        </a:custGeom>
                        <a:solidFill>
                          <a:srgbClr val="253746"/>
                        </a:solidFill>
                        <a:ln>
                          <a:noFill/>
                        </a:ln>
                      </wps:spPr>
                      <wps:bodyPr rot="0">
                        <a:prstTxWarp prst="textNoShape">
                          <a:avLst/>
                        </a:prstTxWarp>
                        <a:noAutofit/>
                      </wps:bodyPr>
                    </wps:wsp>
                    <wps:wsp>
                      <wps:cNvPr id="7" name=""/>
                      <wps:cNvSpPr/>
                      <wps:spPr bwMode="auto">
                        <a:xfrm>
                          <a:off x="3212" y="2178"/>
                          <a:ext cx="198" cy="228"/>
                        </a:xfrm>
                        <a:custGeom>
                          <a:avLst/>
                          <a:gdLst>
                            <a:gd name="T0" fmla="*/ 142 w 198"/>
                            <a:gd name="T1" fmla="*/ 228 h 228"/>
                            <a:gd name="T2" fmla="*/ 142 w 198"/>
                            <a:gd name="T3" fmla="*/ 132 h 228"/>
                            <a:gd name="T4" fmla="*/ 54 w 198"/>
                            <a:gd name="T5" fmla="*/ 132 h 228"/>
                            <a:gd name="T6" fmla="*/ 54 w 198"/>
                            <a:gd name="T7" fmla="*/ 228 h 228"/>
                            <a:gd name="T8" fmla="*/ 0 w 198"/>
                            <a:gd name="T9" fmla="*/ 228 h 228"/>
                            <a:gd name="T10" fmla="*/ 0 w 198"/>
                            <a:gd name="T11" fmla="*/ 0 h 228"/>
                            <a:gd name="T12" fmla="*/ 54 w 198"/>
                            <a:gd name="T13" fmla="*/ 0 h 228"/>
                            <a:gd name="T14" fmla="*/ 54 w 198"/>
                            <a:gd name="T15" fmla="*/ 86 h 228"/>
                            <a:gd name="T16" fmla="*/ 142 w 198"/>
                            <a:gd name="T17" fmla="*/ 86 h 228"/>
                            <a:gd name="T18" fmla="*/ 142 w 198"/>
                            <a:gd name="T19" fmla="*/ 0 h 228"/>
                            <a:gd name="T20" fmla="*/ 198 w 198"/>
                            <a:gd name="T21" fmla="*/ 0 h 228"/>
                            <a:gd name="T22" fmla="*/ 198 w 198"/>
                            <a:gd name="T23" fmla="*/ 228 h 228"/>
                            <a:gd name="T24" fmla="*/ 142 w 198"/>
                            <a:gd name="T25"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8" h="228" fill="norm" stroke="1" extrusionOk="0">
                              <a:moveTo>
                                <a:pt x="142" y="228"/>
                              </a:moveTo>
                              <a:lnTo>
                                <a:pt x="142" y="132"/>
                              </a:lnTo>
                              <a:lnTo>
                                <a:pt x="54" y="132"/>
                              </a:lnTo>
                              <a:lnTo>
                                <a:pt x="54" y="228"/>
                              </a:lnTo>
                              <a:lnTo>
                                <a:pt x="0" y="228"/>
                              </a:lnTo>
                              <a:lnTo>
                                <a:pt x="0" y="0"/>
                              </a:lnTo>
                              <a:lnTo>
                                <a:pt x="54" y="0"/>
                              </a:lnTo>
                              <a:lnTo>
                                <a:pt x="54" y="86"/>
                              </a:lnTo>
                              <a:lnTo>
                                <a:pt x="142" y="86"/>
                              </a:lnTo>
                              <a:lnTo>
                                <a:pt x="142" y="0"/>
                              </a:lnTo>
                              <a:lnTo>
                                <a:pt x="198" y="0"/>
                              </a:lnTo>
                              <a:lnTo>
                                <a:pt x="198" y="228"/>
                              </a:lnTo>
                              <a:lnTo>
                                <a:pt x="142" y="228"/>
                              </a:lnTo>
                              <a:close/>
                            </a:path>
                          </a:pathLst>
                        </a:custGeom>
                        <a:solidFill>
                          <a:srgbClr val="253746"/>
                        </a:solidFill>
                        <a:ln>
                          <a:noFill/>
                        </a:ln>
                      </wps:spPr>
                      <wps:bodyPr rot="0">
                        <a:prstTxWarp prst="textNoShape">
                          <a:avLst/>
                        </a:prstTxWarp>
                        <a:noAutofit/>
                      </wps:bodyPr>
                    </wps:wsp>
                    <wps:wsp>
                      <wps:cNvPr id="8" name=""/>
                      <wps:cNvSpPr>
                        <a:spLocks noEditPoints="1"/>
                      </wps:cNvSpPr>
                      <wps:spPr bwMode="auto">
                        <a:xfrm>
                          <a:off x="3456" y="2178"/>
                          <a:ext cx="186" cy="228"/>
                        </a:xfrm>
                        <a:custGeom>
                          <a:avLst/>
                          <a:gdLst>
                            <a:gd name="T0" fmla="*/ 122 w 186"/>
                            <a:gd name="T1" fmla="*/ 228 h 228"/>
                            <a:gd name="T2" fmla="*/ 72 w 186"/>
                            <a:gd name="T3" fmla="*/ 138 h 228"/>
                            <a:gd name="T4" fmla="*/ 54 w 186"/>
                            <a:gd name="T5" fmla="*/ 138 h 228"/>
                            <a:gd name="T6" fmla="*/ 54 w 186"/>
                            <a:gd name="T7" fmla="*/ 228 h 228"/>
                            <a:gd name="T8" fmla="*/ 0 w 186"/>
                            <a:gd name="T9" fmla="*/ 228 h 228"/>
                            <a:gd name="T10" fmla="*/ 0 w 186"/>
                            <a:gd name="T11" fmla="*/ 0 h 228"/>
                            <a:gd name="T12" fmla="*/ 86 w 186"/>
                            <a:gd name="T13" fmla="*/ 0 h 228"/>
                            <a:gd name="T14" fmla="*/ 86 w 186"/>
                            <a:gd name="T15" fmla="*/ 0 h 228"/>
                            <a:gd name="T16" fmla="*/ 102 w 186"/>
                            <a:gd name="T17" fmla="*/ 2 h 228"/>
                            <a:gd name="T18" fmla="*/ 118 w 186"/>
                            <a:gd name="T19" fmla="*/ 4 h 228"/>
                            <a:gd name="T20" fmla="*/ 118 w 186"/>
                            <a:gd name="T21" fmla="*/ 4 h 228"/>
                            <a:gd name="T22" fmla="*/ 134 w 186"/>
                            <a:gd name="T23" fmla="*/ 8 h 228"/>
                            <a:gd name="T24" fmla="*/ 146 w 186"/>
                            <a:gd name="T25" fmla="*/ 16 h 228"/>
                            <a:gd name="T26" fmla="*/ 146 w 186"/>
                            <a:gd name="T27" fmla="*/ 16 h 228"/>
                            <a:gd name="T28" fmla="*/ 158 w 186"/>
                            <a:gd name="T29" fmla="*/ 24 h 228"/>
                            <a:gd name="T30" fmla="*/ 166 w 186"/>
                            <a:gd name="T31" fmla="*/ 36 h 228"/>
                            <a:gd name="T32" fmla="*/ 166 w 186"/>
                            <a:gd name="T33" fmla="*/ 36 h 228"/>
                            <a:gd name="T34" fmla="*/ 172 w 186"/>
                            <a:gd name="T35" fmla="*/ 52 h 228"/>
                            <a:gd name="T36" fmla="*/ 174 w 186"/>
                            <a:gd name="T37" fmla="*/ 68 h 228"/>
                            <a:gd name="T38" fmla="*/ 174 w 186"/>
                            <a:gd name="T39" fmla="*/ 68 h 228"/>
                            <a:gd name="T40" fmla="*/ 172 w 186"/>
                            <a:gd name="T41" fmla="*/ 80 h 228"/>
                            <a:gd name="T42" fmla="*/ 170 w 186"/>
                            <a:gd name="T43" fmla="*/ 90 h 228"/>
                            <a:gd name="T44" fmla="*/ 166 w 186"/>
                            <a:gd name="T45" fmla="*/ 100 h 228"/>
                            <a:gd name="T46" fmla="*/ 162 w 186"/>
                            <a:gd name="T47" fmla="*/ 108 h 228"/>
                            <a:gd name="T48" fmla="*/ 162 w 186"/>
                            <a:gd name="T49" fmla="*/ 108 h 228"/>
                            <a:gd name="T50" fmla="*/ 154 w 186"/>
                            <a:gd name="T51" fmla="*/ 116 h 228"/>
                            <a:gd name="T52" fmla="*/ 146 w 186"/>
                            <a:gd name="T53" fmla="*/ 122 h 228"/>
                            <a:gd name="T54" fmla="*/ 136 w 186"/>
                            <a:gd name="T55" fmla="*/ 126 h 228"/>
                            <a:gd name="T56" fmla="*/ 126 w 186"/>
                            <a:gd name="T57" fmla="*/ 130 h 228"/>
                            <a:gd name="T58" fmla="*/ 186 w 186"/>
                            <a:gd name="T59" fmla="*/ 228 h 228"/>
                            <a:gd name="T60" fmla="*/ 122 w 186"/>
                            <a:gd name="T61" fmla="*/ 228 h 228"/>
                            <a:gd name="T62" fmla="*/ 120 w 186"/>
                            <a:gd name="T63" fmla="*/ 70 h 228"/>
                            <a:gd name="T64" fmla="*/ 120 w 186"/>
                            <a:gd name="T65" fmla="*/ 70 h 228"/>
                            <a:gd name="T66" fmla="*/ 118 w 186"/>
                            <a:gd name="T67" fmla="*/ 62 h 228"/>
                            <a:gd name="T68" fmla="*/ 116 w 186"/>
                            <a:gd name="T69" fmla="*/ 56 h 228"/>
                            <a:gd name="T70" fmla="*/ 116 w 186"/>
                            <a:gd name="T71" fmla="*/ 56 h 228"/>
                            <a:gd name="T72" fmla="*/ 112 w 186"/>
                            <a:gd name="T73" fmla="*/ 52 h 228"/>
                            <a:gd name="T74" fmla="*/ 108 w 186"/>
                            <a:gd name="T75" fmla="*/ 50 h 228"/>
                            <a:gd name="T76" fmla="*/ 108 w 186"/>
                            <a:gd name="T77" fmla="*/ 50 h 228"/>
                            <a:gd name="T78" fmla="*/ 96 w 186"/>
                            <a:gd name="T79" fmla="*/ 46 h 228"/>
                            <a:gd name="T80" fmla="*/ 96 w 186"/>
                            <a:gd name="T81" fmla="*/ 46 h 228"/>
                            <a:gd name="T82" fmla="*/ 82 w 186"/>
                            <a:gd name="T83" fmla="*/ 44 h 228"/>
                            <a:gd name="T84" fmla="*/ 54 w 186"/>
                            <a:gd name="T85" fmla="*/ 44 h 228"/>
                            <a:gd name="T86" fmla="*/ 54 w 186"/>
                            <a:gd name="T87" fmla="*/ 98 h 228"/>
                            <a:gd name="T88" fmla="*/ 80 w 186"/>
                            <a:gd name="T89" fmla="*/ 98 h 228"/>
                            <a:gd name="T90" fmla="*/ 80 w 186"/>
                            <a:gd name="T91" fmla="*/ 98 h 228"/>
                            <a:gd name="T92" fmla="*/ 94 w 186"/>
                            <a:gd name="T93" fmla="*/ 96 h 228"/>
                            <a:gd name="T94" fmla="*/ 94 w 186"/>
                            <a:gd name="T95" fmla="*/ 96 h 228"/>
                            <a:gd name="T96" fmla="*/ 106 w 186"/>
                            <a:gd name="T97" fmla="*/ 92 h 228"/>
                            <a:gd name="T98" fmla="*/ 106 w 186"/>
                            <a:gd name="T99" fmla="*/ 92 h 228"/>
                            <a:gd name="T100" fmla="*/ 112 w 186"/>
                            <a:gd name="T101" fmla="*/ 88 h 228"/>
                            <a:gd name="T102" fmla="*/ 116 w 186"/>
                            <a:gd name="T103" fmla="*/ 84 h 228"/>
                            <a:gd name="T104" fmla="*/ 116 w 186"/>
                            <a:gd name="T105" fmla="*/ 84 h 228"/>
                            <a:gd name="T106" fmla="*/ 118 w 186"/>
                            <a:gd name="T107" fmla="*/ 78 h 228"/>
                            <a:gd name="T108" fmla="*/ 120 w 186"/>
                            <a:gd name="T109" fmla="*/ 70 h 228"/>
                            <a:gd name="T110" fmla="*/ 120 w 186"/>
                            <a:gd name="T111" fmla="*/ 70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228" fill="norm" stroke="1" extrusionOk="0">
                              <a:moveTo>
                                <a:pt x="122" y="228"/>
                              </a:moveTo>
                              <a:lnTo>
                                <a:pt x="72" y="138"/>
                              </a:lnTo>
                              <a:lnTo>
                                <a:pt x="54" y="138"/>
                              </a:lnTo>
                              <a:lnTo>
                                <a:pt x="54" y="228"/>
                              </a:lnTo>
                              <a:lnTo>
                                <a:pt x="0" y="228"/>
                              </a:lnTo>
                              <a:lnTo>
                                <a:pt x="0" y="0"/>
                              </a:lnTo>
                              <a:lnTo>
                                <a:pt x="86" y="0"/>
                              </a:lnTo>
                              <a:lnTo>
                                <a:pt x="86" y="0"/>
                              </a:lnTo>
                              <a:lnTo>
                                <a:pt x="102" y="2"/>
                              </a:lnTo>
                              <a:lnTo>
                                <a:pt x="118" y="4"/>
                              </a:lnTo>
                              <a:lnTo>
                                <a:pt x="118" y="4"/>
                              </a:lnTo>
                              <a:lnTo>
                                <a:pt x="134" y="8"/>
                              </a:lnTo>
                              <a:lnTo>
                                <a:pt x="146" y="16"/>
                              </a:lnTo>
                              <a:lnTo>
                                <a:pt x="146" y="16"/>
                              </a:lnTo>
                              <a:lnTo>
                                <a:pt x="158" y="24"/>
                              </a:lnTo>
                              <a:lnTo>
                                <a:pt x="166" y="36"/>
                              </a:lnTo>
                              <a:lnTo>
                                <a:pt x="166" y="36"/>
                              </a:lnTo>
                              <a:lnTo>
                                <a:pt x="172" y="52"/>
                              </a:lnTo>
                              <a:lnTo>
                                <a:pt x="174" y="68"/>
                              </a:lnTo>
                              <a:lnTo>
                                <a:pt x="174" y="68"/>
                              </a:lnTo>
                              <a:lnTo>
                                <a:pt x="172" y="80"/>
                              </a:lnTo>
                              <a:lnTo>
                                <a:pt x="170" y="90"/>
                              </a:lnTo>
                              <a:lnTo>
                                <a:pt x="166" y="100"/>
                              </a:lnTo>
                              <a:lnTo>
                                <a:pt x="162" y="108"/>
                              </a:lnTo>
                              <a:lnTo>
                                <a:pt x="162" y="108"/>
                              </a:lnTo>
                              <a:lnTo>
                                <a:pt x="154" y="116"/>
                              </a:lnTo>
                              <a:lnTo>
                                <a:pt x="146" y="122"/>
                              </a:lnTo>
                              <a:lnTo>
                                <a:pt x="136" y="126"/>
                              </a:lnTo>
                              <a:lnTo>
                                <a:pt x="126" y="130"/>
                              </a:lnTo>
                              <a:lnTo>
                                <a:pt x="186" y="228"/>
                              </a:lnTo>
                              <a:lnTo>
                                <a:pt x="122" y="228"/>
                              </a:lnTo>
                              <a:close/>
                              <a:moveTo>
                                <a:pt x="120" y="70"/>
                              </a:moveTo>
                              <a:lnTo>
                                <a:pt x="120" y="70"/>
                              </a:lnTo>
                              <a:lnTo>
                                <a:pt x="118" y="62"/>
                              </a:lnTo>
                              <a:lnTo>
                                <a:pt x="116" y="56"/>
                              </a:lnTo>
                              <a:lnTo>
                                <a:pt x="116" y="56"/>
                              </a:lnTo>
                              <a:lnTo>
                                <a:pt x="112" y="52"/>
                              </a:lnTo>
                              <a:lnTo>
                                <a:pt x="108" y="50"/>
                              </a:lnTo>
                              <a:lnTo>
                                <a:pt x="108" y="50"/>
                              </a:lnTo>
                              <a:lnTo>
                                <a:pt x="96" y="46"/>
                              </a:lnTo>
                              <a:lnTo>
                                <a:pt x="96" y="46"/>
                              </a:lnTo>
                              <a:lnTo>
                                <a:pt x="82" y="44"/>
                              </a:lnTo>
                              <a:lnTo>
                                <a:pt x="54" y="44"/>
                              </a:lnTo>
                              <a:lnTo>
                                <a:pt x="54" y="98"/>
                              </a:lnTo>
                              <a:lnTo>
                                <a:pt x="80" y="98"/>
                              </a:lnTo>
                              <a:lnTo>
                                <a:pt x="80" y="98"/>
                              </a:lnTo>
                              <a:lnTo>
                                <a:pt x="94" y="96"/>
                              </a:lnTo>
                              <a:lnTo>
                                <a:pt x="94" y="96"/>
                              </a:lnTo>
                              <a:lnTo>
                                <a:pt x="106" y="92"/>
                              </a:lnTo>
                              <a:lnTo>
                                <a:pt x="106" y="92"/>
                              </a:lnTo>
                              <a:lnTo>
                                <a:pt x="112" y="88"/>
                              </a:lnTo>
                              <a:lnTo>
                                <a:pt x="116" y="84"/>
                              </a:lnTo>
                              <a:lnTo>
                                <a:pt x="116" y="84"/>
                              </a:lnTo>
                              <a:lnTo>
                                <a:pt x="118" y="78"/>
                              </a:lnTo>
                              <a:lnTo>
                                <a:pt x="120" y="70"/>
                              </a:lnTo>
                              <a:lnTo>
                                <a:pt x="120" y="70"/>
                              </a:lnTo>
                              <a:close/>
                            </a:path>
                          </a:pathLst>
                        </a:custGeom>
                        <a:solidFill>
                          <a:srgbClr val="253746"/>
                        </a:solidFill>
                        <a:ln>
                          <a:noFill/>
                        </a:ln>
                      </wps:spPr>
                      <wps:bodyPr rot="0">
                        <a:prstTxWarp prst="textNoShape">
                          <a:avLst/>
                        </a:prstTxWarp>
                        <a:noAutofit/>
                      </wps:bodyPr>
                    </wps:wsp>
                    <wps:wsp>
                      <wps:cNvPr id="9" name=""/>
                      <wps:cNvSpPr>
                        <a:spLocks noEditPoints="1"/>
                      </wps:cNvSpPr>
                      <wps:spPr bwMode="auto">
                        <a:xfrm>
                          <a:off x="0" y="584"/>
                          <a:ext cx="3726" cy="1480"/>
                        </a:xfrm>
                        <a:custGeom>
                          <a:avLst/>
                          <a:gdLst>
                            <a:gd name="T0" fmla="*/ 3510 w 3726"/>
                            <a:gd name="T1" fmla="*/ 1104 h 1480"/>
                            <a:gd name="T2" fmla="*/ 3636 w 3726"/>
                            <a:gd name="T3" fmla="*/ 1028 h 1480"/>
                            <a:gd name="T4" fmla="*/ 3712 w 3726"/>
                            <a:gd name="T5" fmla="*/ 902 h 1480"/>
                            <a:gd name="T6" fmla="*/ 3724 w 3726"/>
                            <a:gd name="T7" fmla="*/ 780 h 1480"/>
                            <a:gd name="T8" fmla="*/ 3674 w 3726"/>
                            <a:gd name="T9" fmla="*/ 640 h 1480"/>
                            <a:gd name="T10" fmla="*/ 3566 w 3726"/>
                            <a:gd name="T11" fmla="*/ 542 h 1480"/>
                            <a:gd name="T12" fmla="*/ 3420 w 3726"/>
                            <a:gd name="T13" fmla="*/ 506 h 1480"/>
                            <a:gd name="T14" fmla="*/ 3450 w 3726"/>
                            <a:gd name="T15" fmla="*/ 620 h 1480"/>
                            <a:gd name="T16" fmla="*/ 3532 w 3726"/>
                            <a:gd name="T17" fmla="*/ 656 h 1480"/>
                            <a:gd name="T18" fmla="*/ 3590 w 3726"/>
                            <a:gd name="T19" fmla="*/ 722 h 1480"/>
                            <a:gd name="T20" fmla="*/ 3612 w 3726"/>
                            <a:gd name="T21" fmla="*/ 812 h 1480"/>
                            <a:gd name="T22" fmla="*/ 3598 w 3726"/>
                            <a:gd name="T23" fmla="*/ 884 h 1480"/>
                            <a:gd name="T24" fmla="*/ 3546 w 3726"/>
                            <a:gd name="T25" fmla="*/ 956 h 1480"/>
                            <a:gd name="T26" fmla="*/ 3468 w 3726"/>
                            <a:gd name="T27" fmla="*/ 998 h 1480"/>
                            <a:gd name="T28" fmla="*/ 3162 w 3726"/>
                            <a:gd name="T29" fmla="*/ 1368 h 1480"/>
                            <a:gd name="T30" fmla="*/ 2116 w 3726"/>
                            <a:gd name="T31" fmla="*/ 768 h 1480"/>
                            <a:gd name="T32" fmla="*/ 1582 w 3726"/>
                            <a:gd name="T33" fmla="*/ 642 h 1480"/>
                            <a:gd name="T34" fmla="*/ 1476 w 3726"/>
                            <a:gd name="T35" fmla="*/ 564 h 1480"/>
                            <a:gd name="T36" fmla="*/ 1352 w 3726"/>
                            <a:gd name="T37" fmla="*/ 518 h 1480"/>
                            <a:gd name="T38" fmla="*/ 1242 w 3726"/>
                            <a:gd name="T39" fmla="*/ 506 h 1480"/>
                            <a:gd name="T40" fmla="*/ 1092 w 3726"/>
                            <a:gd name="T41" fmla="*/ 530 h 1480"/>
                            <a:gd name="T42" fmla="*/ 960 w 3726"/>
                            <a:gd name="T43" fmla="*/ 596 h 1480"/>
                            <a:gd name="T44" fmla="*/ 854 w 3726"/>
                            <a:gd name="T45" fmla="*/ 698 h 1480"/>
                            <a:gd name="T46" fmla="*/ 798 w 3726"/>
                            <a:gd name="T47" fmla="*/ 654 h 1480"/>
                            <a:gd name="T48" fmla="*/ 706 w 3726"/>
                            <a:gd name="T49" fmla="*/ 566 h 1480"/>
                            <a:gd name="T50" fmla="*/ 586 w 3726"/>
                            <a:gd name="T51" fmla="*/ 514 h 1480"/>
                            <a:gd name="T52" fmla="*/ 74 w 3726"/>
                            <a:gd name="T53" fmla="*/ 618 h 1480"/>
                            <a:gd name="T54" fmla="*/ 580 w 3726"/>
                            <a:gd name="T55" fmla="*/ 630 h 1480"/>
                            <a:gd name="T56" fmla="*/ 682 w 3726"/>
                            <a:gd name="T57" fmla="*/ 692 h 1480"/>
                            <a:gd name="T58" fmla="*/ 744 w 3726"/>
                            <a:gd name="T59" fmla="*/ 794 h 1480"/>
                            <a:gd name="T60" fmla="*/ 754 w 3726"/>
                            <a:gd name="T61" fmla="*/ 894 h 1480"/>
                            <a:gd name="T62" fmla="*/ 712 w 3726"/>
                            <a:gd name="T63" fmla="*/ 1008 h 1480"/>
                            <a:gd name="T64" fmla="*/ 624 w 3726"/>
                            <a:gd name="T65" fmla="*/ 1088 h 1480"/>
                            <a:gd name="T66" fmla="*/ 506 w 3726"/>
                            <a:gd name="T67" fmla="*/ 1118 h 1480"/>
                            <a:gd name="T68" fmla="*/ 460 w 3726"/>
                            <a:gd name="T69" fmla="*/ 1480 h 1480"/>
                            <a:gd name="T70" fmla="*/ 582 w 3726"/>
                            <a:gd name="T71" fmla="*/ 1224 h 1480"/>
                            <a:gd name="T72" fmla="*/ 744 w 3726"/>
                            <a:gd name="T73" fmla="*/ 1142 h 1480"/>
                            <a:gd name="T74" fmla="*/ 816 w 3726"/>
                            <a:gd name="T75" fmla="*/ 1228 h 1480"/>
                            <a:gd name="T76" fmla="*/ 942 w 3726"/>
                            <a:gd name="T77" fmla="*/ 1376 h 1480"/>
                            <a:gd name="T78" fmla="*/ 1120 w 3726"/>
                            <a:gd name="T79" fmla="*/ 1464 h 1480"/>
                            <a:gd name="T80" fmla="*/ 1268 w 3726"/>
                            <a:gd name="T81" fmla="*/ 1480 h 1480"/>
                            <a:gd name="T82" fmla="*/ 1388 w 3726"/>
                            <a:gd name="T83" fmla="*/ 1458 h 1480"/>
                            <a:gd name="T84" fmla="*/ 1588 w 3726"/>
                            <a:gd name="T85" fmla="*/ 1338 h 1480"/>
                            <a:gd name="T86" fmla="*/ 1708 w 3726"/>
                            <a:gd name="T87" fmla="*/ 1138 h 1480"/>
                            <a:gd name="T88" fmla="*/ 1730 w 3726"/>
                            <a:gd name="T89" fmla="*/ 1018 h 1480"/>
                            <a:gd name="T90" fmla="*/ 2002 w 3726"/>
                            <a:gd name="T91" fmla="*/ 1232 h 1480"/>
                            <a:gd name="T92" fmla="*/ 2578 w 3726"/>
                            <a:gd name="T93" fmla="*/ 1480 h 1480"/>
                            <a:gd name="T94" fmla="*/ 3406 w 3726"/>
                            <a:gd name="T95" fmla="*/ 1118 h 1480"/>
                            <a:gd name="T96" fmla="*/ 1242 w 3726"/>
                            <a:gd name="T97" fmla="*/ 1368 h 1480"/>
                            <a:gd name="T98" fmla="*/ 1064 w 3726"/>
                            <a:gd name="T99" fmla="*/ 1322 h 1480"/>
                            <a:gd name="T100" fmla="*/ 932 w 3726"/>
                            <a:gd name="T101" fmla="*/ 1202 h 1480"/>
                            <a:gd name="T102" fmla="*/ 870 w 3726"/>
                            <a:gd name="T103" fmla="*/ 1032 h 1480"/>
                            <a:gd name="T104" fmla="*/ 886 w 3726"/>
                            <a:gd name="T105" fmla="*/ 882 h 1480"/>
                            <a:gd name="T106" fmla="*/ 978 w 3726"/>
                            <a:gd name="T107" fmla="*/ 728 h 1480"/>
                            <a:gd name="T108" fmla="*/ 1132 w 3726"/>
                            <a:gd name="T109" fmla="*/ 636 h 1480"/>
                            <a:gd name="T110" fmla="*/ 1280 w 3726"/>
                            <a:gd name="T111" fmla="*/ 620 h 1480"/>
                            <a:gd name="T112" fmla="*/ 1452 w 3726"/>
                            <a:gd name="T113" fmla="*/ 682 h 1480"/>
                            <a:gd name="T114" fmla="*/ 1572 w 3726"/>
                            <a:gd name="T115" fmla="*/ 814 h 1480"/>
                            <a:gd name="T116" fmla="*/ 1616 w 3726"/>
                            <a:gd name="T117" fmla="*/ 994 h 1480"/>
                            <a:gd name="T118" fmla="*/ 1588 w 3726"/>
                            <a:gd name="T119" fmla="*/ 1138 h 1480"/>
                            <a:gd name="T120" fmla="*/ 1480 w 3726"/>
                            <a:gd name="T121" fmla="*/ 1282 h 1480"/>
                            <a:gd name="T122" fmla="*/ 1318 w 3726"/>
                            <a:gd name="T123" fmla="*/ 1360 h 1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726" h="1480" fill="norm" stroke="1" extrusionOk="0">
                              <a:moveTo>
                                <a:pt x="3420" y="1118"/>
                              </a:moveTo>
                              <a:lnTo>
                                <a:pt x="3420" y="1118"/>
                              </a:lnTo>
                              <a:lnTo>
                                <a:pt x="3450" y="1116"/>
                              </a:lnTo>
                              <a:lnTo>
                                <a:pt x="3482" y="1112"/>
                              </a:lnTo>
                              <a:lnTo>
                                <a:pt x="3510" y="1104"/>
                              </a:lnTo>
                              <a:lnTo>
                                <a:pt x="3538" y="1094"/>
                              </a:lnTo>
                              <a:lnTo>
                                <a:pt x="3566" y="1080"/>
                              </a:lnTo>
                              <a:lnTo>
                                <a:pt x="3590" y="1066"/>
                              </a:lnTo>
                              <a:lnTo>
                                <a:pt x="3614" y="1048"/>
                              </a:lnTo>
                              <a:lnTo>
                                <a:pt x="3636" y="1028"/>
                              </a:lnTo>
                              <a:lnTo>
                                <a:pt x="3656" y="1006"/>
                              </a:lnTo>
                              <a:lnTo>
                                <a:pt x="3674" y="982"/>
                              </a:lnTo>
                              <a:lnTo>
                                <a:pt x="3688" y="958"/>
                              </a:lnTo>
                              <a:lnTo>
                                <a:pt x="3702" y="930"/>
                              </a:lnTo>
                              <a:lnTo>
                                <a:pt x="3712" y="902"/>
                              </a:lnTo>
                              <a:lnTo>
                                <a:pt x="3720" y="874"/>
                              </a:lnTo>
                              <a:lnTo>
                                <a:pt x="3724" y="842"/>
                              </a:lnTo>
                              <a:lnTo>
                                <a:pt x="3726" y="812"/>
                              </a:lnTo>
                              <a:lnTo>
                                <a:pt x="3726" y="812"/>
                              </a:lnTo>
                              <a:lnTo>
                                <a:pt x="3724" y="780"/>
                              </a:lnTo>
                              <a:lnTo>
                                <a:pt x="3720" y="750"/>
                              </a:lnTo>
                              <a:lnTo>
                                <a:pt x="3712" y="720"/>
                              </a:lnTo>
                              <a:lnTo>
                                <a:pt x="3702" y="692"/>
                              </a:lnTo>
                              <a:lnTo>
                                <a:pt x="3688" y="666"/>
                              </a:lnTo>
                              <a:lnTo>
                                <a:pt x="3674" y="640"/>
                              </a:lnTo>
                              <a:lnTo>
                                <a:pt x="3656" y="616"/>
                              </a:lnTo>
                              <a:lnTo>
                                <a:pt x="3636" y="596"/>
                              </a:lnTo>
                              <a:lnTo>
                                <a:pt x="3614" y="576"/>
                              </a:lnTo>
                              <a:lnTo>
                                <a:pt x="3590" y="558"/>
                              </a:lnTo>
                              <a:lnTo>
                                <a:pt x="3566" y="542"/>
                              </a:lnTo>
                              <a:lnTo>
                                <a:pt x="3538" y="530"/>
                              </a:lnTo>
                              <a:lnTo>
                                <a:pt x="3510" y="520"/>
                              </a:lnTo>
                              <a:lnTo>
                                <a:pt x="3482" y="512"/>
                              </a:lnTo>
                              <a:lnTo>
                                <a:pt x="3450" y="508"/>
                              </a:lnTo>
                              <a:lnTo>
                                <a:pt x="3420" y="506"/>
                              </a:lnTo>
                              <a:lnTo>
                                <a:pt x="2874" y="506"/>
                              </a:lnTo>
                              <a:lnTo>
                                <a:pt x="2948" y="618"/>
                              </a:lnTo>
                              <a:lnTo>
                                <a:pt x="3430" y="618"/>
                              </a:lnTo>
                              <a:lnTo>
                                <a:pt x="3430" y="618"/>
                              </a:lnTo>
                              <a:lnTo>
                                <a:pt x="3450" y="620"/>
                              </a:lnTo>
                              <a:lnTo>
                                <a:pt x="3468" y="624"/>
                              </a:lnTo>
                              <a:lnTo>
                                <a:pt x="3486" y="630"/>
                              </a:lnTo>
                              <a:lnTo>
                                <a:pt x="3502" y="638"/>
                              </a:lnTo>
                              <a:lnTo>
                                <a:pt x="3518" y="646"/>
                              </a:lnTo>
                              <a:lnTo>
                                <a:pt x="3532" y="656"/>
                              </a:lnTo>
                              <a:lnTo>
                                <a:pt x="3546" y="666"/>
                              </a:lnTo>
                              <a:lnTo>
                                <a:pt x="3560" y="680"/>
                              </a:lnTo>
                              <a:lnTo>
                                <a:pt x="3572" y="692"/>
                              </a:lnTo>
                              <a:lnTo>
                                <a:pt x="3582" y="708"/>
                              </a:lnTo>
                              <a:lnTo>
                                <a:pt x="3590" y="722"/>
                              </a:lnTo>
                              <a:lnTo>
                                <a:pt x="3598" y="740"/>
                              </a:lnTo>
                              <a:lnTo>
                                <a:pt x="3604" y="756"/>
                              </a:lnTo>
                              <a:lnTo>
                                <a:pt x="3608" y="774"/>
                              </a:lnTo>
                              <a:lnTo>
                                <a:pt x="3612" y="792"/>
                              </a:lnTo>
                              <a:lnTo>
                                <a:pt x="3612" y="812"/>
                              </a:lnTo>
                              <a:lnTo>
                                <a:pt x="3612" y="812"/>
                              </a:lnTo>
                              <a:lnTo>
                                <a:pt x="3612" y="830"/>
                              </a:lnTo>
                              <a:lnTo>
                                <a:pt x="3608" y="850"/>
                              </a:lnTo>
                              <a:lnTo>
                                <a:pt x="3604" y="868"/>
                              </a:lnTo>
                              <a:lnTo>
                                <a:pt x="3598" y="884"/>
                              </a:lnTo>
                              <a:lnTo>
                                <a:pt x="3590" y="900"/>
                              </a:lnTo>
                              <a:lnTo>
                                <a:pt x="3582" y="916"/>
                              </a:lnTo>
                              <a:lnTo>
                                <a:pt x="3572" y="930"/>
                              </a:lnTo>
                              <a:lnTo>
                                <a:pt x="3560" y="944"/>
                              </a:lnTo>
                              <a:lnTo>
                                <a:pt x="3546" y="956"/>
                              </a:lnTo>
                              <a:lnTo>
                                <a:pt x="3532" y="968"/>
                              </a:lnTo>
                              <a:lnTo>
                                <a:pt x="3518" y="978"/>
                              </a:lnTo>
                              <a:lnTo>
                                <a:pt x="3502" y="986"/>
                              </a:lnTo>
                              <a:lnTo>
                                <a:pt x="3486" y="994"/>
                              </a:lnTo>
                              <a:lnTo>
                                <a:pt x="3468" y="998"/>
                              </a:lnTo>
                              <a:lnTo>
                                <a:pt x="3450" y="1002"/>
                              </a:lnTo>
                              <a:lnTo>
                                <a:pt x="3430" y="1004"/>
                              </a:lnTo>
                              <a:lnTo>
                                <a:pt x="3198" y="1004"/>
                              </a:lnTo>
                              <a:lnTo>
                                <a:pt x="3432" y="1368"/>
                              </a:lnTo>
                              <a:lnTo>
                                <a:pt x="3162" y="1368"/>
                              </a:lnTo>
                              <a:lnTo>
                                <a:pt x="2604" y="506"/>
                              </a:lnTo>
                              <a:lnTo>
                                <a:pt x="2604" y="506"/>
                              </a:lnTo>
                              <a:lnTo>
                                <a:pt x="2206" y="1118"/>
                              </a:lnTo>
                              <a:lnTo>
                                <a:pt x="2116" y="1118"/>
                              </a:lnTo>
                              <a:lnTo>
                                <a:pt x="2116" y="768"/>
                              </a:lnTo>
                              <a:lnTo>
                                <a:pt x="1616" y="0"/>
                              </a:lnTo>
                              <a:lnTo>
                                <a:pt x="1616" y="680"/>
                              </a:lnTo>
                              <a:lnTo>
                                <a:pt x="1616" y="680"/>
                              </a:lnTo>
                              <a:lnTo>
                                <a:pt x="1600" y="660"/>
                              </a:lnTo>
                              <a:lnTo>
                                <a:pt x="1582" y="642"/>
                              </a:lnTo>
                              <a:lnTo>
                                <a:pt x="1562" y="624"/>
                              </a:lnTo>
                              <a:lnTo>
                                <a:pt x="1542" y="608"/>
                              </a:lnTo>
                              <a:lnTo>
                                <a:pt x="1520" y="592"/>
                              </a:lnTo>
                              <a:lnTo>
                                <a:pt x="1498" y="578"/>
                              </a:lnTo>
                              <a:lnTo>
                                <a:pt x="1476" y="564"/>
                              </a:lnTo>
                              <a:lnTo>
                                <a:pt x="1452" y="552"/>
                              </a:lnTo>
                              <a:lnTo>
                                <a:pt x="1428" y="542"/>
                              </a:lnTo>
                              <a:lnTo>
                                <a:pt x="1404" y="532"/>
                              </a:lnTo>
                              <a:lnTo>
                                <a:pt x="1378" y="524"/>
                              </a:lnTo>
                              <a:lnTo>
                                <a:pt x="1352" y="518"/>
                              </a:lnTo>
                              <a:lnTo>
                                <a:pt x="1326" y="512"/>
                              </a:lnTo>
                              <a:lnTo>
                                <a:pt x="1298" y="508"/>
                              </a:lnTo>
                              <a:lnTo>
                                <a:pt x="1270" y="506"/>
                              </a:lnTo>
                              <a:lnTo>
                                <a:pt x="1242" y="506"/>
                              </a:lnTo>
                              <a:lnTo>
                                <a:pt x="1242" y="506"/>
                              </a:lnTo>
                              <a:lnTo>
                                <a:pt x="1212" y="506"/>
                              </a:lnTo>
                              <a:lnTo>
                                <a:pt x="1180" y="510"/>
                              </a:lnTo>
                              <a:lnTo>
                                <a:pt x="1150" y="514"/>
                              </a:lnTo>
                              <a:lnTo>
                                <a:pt x="1120" y="520"/>
                              </a:lnTo>
                              <a:lnTo>
                                <a:pt x="1092" y="530"/>
                              </a:lnTo>
                              <a:lnTo>
                                <a:pt x="1064" y="540"/>
                              </a:lnTo>
                              <a:lnTo>
                                <a:pt x="1036" y="552"/>
                              </a:lnTo>
                              <a:lnTo>
                                <a:pt x="1010" y="564"/>
                              </a:lnTo>
                              <a:lnTo>
                                <a:pt x="984" y="580"/>
                              </a:lnTo>
                              <a:lnTo>
                                <a:pt x="960" y="596"/>
                              </a:lnTo>
                              <a:lnTo>
                                <a:pt x="936" y="614"/>
                              </a:lnTo>
                              <a:lnTo>
                                <a:pt x="914" y="632"/>
                              </a:lnTo>
                              <a:lnTo>
                                <a:pt x="892" y="654"/>
                              </a:lnTo>
                              <a:lnTo>
                                <a:pt x="874" y="676"/>
                              </a:lnTo>
                              <a:lnTo>
                                <a:pt x="854" y="698"/>
                              </a:lnTo>
                              <a:lnTo>
                                <a:pt x="838" y="722"/>
                              </a:lnTo>
                              <a:lnTo>
                                <a:pt x="838" y="722"/>
                              </a:lnTo>
                              <a:lnTo>
                                <a:pt x="826" y="698"/>
                              </a:lnTo>
                              <a:lnTo>
                                <a:pt x="814" y="676"/>
                              </a:lnTo>
                              <a:lnTo>
                                <a:pt x="798" y="654"/>
                              </a:lnTo>
                              <a:lnTo>
                                <a:pt x="782" y="634"/>
                              </a:lnTo>
                              <a:lnTo>
                                <a:pt x="766" y="616"/>
                              </a:lnTo>
                              <a:lnTo>
                                <a:pt x="746" y="598"/>
                              </a:lnTo>
                              <a:lnTo>
                                <a:pt x="726" y="580"/>
                              </a:lnTo>
                              <a:lnTo>
                                <a:pt x="706" y="566"/>
                              </a:lnTo>
                              <a:lnTo>
                                <a:pt x="684" y="552"/>
                              </a:lnTo>
                              <a:lnTo>
                                <a:pt x="660" y="540"/>
                              </a:lnTo>
                              <a:lnTo>
                                <a:pt x="636" y="530"/>
                              </a:lnTo>
                              <a:lnTo>
                                <a:pt x="612" y="522"/>
                              </a:lnTo>
                              <a:lnTo>
                                <a:pt x="586" y="514"/>
                              </a:lnTo>
                              <a:lnTo>
                                <a:pt x="560" y="510"/>
                              </a:lnTo>
                              <a:lnTo>
                                <a:pt x="534" y="506"/>
                              </a:lnTo>
                              <a:lnTo>
                                <a:pt x="506" y="506"/>
                              </a:lnTo>
                              <a:lnTo>
                                <a:pt x="0" y="506"/>
                              </a:lnTo>
                              <a:lnTo>
                                <a:pt x="74" y="618"/>
                              </a:lnTo>
                              <a:lnTo>
                                <a:pt x="506" y="618"/>
                              </a:lnTo>
                              <a:lnTo>
                                <a:pt x="506" y="618"/>
                              </a:lnTo>
                              <a:lnTo>
                                <a:pt x="532" y="620"/>
                              </a:lnTo>
                              <a:lnTo>
                                <a:pt x="556" y="624"/>
                              </a:lnTo>
                              <a:lnTo>
                                <a:pt x="580" y="630"/>
                              </a:lnTo>
                              <a:lnTo>
                                <a:pt x="602" y="638"/>
                              </a:lnTo>
                              <a:lnTo>
                                <a:pt x="624" y="650"/>
                              </a:lnTo>
                              <a:lnTo>
                                <a:pt x="646" y="662"/>
                              </a:lnTo>
                              <a:lnTo>
                                <a:pt x="664" y="676"/>
                              </a:lnTo>
                              <a:lnTo>
                                <a:pt x="682" y="692"/>
                              </a:lnTo>
                              <a:lnTo>
                                <a:pt x="698" y="710"/>
                              </a:lnTo>
                              <a:lnTo>
                                <a:pt x="712" y="728"/>
                              </a:lnTo>
                              <a:lnTo>
                                <a:pt x="724" y="750"/>
                              </a:lnTo>
                              <a:lnTo>
                                <a:pt x="736" y="772"/>
                              </a:lnTo>
                              <a:lnTo>
                                <a:pt x="744" y="794"/>
                              </a:lnTo>
                              <a:lnTo>
                                <a:pt x="750" y="818"/>
                              </a:lnTo>
                              <a:lnTo>
                                <a:pt x="754" y="842"/>
                              </a:lnTo>
                              <a:lnTo>
                                <a:pt x="756" y="868"/>
                              </a:lnTo>
                              <a:lnTo>
                                <a:pt x="756" y="868"/>
                              </a:lnTo>
                              <a:lnTo>
                                <a:pt x="754" y="894"/>
                              </a:lnTo>
                              <a:lnTo>
                                <a:pt x="750" y="918"/>
                              </a:lnTo>
                              <a:lnTo>
                                <a:pt x="744" y="942"/>
                              </a:lnTo>
                              <a:lnTo>
                                <a:pt x="736" y="966"/>
                              </a:lnTo>
                              <a:lnTo>
                                <a:pt x="724" y="988"/>
                              </a:lnTo>
                              <a:lnTo>
                                <a:pt x="712" y="1008"/>
                              </a:lnTo>
                              <a:lnTo>
                                <a:pt x="698" y="1028"/>
                              </a:lnTo>
                              <a:lnTo>
                                <a:pt x="682" y="1044"/>
                              </a:lnTo>
                              <a:lnTo>
                                <a:pt x="664" y="1060"/>
                              </a:lnTo>
                              <a:lnTo>
                                <a:pt x="646" y="1076"/>
                              </a:lnTo>
                              <a:lnTo>
                                <a:pt x="624" y="1088"/>
                              </a:lnTo>
                              <a:lnTo>
                                <a:pt x="602" y="1098"/>
                              </a:lnTo>
                              <a:lnTo>
                                <a:pt x="580" y="1106"/>
                              </a:lnTo>
                              <a:lnTo>
                                <a:pt x="556" y="1112"/>
                              </a:lnTo>
                              <a:lnTo>
                                <a:pt x="532" y="1116"/>
                              </a:lnTo>
                              <a:lnTo>
                                <a:pt x="506" y="1118"/>
                              </a:lnTo>
                              <a:lnTo>
                                <a:pt x="346" y="1118"/>
                              </a:lnTo>
                              <a:lnTo>
                                <a:pt x="346" y="1368"/>
                              </a:lnTo>
                              <a:lnTo>
                                <a:pt x="74" y="1368"/>
                              </a:lnTo>
                              <a:lnTo>
                                <a:pt x="74" y="1480"/>
                              </a:lnTo>
                              <a:lnTo>
                                <a:pt x="460" y="1480"/>
                              </a:lnTo>
                              <a:lnTo>
                                <a:pt x="460" y="1232"/>
                              </a:lnTo>
                              <a:lnTo>
                                <a:pt x="506" y="1232"/>
                              </a:lnTo>
                              <a:lnTo>
                                <a:pt x="506" y="1232"/>
                              </a:lnTo>
                              <a:lnTo>
                                <a:pt x="544" y="1230"/>
                              </a:lnTo>
                              <a:lnTo>
                                <a:pt x="582" y="1224"/>
                              </a:lnTo>
                              <a:lnTo>
                                <a:pt x="618" y="1214"/>
                              </a:lnTo>
                              <a:lnTo>
                                <a:pt x="652" y="1200"/>
                              </a:lnTo>
                              <a:lnTo>
                                <a:pt x="686" y="1184"/>
                              </a:lnTo>
                              <a:lnTo>
                                <a:pt x="716" y="1164"/>
                              </a:lnTo>
                              <a:lnTo>
                                <a:pt x="744" y="1142"/>
                              </a:lnTo>
                              <a:lnTo>
                                <a:pt x="770" y="1116"/>
                              </a:lnTo>
                              <a:lnTo>
                                <a:pt x="770" y="1116"/>
                              </a:lnTo>
                              <a:lnTo>
                                <a:pt x="782" y="1154"/>
                              </a:lnTo>
                              <a:lnTo>
                                <a:pt x="798" y="1192"/>
                              </a:lnTo>
                              <a:lnTo>
                                <a:pt x="816" y="1228"/>
                              </a:lnTo>
                              <a:lnTo>
                                <a:pt x="836" y="1262"/>
                              </a:lnTo>
                              <a:lnTo>
                                <a:pt x="858" y="1294"/>
                              </a:lnTo>
                              <a:lnTo>
                                <a:pt x="884" y="1324"/>
                              </a:lnTo>
                              <a:lnTo>
                                <a:pt x="912" y="1352"/>
                              </a:lnTo>
                              <a:lnTo>
                                <a:pt x="942" y="1376"/>
                              </a:lnTo>
                              <a:lnTo>
                                <a:pt x="974" y="1400"/>
                              </a:lnTo>
                              <a:lnTo>
                                <a:pt x="1008" y="1420"/>
                              </a:lnTo>
                              <a:lnTo>
                                <a:pt x="1044" y="1438"/>
                              </a:lnTo>
                              <a:lnTo>
                                <a:pt x="1080" y="1454"/>
                              </a:lnTo>
                              <a:lnTo>
                                <a:pt x="1120" y="1464"/>
                              </a:lnTo>
                              <a:lnTo>
                                <a:pt x="1160" y="1474"/>
                              </a:lnTo>
                              <a:lnTo>
                                <a:pt x="1200" y="1478"/>
                              </a:lnTo>
                              <a:lnTo>
                                <a:pt x="1242" y="1480"/>
                              </a:lnTo>
                              <a:lnTo>
                                <a:pt x="1242" y="1480"/>
                              </a:lnTo>
                              <a:lnTo>
                                <a:pt x="1268" y="1480"/>
                              </a:lnTo>
                              <a:lnTo>
                                <a:pt x="1292" y="1478"/>
                              </a:lnTo>
                              <a:lnTo>
                                <a:pt x="1316" y="1476"/>
                              </a:lnTo>
                              <a:lnTo>
                                <a:pt x="1340" y="1470"/>
                              </a:lnTo>
                              <a:lnTo>
                                <a:pt x="1364" y="1466"/>
                              </a:lnTo>
                              <a:lnTo>
                                <a:pt x="1388" y="1458"/>
                              </a:lnTo>
                              <a:lnTo>
                                <a:pt x="1432" y="1442"/>
                              </a:lnTo>
                              <a:lnTo>
                                <a:pt x="1474" y="1422"/>
                              </a:lnTo>
                              <a:lnTo>
                                <a:pt x="1516" y="1398"/>
                              </a:lnTo>
                              <a:lnTo>
                                <a:pt x="1552" y="1370"/>
                              </a:lnTo>
                              <a:lnTo>
                                <a:pt x="1588" y="1338"/>
                              </a:lnTo>
                              <a:lnTo>
                                <a:pt x="1618" y="1304"/>
                              </a:lnTo>
                              <a:lnTo>
                                <a:pt x="1646" y="1266"/>
                              </a:lnTo>
                              <a:lnTo>
                                <a:pt x="1672" y="1226"/>
                              </a:lnTo>
                              <a:lnTo>
                                <a:pt x="1692" y="1184"/>
                              </a:lnTo>
                              <a:lnTo>
                                <a:pt x="1708" y="1138"/>
                              </a:lnTo>
                              <a:lnTo>
                                <a:pt x="1714" y="1116"/>
                              </a:lnTo>
                              <a:lnTo>
                                <a:pt x="1720" y="1092"/>
                              </a:lnTo>
                              <a:lnTo>
                                <a:pt x="1724" y="1068"/>
                              </a:lnTo>
                              <a:lnTo>
                                <a:pt x="1728" y="1044"/>
                              </a:lnTo>
                              <a:lnTo>
                                <a:pt x="1730" y="1018"/>
                              </a:lnTo>
                              <a:lnTo>
                                <a:pt x="1730" y="994"/>
                              </a:lnTo>
                              <a:lnTo>
                                <a:pt x="1730" y="994"/>
                              </a:lnTo>
                              <a:lnTo>
                                <a:pt x="1730" y="382"/>
                              </a:lnTo>
                              <a:lnTo>
                                <a:pt x="2002" y="802"/>
                              </a:lnTo>
                              <a:lnTo>
                                <a:pt x="2002" y="1232"/>
                              </a:lnTo>
                              <a:lnTo>
                                <a:pt x="2282" y="1232"/>
                              </a:lnTo>
                              <a:lnTo>
                                <a:pt x="2370" y="1368"/>
                              </a:lnTo>
                              <a:lnTo>
                                <a:pt x="1730" y="1368"/>
                              </a:lnTo>
                              <a:lnTo>
                                <a:pt x="1730" y="1480"/>
                              </a:lnTo>
                              <a:lnTo>
                                <a:pt x="2578" y="1480"/>
                              </a:lnTo>
                              <a:lnTo>
                                <a:pt x="2342" y="1118"/>
                              </a:lnTo>
                              <a:lnTo>
                                <a:pt x="2604" y="714"/>
                              </a:lnTo>
                              <a:lnTo>
                                <a:pt x="3102" y="1480"/>
                              </a:lnTo>
                              <a:lnTo>
                                <a:pt x="3642" y="1480"/>
                              </a:lnTo>
                              <a:lnTo>
                                <a:pt x="3406" y="1118"/>
                              </a:lnTo>
                              <a:lnTo>
                                <a:pt x="3406" y="1118"/>
                              </a:lnTo>
                              <a:lnTo>
                                <a:pt x="3420" y="1118"/>
                              </a:lnTo>
                              <a:lnTo>
                                <a:pt x="3420" y="1118"/>
                              </a:lnTo>
                              <a:close/>
                              <a:moveTo>
                                <a:pt x="1242" y="1368"/>
                              </a:moveTo>
                              <a:lnTo>
                                <a:pt x="1242" y="1368"/>
                              </a:lnTo>
                              <a:lnTo>
                                <a:pt x="1204" y="1366"/>
                              </a:lnTo>
                              <a:lnTo>
                                <a:pt x="1168" y="1360"/>
                              </a:lnTo>
                              <a:lnTo>
                                <a:pt x="1132" y="1350"/>
                              </a:lnTo>
                              <a:lnTo>
                                <a:pt x="1096" y="1338"/>
                              </a:lnTo>
                              <a:lnTo>
                                <a:pt x="1064" y="1322"/>
                              </a:lnTo>
                              <a:lnTo>
                                <a:pt x="1034" y="1304"/>
                              </a:lnTo>
                              <a:lnTo>
                                <a:pt x="1004" y="1282"/>
                              </a:lnTo>
                              <a:lnTo>
                                <a:pt x="978" y="1258"/>
                              </a:lnTo>
                              <a:lnTo>
                                <a:pt x="954" y="1232"/>
                              </a:lnTo>
                              <a:lnTo>
                                <a:pt x="932" y="1202"/>
                              </a:lnTo>
                              <a:lnTo>
                                <a:pt x="914" y="1172"/>
                              </a:lnTo>
                              <a:lnTo>
                                <a:pt x="898" y="1138"/>
                              </a:lnTo>
                              <a:lnTo>
                                <a:pt x="886" y="1104"/>
                              </a:lnTo>
                              <a:lnTo>
                                <a:pt x="876" y="1068"/>
                              </a:lnTo>
                              <a:lnTo>
                                <a:pt x="870" y="1032"/>
                              </a:lnTo>
                              <a:lnTo>
                                <a:pt x="868" y="994"/>
                              </a:lnTo>
                              <a:lnTo>
                                <a:pt x="868" y="994"/>
                              </a:lnTo>
                              <a:lnTo>
                                <a:pt x="870" y="954"/>
                              </a:lnTo>
                              <a:lnTo>
                                <a:pt x="876" y="918"/>
                              </a:lnTo>
                              <a:lnTo>
                                <a:pt x="886" y="882"/>
                              </a:lnTo>
                              <a:lnTo>
                                <a:pt x="898" y="848"/>
                              </a:lnTo>
                              <a:lnTo>
                                <a:pt x="914" y="814"/>
                              </a:lnTo>
                              <a:lnTo>
                                <a:pt x="932" y="784"/>
                              </a:lnTo>
                              <a:lnTo>
                                <a:pt x="954" y="756"/>
                              </a:lnTo>
                              <a:lnTo>
                                <a:pt x="978" y="728"/>
                              </a:lnTo>
                              <a:lnTo>
                                <a:pt x="1004" y="704"/>
                              </a:lnTo>
                              <a:lnTo>
                                <a:pt x="1034" y="682"/>
                              </a:lnTo>
                              <a:lnTo>
                                <a:pt x="1064" y="664"/>
                              </a:lnTo>
                              <a:lnTo>
                                <a:pt x="1096" y="648"/>
                              </a:lnTo>
                              <a:lnTo>
                                <a:pt x="1132" y="636"/>
                              </a:lnTo>
                              <a:lnTo>
                                <a:pt x="1168" y="626"/>
                              </a:lnTo>
                              <a:lnTo>
                                <a:pt x="1204" y="620"/>
                              </a:lnTo>
                              <a:lnTo>
                                <a:pt x="1242" y="618"/>
                              </a:lnTo>
                              <a:lnTo>
                                <a:pt x="1242" y="618"/>
                              </a:lnTo>
                              <a:lnTo>
                                <a:pt x="1280" y="620"/>
                              </a:lnTo>
                              <a:lnTo>
                                <a:pt x="1318" y="626"/>
                              </a:lnTo>
                              <a:lnTo>
                                <a:pt x="1354" y="636"/>
                              </a:lnTo>
                              <a:lnTo>
                                <a:pt x="1388" y="648"/>
                              </a:lnTo>
                              <a:lnTo>
                                <a:pt x="1420" y="664"/>
                              </a:lnTo>
                              <a:lnTo>
                                <a:pt x="1452" y="682"/>
                              </a:lnTo>
                              <a:lnTo>
                                <a:pt x="1480" y="704"/>
                              </a:lnTo>
                              <a:lnTo>
                                <a:pt x="1508" y="728"/>
                              </a:lnTo>
                              <a:lnTo>
                                <a:pt x="1532" y="756"/>
                              </a:lnTo>
                              <a:lnTo>
                                <a:pt x="1552" y="784"/>
                              </a:lnTo>
                              <a:lnTo>
                                <a:pt x="1572" y="814"/>
                              </a:lnTo>
                              <a:lnTo>
                                <a:pt x="1588" y="848"/>
                              </a:lnTo>
                              <a:lnTo>
                                <a:pt x="1600" y="882"/>
                              </a:lnTo>
                              <a:lnTo>
                                <a:pt x="1610" y="918"/>
                              </a:lnTo>
                              <a:lnTo>
                                <a:pt x="1614" y="954"/>
                              </a:lnTo>
                              <a:lnTo>
                                <a:pt x="1616" y="994"/>
                              </a:lnTo>
                              <a:lnTo>
                                <a:pt x="1616" y="994"/>
                              </a:lnTo>
                              <a:lnTo>
                                <a:pt x="1614" y="1032"/>
                              </a:lnTo>
                              <a:lnTo>
                                <a:pt x="1610" y="1068"/>
                              </a:lnTo>
                              <a:lnTo>
                                <a:pt x="1600" y="1104"/>
                              </a:lnTo>
                              <a:lnTo>
                                <a:pt x="1588" y="1138"/>
                              </a:lnTo>
                              <a:lnTo>
                                <a:pt x="1572" y="1172"/>
                              </a:lnTo>
                              <a:lnTo>
                                <a:pt x="1552" y="1202"/>
                              </a:lnTo>
                              <a:lnTo>
                                <a:pt x="1532" y="1232"/>
                              </a:lnTo>
                              <a:lnTo>
                                <a:pt x="1508" y="1258"/>
                              </a:lnTo>
                              <a:lnTo>
                                <a:pt x="1480" y="1282"/>
                              </a:lnTo>
                              <a:lnTo>
                                <a:pt x="1452" y="1304"/>
                              </a:lnTo>
                              <a:lnTo>
                                <a:pt x="1420" y="1322"/>
                              </a:lnTo>
                              <a:lnTo>
                                <a:pt x="1388" y="1338"/>
                              </a:lnTo>
                              <a:lnTo>
                                <a:pt x="1354" y="1350"/>
                              </a:lnTo>
                              <a:lnTo>
                                <a:pt x="1318" y="1360"/>
                              </a:lnTo>
                              <a:lnTo>
                                <a:pt x="1280" y="1366"/>
                              </a:lnTo>
                              <a:lnTo>
                                <a:pt x="1242" y="1368"/>
                              </a:lnTo>
                              <a:lnTo>
                                <a:pt x="1242" y="1368"/>
                              </a:lnTo>
                              <a:close/>
                            </a:path>
                          </a:pathLst>
                        </a:custGeom>
                        <a:solidFill>
                          <a:srgbClr val="253746"/>
                        </a:solidFill>
                        <a:ln>
                          <a:noFill/>
                        </a:ln>
                      </wps:spPr>
                      <wps:bodyPr rot="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0000" style="position:absolute;z-index:251672576;o:allowoverlap:true;o:allowincell:true;mso-position-horizontal-relative:text;margin-left:414.8pt;mso-position-horizontal:absolute;mso-position-vertical-relative:text;margin-top:0.7pt;mso-position-vertical:absolute;width:64.8pt;height:34.7pt;mso-wrap-distance-left:9.0pt;mso-wrap-distance-top:0.0pt;mso-wrap-distance-right:9.0pt;mso-wrap-distance-bottom:0.0pt;" coordorigin="0,0" coordsize="37,24">
              <v:shape id="shape 2" o:spid="_x0000_s2" o:spt="1" type="#_x0000_t1" style="position:absolute;left:0;top:0;width:37;height:24;visibility:visible;" filled="f" stroked="f"/>
              <v:shape id="shape 3" o:spid="_x0000_s3" style="position:absolute;left:16;top:2;width:5;height:9;visibility:visible;" path="m0,0l0,21310l100000,100000l100000,78688l0,0xe" coordsize="100000,100000" fillcolor="#D6001C" stroked="f">
                <v:path textboxrect="0,0,100000,100000"/>
              </v:shape>
              <v:shape id="shape 4" o:spid="_x0000_s4" style="position:absolute;left:16;top:0;width:5;height:9;visibility:visible;" path="m0,0l0,21310l100000,100000l100000,78688l0,0xe" coordsize="100000,100000" fillcolor="#D6001C" stroked="f">
                <v:path textboxrect="0,0,100000,100000"/>
              </v:shape>
              <v:shape id="shape 5" o:spid="_x0000_s5" style="position:absolute;left:23;top:17;width:3;height:3;visibility:visible;" path="m0,0l63782,100000l100000,100000l36215,0l0,0xe" coordsize="100000,100000" fillcolor="#D6001C" stroked="f">
                <v:path textboxrect="0,0,100000,100000"/>
              </v:shape>
              <v:shape id="shape 6" o:spid="_x0000_s6" style="position:absolute;left:25;top:17;width:3;height:3;visibility:visible;" path="m0,0l63440,100000l100000,100000l36558,0l0,0xe" coordsize="100000,100000" fillcolor="#D6001C" stroked="f">
                <v:path textboxrect="0,0,100000,100000"/>
              </v:shape>
              <v:shape id="shape 7" o:spid="_x0000_s7" style="position:absolute;left:26;top:21;width:2;height:2;visibility:visible;" path="m79229,100000l79229,28947l79229,28947l56153,100000l41537,100000l20000,28947l19229,28947l20000,100000l0,100000l0,0l30000,0l50000,64035l50000,64035l69229,0l100000,0l100000,100000l79229,100000xe" coordsize="100000,100000" fillcolor="#253746" stroked="f">
                <v:path textboxrect="0,0,100000,100000"/>
              </v:shape>
              <v:shape id="shape 8" o:spid="_x0000_s8" style="position:absolute;left:29;top:21;width:2;height:2;visibility:visible;" path="m100000,49167l100000,49167l100000,55000l99185,60000l98373,65000l96748,70000l96748,70000l91868,78333l89431,82500l86178,85833l86178,85833l78861,91667l69917,95833l69917,95833l60162,99167l49593,100000l49593,100000l39836,99167l30081,95833l30081,95833l21137,91667l13819,85833l13819,85833l10567,82500l8130,78333l3250,70000l3250,70000l1625,65000l813,60000l0,55000l0,49167l0,49167l0,44167l813,38333l1625,34167l3250,29167l3250,29167l8130,20833l10567,16667l13819,13333l13819,13333l21137,7500l30081,3333l30081,3333l39836,833l49593,0l49593,0l60162,833l69917,3333l69917,3333l78861,7500l86178,13333l86178,13333l89431,16667l91868,20833l96748,29167l96748,29167l98373,34167l99185,38333l100000,44167l100000,49167l100000,49167xm76421,49167l76421,49167l75609,43333l74796,38333l74796,38333l72356,33333l69104,29167l69104,29167l65039,25833l60975,22500l60975,22500l55282,20833l49593,20833l49593,20833l44715,20833l39023,22500l39023,22500l34958,25833l30894,29167l30894,29167l27641,33333l25201,38333l25201,38333l24389,43333l23576,49167l23576,49167l24389,55833l25201,61667l25201,61667l27641,66667l30894,70833l30894,70833l34958,74167l39023,76667l39023,76667l44715,78333l49593,79167l49593,79167l55282,78333l60975,76667l60975,76667l65039,74167l69104,70833l69104,70833l72356,66667l74796,61667l74796,61667l75609,55833l76421,49167l76421,49167xe" coordsize="100000,100000" fillcolor="#253746" stroked="f">
                <v:path textboxrect="0,0,100000,100000"/>
              </v:shape>
              <v:shape id="shape 9" o:spid="_x0000_s9" style="position:absolute;left:32;top:21;width:1;height:2;visibility:visible;" path="m71715,100000l71715,57894l27271,57894l27271,100000l0,100000l0,0l27271,0l27271,37718l71715,37718l71715,0l100000,0l100000,100000l71715,100000xe" coordsize="100000,100000" fillcolor="#253746" stroked="f">
                <v:path textboxrect="0,0,100000,100000"/>
              </v:shape>
              <v:shape id="shape 10" o:spid="_x0000_s10" style="position:absolute;left:34;top:21;width:1;height:2;visibility:visible;" path="m65590,100000l38708,60525l29030,60525l29030,100000l0,100000l0,0l46236,0l46236,0l54838,875l63440,1752l63440,1752l72042,3507l78493,7016l78493,7016l84944,10525l89245,15789l89245,15789l92472,22806l93546,29824l93546,29824l92472,35086l91396,39472l89245,43859l87095,47368l87095,47368l82794,50875l78493,53507l73118,55262l67741,57016l100000,100000l65590,100000xm64514,30701l64514,30701l63440,27192l62363,24560l62363,24560l60213,22806l58063,21928l58063,21928l51611,20174l51611,20174l44086,19296l29030,19296l29030,42981l43009,42981l43009,42981l50537,42104l50537,42104l56988,40350l56988,40350l60213,38595l62363,36840l62363,36840l63440,34208l64514,30701l64514,30701xe" coordsize="100000,100000" fillcolor="#253746" stroked="f">
                <v:path textboxrect="0,0,100000,100000"/>
              </v:shape>
              <v:shape id="shape 11" o:spid="_x0000_s11" style="position:absolute;left:0;top:5;width:37;height:14;visibility:visible;" path="m91787,75539l91787,75539l92593,75405l93451,75134l94201,74593l94954,73917l95704,72972l96350,72025l96993,70810l97583,69458l98120,67972l98604,66350l98979,64729l99354,62836l99623,60944l99838,59053l99944,56891l100000,54863l100000,54863l99944,52701l99838,50674l99623,48648l99354,46755l98979,45000l98604,43243l98120,41620l97583,40269l96993,38917l96350,37701l95704,36620l94954,35810l94201,35134l93451,34593l92593,34324l91787,34188l77132,34188l79118,41755l92056,41755l92056,41755l92593,41891l93074,42162l93558,42567l93986,43106l94417,43648l94792,44324l95169,45000l95544,45944l95866,46755l96134,47836l96350,48782l96563,50000l96725,51081l96831,52296l96940,53512l96940,54863l96940,54863l96940,56081l96831,57431l96725,58648l96563,59729l96350,60810l96134,61891l95866,62836l95544,63782l95169,64593l94792,65405l94417,66081l93986,66620l93558,67162l93074,67431l92593,67701l92056,67836l85829,67836l92109,92431l84861,92431l69887,34188l69887,34188l59204,75539l56789,75539l56789,51891l43370,0l43370,45944l43370,45944l42940,44593l42458,43377l41921,42162l41384,41081l40794,40000l40204,39053l39613,38106l38968,37296l38324,36620l37681,35944l36981,35405l36285,35000l35586,34593l34836,34324l34083,34188l33333,34188l33333,34188l32528,34188l31669,34458l30863,34729l30058,35134l29306,35810l28556,36486l27803,37296l27106,38106l26407,39188l25764,40269l25120,41486l24530,42701l23940,44188l23456,45674l22919,47162l22488,48782l22488,48782l22167,47162l21845,45674l21417,44188l20986,42836l20558,41620l20021,40405l19484,39188l18947,38243l18356,37296l17713,36486l17067,35810l16424,35269l15727,34729l15028,34458l14331,34188l13579,34188l0,34188l1984,41755l13579,41755l13579,41755l14278,41891l14921,42162l15565,42567l16155,43106l16745,43917l17336,44729l17819,45674l18303,46755l18731,47972l19109,49188l19431,50674l19752,52162l19968,53648l20127,55269l20236,56891l20289,58648l20289,58648l20236,60405l20127,62025l19968,63648l19752,65269l19431,66755l19109,68106l18731,69458l18303,70539l17819,71620l17336,72701l16745,73512l16155,74188l15565,74729l14921,75134l14278,75405l13579,75539l9285,75539l9285,92431l1984,92431l1984,100000l12345,100000l12345,83243l13579,83243l13579,83243l14600,83106l15618,82701l16586,82025l17498,81081l18410,80000l19215,78648l19968,77162l20664,75405l20664,75405l20986,77972l21417,80539l21898,82972l22435,85269l23025,87431l23725,89458l24475,91350l25280,92972l26139,94593l27051,95944l28019,97162l28984,98243l30058,98917l31132,99593l32206,99863l33333,100000l33333,100000l34030,100000l34674,99863l35317,99729l35963,99324l36606,99053l37250,98512l38431,97431l39558,96081l40685,94458l41653,92567l42618,90405l43424,88106l44176,85539l44873,82836l45410,80000l45838,76891l46000,75405l46162,73782l46269,72162l46375,70539l46428,68782l46428,67162l46428,67162l46428,25810l53729,54188l53729,83243l61243,83243l63606,92431l46428,92431l46428,100000l69188,100000l62854,75539l69887,48243l83252,100000l97745,100000l91410,75539l91410,75539l91787,75539l91787,75539xm33333,92431l33333,92431l32313,92296l31347,91891l30380,91215l29414,90405l28556,89324l27750,88106l26944,86620l26248,85000l25602,83243l25012,81215l24530,79188l24100,76891l23778,74593l23509,72162l23347,69729l23294,67162l23294,67162l23347,64458l23509,62025l23778,59593l24100,57296l24530,55000l25012,52972l25602,51081l26248,49188l26944,47567l27750,46081l28556,44863l29414,43782l30380,42972l31347,42296l32313,41891l33333,41755l33333,41755l34352,41891l35373,42296l36338,42972l37250,43782l38109,44863l38968,46081l39720,47567l40472,49188l41116,51081l41653,52972l42190,55000l42618,57296l42940,59593l43208,62025l43317,64458l43370,67162l43370,67162l43317,69729l43208,72162l42940,74593l42618,76891l42190,79188l41653,81215l41116,83243l40472,85000l39720,86620l38968,88106l38109,89324l37250,90405l36338,91215l35373,91891l34352,92296l33333,92431l33333,92431xe" coordsize="100000,100000" fillcolor="#253746" stroked="f">
                <v:path textboxrect="0,0,100000,100000"/>
              </v:shape>
            </v:group>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Pr>
        <w:lang w:eastAsia="de-DE"/>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3848100</wp:posOffset>
              </wp:positionH>
              <wp:positionV relativeFrom="paragraph">
                <wp:posOffset>18415</wp:posOffset>
              </wp:positionV>
              <wp:extent cx="2143125" cy="1228725"/>
              <wp:effectExtent l="0" t="0" r="9525" b="9525"/>
              <wp:wrapNone/>
              <wp:docPr id="3" name="Group 16"/>
              <wp:cNvGraphicFramePr/>
              <a:graphic xmlns:a="http://schemas.openxmlformats.org/drawingml/2006/main">
                <a:graphicData uri="http://schemas.microsoft.com/office/word/2010/wordprocessingGroup">
                  <wpg:wgp>
                    <wpg:cNvGrpSpPr/>
                    <wpg:grpSpPr bwMode="auto">
                      <a:xfrm>
                        <a:off x="0" y="0"/>
                        <a:ext cx="2143125" cy="1228725"/>
                        <a:chOff x="0" y="0"/>
                        <a:chExt cx="3726" cy="2412"/>
                      </a:xfrm>
                    </wpg:grpSpPr>
                    <wps:wsp>
                      <wps:cNvPr id="0" name=""/>
                      <wps:cNvSpPr>
                        <a:spLocks noChangeArrowheads="1" noChangeAspect="1" noTextEdit="1"/>
                      </wps:cNvSpPr>
                      <wps:spPr bwMode="auto">
                        <a:xfrm>
                          <a:off x="0" y="0"/>
                          <a:ext cx="3726" cy="2412"/>
                        </a:xfrm>
                        <a:prstGeom prst="rect">
                          <a:avLst/>
                        </a:prstGeom>
                        <a:noFill/>
                        <a:ln>
                          <a:noFill/>
                        </a:ln>
                      </wps:spPr>
                      <wps:bodyPr rot="0">
                        <a:prstTxWarp prst="textNoShape">
                          <a:avLst/>
                        </a:prstTxWarp>
                        <a:noAutofit/>
                      </wps:bodyPr>
                    </wps:wsp>
                    <wps:wsp>
                      <wps:cNvPr id="1" name=""/>
                      <wps:cNvSpPr/>
                      <wps:spPr bwMode="auto">
                        <a:xfrm>
                          <a:off x="1616" y="292"/>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2" name=""/>
                      <wps:cNvSpPr/>
                      <wps:spPr bwMode="auto">
                        <a:xfrm>
                          <a:off x="1616" y="0"/>
                          <a:ext cx="500" cy="976"/>
                        </a:xfrm>
                        <a:custGeom>
                          <a:avLst/>
                          <a:gdLst>
                            <a:gd name="T0" fmla="*/ 0 w 500"/>
                            <a:gd name="T1" fmla="*/ 0 h 976"/>
                            <a:gd name="T2" fmla="*/ 0 w 500"/>
                            <a:gd name="T3" fmla="*/ 208 h 976"/>
                            <a:gd name="T4" fmla="*/ 500 w 500"/>
                            <a:gd name="T5" fmla="*/ 976 h 976"/>
                            <a:gd name="T6" fmla="*/ 500 w 500"/>
                            <a:gd name="T7" fmla="*/ 768 h 976"/>
                            <a:gd name="T8" fmla="*/ 0 w 500"/>
                            <a:gd name="T9" fmla="*/ 0 h 976"/>
                          </a:gdLst>
                          <a:ahLst/>
                          <a:cxnLst>
                            <a:cxn ang="0">
                              <a:pos x="T0" y="T1"/>
                            </a:cxn>
                            <a:cxn ang="0">
                              <a:pos x="T2" y="T3"/>
                            </a:cxn>
                            <a:cxn ang="0">
                              <a:pos x="T4" y="T5"/>
                            </a:cxn>
                            <a:cxn ang="0">
                              <a:pos x="T6" y="T7"/>
                            </a:cxn>
                            <a:cxn ang="0">
                              <a:pos x="T8" y="T9"/>
                            </a:cxn>
                          </a:cxnLst>
                          <a:rect l="0" t="0" r="r" b="b"/>
                          <a:pathLst>
                            <a:path w="500" h="976" fill="norm" stroke="1" extrusionOk="0">
                              <a:moveTo>
                                <a:pt x="0" y="0"/>
                              </a:moveTo>
                              <a:lnTo>
                                <a:pt x="0" y="208"/>
                              </a:lnTo>
                              <a:lnTo>
                                <a:pt x="500" y="976"/>
                              </a:lnTo>
                              <a:lnTo>
                                <a:pt x="500" y="768"/>
                              </a:lnTo>
                              <a:lnTo>
                                <a:pt x="0" y="0"/>
                              </a:lnTo>
                              <a:close/>
                            </a:path>
                          </a:pathLst>
                        </a:custGeom>
                        <a:solidFill>
                          <a:srgbClr val="D6001C"/>
                        </a:solidFill>
                        <a:ln>
                          <a:noFill/>
                        </a:ln>
                      </wps:spPr>
                      <wps:bodyPr rot="0">
                        <a:prstTxWarp prst="textNoShape">
                          <a:avLst/>
                        </a:prstTxWarp>
                        <a:noAutofit/>
                      </wps:bodyPr>
                    </wps:wsp>
                    <wps:wsp>
                      <wps:cNvPr id="3" name=""/>
                      <wps:cNvSpPr/>
                      <wps:spPr bwMode="auto">
                        <a:xfrm>
                          <a:off x="2398" y="1702"/>
                          <a:ext cx="370" cy="362"/>
                        </a:xfrm>
                        <a:custGeom>
                          <a:avLst/>
                          <a:gdLst>
                            <a:gd name="T0" fmla="*/ 0 w 370"/>
                            <a:gd name="T1" fmla="*/ 0 h 362"/>
                            <a:gd name="T2" fmla="*/ 236 w 370"/>
                            <a:gd name="T3" fmla="*/ 362 h 362"/>
                            <a:gd name="T4" fmla="*/ 370 w 370"/>
                            <a:gd name="T5" fmla="*/ 362 h 362"/>
                            <a:gd name="T6" fmla="*/ 134 w 370"/>
                            <a:gd name="T7" fmla="*/ 0 h 362"/>
                            <a:gd name="T8" fmla="*/ 0 w 370"/>
                            <a:gd name="T9" fmla="*/ 0 h 362"/>
                          </a:gdLst>
                          <a:ahLst/>
                          <a:cxnLst>
                            <a:cxn ang="0">
                              <a:pos x="T0" y="T1"/>
                            </a:cxn>
                            <a:cxn ang="0">
                              <a:pos x="T2" y="T3"/>
                            </a:cxn>
                            <a:cxn ang="0">
                              <a:pos x="T4" y="T5"/>
                            </a:cxn>
                            <a:cxn ang="0">
                              <a:pos x="T6" y="T7"/>
                            </a:cxn>
                            <a:cxn ang="0">
                              <a:pos x="T8" y="T9"/>
                            </a:cxn>
                          </a:cxnLst>
                          <a:rect l="0" t="0" r="r" b="b"/>
                          <a:pathLst>
                            <a:path w="370" h="362" fill="norm" stroke="1" extrusionOk="0">
                              <a:moveTo>
                                <a:pt x="0" y="0"/>
                              </a:moveTo>
                              <a:lnTo>
                                <a:pt x="236" y="362"/>
                              </a:lnTo>
                              <a:lnTo>
                                <a:pt x="370" y="362"/>
                              </a:lnTo>
                              <a:lnTo>
                                <a:pt x="134" y="0"/>
                              </a:lnTo>
                              <a:lnTo>
                                <a:pt x="0" y="0"/>
                              </a:lnTo>
                              <a:close/>
                            </a:path>
                          </a:pathLst>
                        </a:custGeom>
                        <a:solidFill>
                          <a:srgbClr val="D6001C"/>
                        </a:solidFill>
                        <a:ln>
                          <a:noFill/>
                        </a:ln>
                      </wps:spPr>
                      <wps:bodyPr rot="0">
                        <a:prstTxWarp prst="textNoShape">
                          <a:avLst/>
                        </a:prstTxWarp>
                        <a:noAutofit/>
                      </wps:bodyPr>
                    </wps:wsp>
                    <wps:wsp>
                      <wps:cNvPr id="4" name=""/>
                      <wps:cNvSpPr/>
                      <wps:spPr bwMode="auto">
                        <a:xfrm>
                          <a:off x="2586" y="1702"/>
                          <a:ext cx="372" cy="362"/>
                        </a:xfrm>
                        <a:custGeom>
                          <a:avLst/>
                          <a:gdLst>
                            <a:gd name="T0" fmla="*/ 0 w 372"/>
                            <a:gd name="T1" fmla="*/ 0 h 362"/>
                            <a:gd name="T2" fmla="*/ 236 w 372"/>
                            <a:gd name="T3" fmla="*/ 362 h 362"/>
                            <a:gd name="T4" fmla="*/ 372 w 372"/>
                            <a:gd name="T5" fmla="*/ 362 h 362"/>
                            <a:gd name="T6" fmla="*/ 136 w 372"/>
                            <a:gd name="T7" fmla="*/ 0 h 362"/>
                            <a:gd name="T8" fmla="*/ 0 w 372"/>
                            <a:gd name="T9" fmla="*/ 0 h 362"/>
                          </a:gdLst>
                          <a:ahLst/>
                          <a:cxnLst>
                            <a:cxn ang="0">
                              <a:pos x="T0" y="T1"/>
                            </a:cxn>
                            <a:cxn ang="0">
                              <a:pos x="T2" y="T3"/>
                            </a:cxn>
                            <a:cxn ang="0">
                              <a:pos x="T4" y="T5"/>
                            </a:cxn>
                            <a:cxn ang="0">
                              <a:pos x="T6" y="T7"/>
                            </a:cxn>
                            <a:cxn ang="0">
                              <a:pos x="T8" y="T9"/>
                            </a:cxn>
                          </a:cxnLst>
                          <a:rect l="0" t="0" r="r" b="b"/>
                          <a:pathLst>
                            <a:path w="372" h="362" fill="norm" stroke="1" extrusionOk="0">
                              <a:moveTo>
                                <a:pt x="0" y="0"/>
                              </a:moveTo>
                              <a:lnTo>
                                <a:pt x="236" y="362"/>
                              </a:lnTo>
                              <a:lnTo>
                                <a:pt x="372" y="362"/>
                              </a:lnTo>
                              <a:lnTo>
                                <a:pt x="136" y="0"/>
                              </a:lnTo>
                              <a:lnTo>
                                <a:pt x="0" y="0"/>
                              </a:lnTo>
                              <a:close/>
                            </a:path>
                          </a:pathLst>
                        </a:custGeom>
                        <a:solidFill>
                          <a:srgbClr val="D6001C"/>
                        </a:solidFill>
                        <a:ln>
                          <a:noFill/>
                        </a:ln>
                      </wps:spPr>
                      <wps:bodyPr rot="0">
                        <a:prstTxWarp prst="textNoShape">
                          <a:avLst/>
                        </a:prstTxWarp>
                        <a:noAutofit/>
                      </wps:bodyPr>
                    </wps:wsp>
                    <wps:wsp>
                      <wps:cNvPr id="5" name=""/>
                      <wps:cNvSpPr/>
                      <wps:spPr bwMode="auto">
                        <a:xfrm>
                          <a:off x="2632" y="2178"/>
                          <a:ext cx="260" cy="228"/>
                        </a:xfrm>
                        <a:custGeom>
                          <a:avLst/>
                          <a:gdLst>
                            <a:gd name="T0" fmla="*/ 206 w 260"/>
                            <a:gd name="T1" fmla="*/ 228 h 228"/>
                            <a:gd name="T2" fmla="*/ 206 w 260"/>
                            <a:gd name="T3" fmla="*/ 66 h 228"/>
                            <a:gd name="T4" fmla="*/ 206 w 260"/>
                            <a:gd name="T5" fmla="*/ 66 h 228"/>
                            <a:gd name="T6" fmla="*/ 146 w 260"/>
                            <a:gd name="T7" fmla="*/ 228 h 228"/>
                            <a:gd name="T8" fmla="*/ 108 w 260"/>
                            <a:gd name="T9" fmla="*/ 228 h 228"/>
                            <a:gd name="T10" fmla="*/ 52 w 260"/>
                            <a:gd name="T11" fmla="*/ 66 h 228"/>
                            <a:gd name="T12" fmla="*/ 50 w 260"/>
                            <a:gd name="T13" fmla="*/ 66 h 228"/>
                            <a:gd name="T14" fmla="*/ 52 w 260"/>
                            <a:gd name="T15" fmla="*/ 228 h 228"/>
                            <a:gd name="T16" fmla="*/ 0 w 260"/>
                            <a:gd name="T17" fmla="*/ 228 h 228"/>
                            <a:gd name="T18" fmla="*/ 0 w 260"/>
                            <a:gd name="T19" fmla="*/ 0 h 228"/>
                            <a:gd name="T20" fmla="*/ 78 w 260"/>
                            <a:gd name="T21" fmla="*/ 0 h 228"/>
                            <a:gd name="T22" fmla="*/ 130 w 260"/>
                            <a:gd name="T23" fmla="*/ 146 h 228"/>
                            <a:gd name="T24" fmla="*/ 130 w 260"/>
                            <a:gd name="T25" fmla="*/ 146 h 228"/>
                            <a:gd name="T26" fmla="*/ 180 w 260"/>
                            <a:gd name="T27" fmla="*/ 0 h 228"/>
                            <a:gd name="T28" fmla="*/ 260 w 260"/>
                            <a:gd name="T29" fmla="*/ 0 h 228"/>
                            <a:gd name="T30" fmla="*/ 260 w 260"/>
                            <a:gd name="T31" fmla="*/ 228 h 228"/>
                            <a:gd name="T32" fmla="*/ 206 w 260"/>
                            <a:gd name="T33"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60" h="228" fill="norm" stroke="1" extrusionOk="0">
                              <a:moveTo>
                                <a:pt x="206" y="228"/>
                              </a:moveTo>
                              <a:lnTo>
                                <a:pt x="206" y="66"/>
                              </a:lnTo>
                              <a:lnTo>
                                <a:pt x="206" y="66"/>
                              </a:lnTo>
                              <a:lnTo>
                                <a:pt x="146" y="228"/>
                              </a:lnTo>
                              <a:lnTo>
                                <a:pt x="108" y="228"/>
                              </a:lnTo>
                              <a:lnTo>
                                <a:pt x="52" y="66"/>
                              </a:lnTo>
                              <a:lnTo>
                                <a:pt x="50" y="66"/>
                              </a:lnTo>
                              <a:lnTo>
                                <a:pt x="52" y="228"/>
                              </a:lnTo>
                              <a:lnTo>
                                <a:pt x="0" y="228"/>
                              </a:lnTo>
                              <a:lnTo>
                                <a:pt x="0" y="0"/>
                              </a:lnTo>
                              <a:lnTo>
                                <a:pt x="78" y="0"/>
                              </a:lnTo>
                              <a:lnTo>
                                <a:pt x="130" y="146"/>
                              </a:lnTo>
                              <a:lnTo>
                                <a:pt x="130" y="146"/>
                              </a:lnTo>
                              <a:lnTo>
                                <a:pt x="180" y="0"/>
                              </a:lnTo>
                              <a:lnTo>
                                <a:pt x="260" y="0"/>
                              </a:lnTo>
                              <a:lnTo>
                                <a:pt x="260" y="228"/>
                              </a:lnTo>
                              <a:lnTo>
                                <a:pt x="206" y="228"/>
                              </a:lnTo>
                              <a:close/>
                            </a:path>
                          </a:pathLst>
                        </a:custGeom>
                        <a:solidFill>
                          <a:srgbClr val="253746"/>
                        </a:solidFill>
                        <a:ln>
                          <a:noFill/>
                        </a:ln>
                      </wps:spPr>
                      <wps:bodyPr rot="0">
                        <a:prstTxWarp prst="textNoShape">
                          <a:avLst/>
                        </a:prstTxWarp>
                        <a:noAutofit/>
                      </wps:bodyPr>
                    </wps:wsp>
                    <wps:wsp>
                      <wps:cNvPr id="6" name=""/>
                      <wps:cNvSpPr>
                        <a:spLocks noEditPoints="1"/>
                      </wps:cNvSpPr>
                      <wps:spPr bwMode="auto">
                        <a:xfrm>
                          <a:off x="2927" y="2172"/>
                          <a:ext cx="246" cy="240"/>
                        </a:xfrm>
                        <a:custGeom>
                          <a:avLst/>
                          <a:gdLst>
                            <a:gd name="T0" fmla="*/ 246 w 246"/>
                            <a:gd name="T1" fmla="*/ 118 h 240"/>
                            <a:gd name="T2" fmla="*/ 244 w 246"/>
                            <a:gd name="T3" fmla="*/ 144 h 240"/>
                            <a:gd name="T4" fmla="*/ 238 w 246"/>
                            <a:gd name="T5" fmla="*/ 168 h 240"/>
                            <a:gd name="T6" fmla="*/ 226 w 246"/>
                            <a:gd name="T7" fmla="*/ 188 h 240"/>
                            <a:gd name="T8" fmla="*/ 212 w 246"/>
                            <a:gd name="T9" fmla="*/ 206 h 240"/>
                            <a:gd name="T10" fmla="*/ 194 w 246"/>
                            <a:gd name="T11" fmla="*/ 220 h 240"/>
                            <a:gd name="T12" fmla="*/ 172 w 246"/>
                            <a:gd name="T13" fmla="*/ 230 h 240"/>
                            <a:gd name="T14" fmla="*/ 122 w 246"/>
                            <a:gd name="T15" fmla="*/ 240 h 240"/>
                            <a:gd name="T16" fmla="*/ 98 w 246"/>
                            <a:gd name="T17" fmla="*/ 238 h 240"/>
                            <a:gd name="T18" fmla="*/ 74 w 246"/>
                            <a:gd name="T19" fmla="*/ 230 h 240"/>
                            <a:gd name="T20" fmla="*/ 34 w 246"/>
                            <a:gd name="T21" fmla="*/ 206 h 240"/>
                            <a:gd name="T22" fmla="*/ 26 w 246"/>
                            <a:gd name="T23" fmla="*/ 198 h 240"/>
                            <a:gd name="T24" fmla="*/ 8 w 246"/>
                            <a:gd name="T25" fmla="*/ 168 h 240"/>
                            <a:gd name="T26" fmla="*/ 4 w 246"/>
                            <a:gd name="T27" fmla="*/ 156 h 240"/>
                            <a:gd name="T28" fmla="*/ 0 w 246"/>
                            <a:gd name="T29" fmla="*/ 132 h 240"/>
                            <a:gd name="T30" fmla="*/ 0 w 246"/>
                            <a:gd name="T31" fmla="*/ 118 h 240"/>
                            <a:gd name="T32" fmla="*/ 2 w 246"/>
                            <a:gd name="T33" fmla="*/ 92 h 240"/>
                            <a:gd name="T34" fmla="*/ 8 w 246"/>
                            <a:gd name="T35" fmla="*/ 70 h 240"/>
                            <a:gd name="T36" fmla="*/ 20 w 246"/>
                            <a:gd name="T37" fmla="*/ 50 h 240"/>
                            <a:gd name="T38" fmla="*/ 34 w 246"/>
                            <a:gd name="T39" fmla="*/ 32 h 240"/>
                            <a:gd name="T40" fmla="*/ 52 w 246"/>
                            <a:gd name="T41" fmla="*/ 18 h 240"/>
                            <a:gd name="T42" fmla="*/ 74 w 246"/>
                            <a:gd name="T43" fmla="*/ 8 h 240"/>
                            <a:gd name="T44" fmla="*/ 122 w 246"/>
                            <a:gd name="T45" fmla="*/ 0 h 240"/>
                            <a:gd name="T46" fmla="*/ 148 w 246"/>
                            <a:gd name="T47" fmla="*/ 2 h 240"/>
                            <a:gd name="T48" fmla="*/ 172 w 246"/>
                            <a:gd name="T49" fmla="*/ 8 h 240"/>
                            <a:gd name="T50" fmla="*/ 212 w 246"/>
                            <a:gd name="T51" fmla="*/ 32 h 240"/>
                            <a:gd name="T52" fmla="*/ 220 w 246"/>
                            <a:gd name="T53" fmla="*/ 40 h 240"/>
                            <a:gd name="T54" fmla="*/ 238 w 246"/>
                            <a:gd name="T55" fmla="*/ 70 h 240"/>
                            <a:gd name="T56" fmla="*/ 242 w 246"/>
                            <a:gd name="T57" fmla="*/ 82 h 240"/>
                            <a:gd name="T58" fmla="*/ 246 w 246"/>
                            <a:gd name="T59" fmla="*/ 106 h 240"/>
                            <a:gd name="T60" fmla="*/ 246 w 246"/>
                            <a:gd name="T61" fmla="*/ 118 h 240"/>
                            <a:gd name="T62" fmla="*/ 188 w 246"/>
                            <a:gd name="T63" fmla="*/ 118 h 240"/>
                            <a:gd name="T64" fmla="*/ 184 w 246"/>
                            <a:gd name="T65" fmla="*/ 92 h 240"/>
                            <a:gd name="T66" fmla="*/ 178 w 246"/>
                            <a:gd name="T67" fmla="*/ 80 h 240"/>
                            <a:gd name="T68" fmla="*/ 170 w 246"/>
                            <a:gd name="T69" fmla="*/ 70 h 240"/>
                            <a:gd name="T70" fmla="*/ 150 w 246"/>
                            <a:gd name="T71" fmla="*/ 54 h 240"/>
                            <a:gd name="T72" fmla="*/ 136 w 246"/>
                            <a:gd name="T73" fmla="*/ 50 h 240"/>
                            <a:gd name="T74" fmla="*/ 122 w 246"/>
                            <a:gd name="T75" fmla="*/ 50 h 240"/>
                            <a:gd name="T76" fmla="*/ 96 w 246"/>
                            <a:gd name="T77" fmla="*/ 54 h 240"/>
                            <a:gd name="T78" fmla="*/ 86 w 246"/>
                            <a:gd name="T79" fmla="*/ 62 h 240"/>
                            <a:gd name="T80" fmla="*/ 76 w 246"/>
                            <a:gd name="T81" fmla="*/ 70 h 240"/>
                            <a:gd name="T82" fmla="*/ 62 w 246"/>
                            <a:gd name="T83" fmla="*/ 92 h 240"/>
                            <a:gd name="T84" fmla="*/ 60 w 246"/>
                            <a:gd name="T85" fmla="*/ 104 h 240"/>
                            <a:gd name="T86" fmla="*/ 58 w 246"/>
                            <a:gd name="T87" fmla="*/ 118 h 240"/>
                            <a:gd name="T88" fmla="*/ 62 w 246"/>
                            <a:gd name="T89" fmla="*/ 148 h 240"/>
                            <a:gd name="T90" fmla="*/ 68 w 246"/>
                            <a:gd name="T91" fmla="*/ 160 h 240"/>
                            <a:gd name="T92" fmla="*/ 76 w 246"/>
                            <a:gd name="T93" fmla="*/ 170 h 240"/>
                            <a:gd name="T94" fmla="*/ 96 w 246"/>
                            <a:gd name="T95" fmla="*/ 184 h 240"/>
                            <a:gd name="T96" fmla="*/ 110 w 246"/>
                            <a:gd name="T97" fmla="*/ 188 h 240"/>
                            <a:gd name="T98" fmla="*/ 122 w 246"/>
                            <a:gd name="T99" fmla="*/ 190 h 240"/>
                            <a:gd name="T100" fmla="*/ 150 w 246"/>
                            <a:gd name="T101" fmla="*/ 184 h 240"/>
                            <a:gd name="T102" fmla="*/ 160 w 246"/>
                            <a:gd name="T103" fmla="*/ 178 h 240"/>
                            <a:gd name="T104" fmla="*/ 170 w 246"/>
                            <a:gd name="T105" fmla="*/ 170 h 240"/>
                            <a:gd name="T106" fmla="*/ 184 w 246"/>
                            <a:gd name="T107" fmla="*/ 148 h 240"/>
                            <a:gd name="T108" fmla="*/ 186 w 246"/>
                            <a:gd name="T109" fmla="*/ 134 h 240"/>
                            <a:gd name="T110" fmla="*/ 188 w 246"/>
                            <a:gd name="T111" fmla="*/ 118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46" h="240" fill="norm" stroke="1" extrusionOk="0">
                              <a:moveTo>
                                <a:pt x="246" y="118"/>
                              </a:moveTo>
                              <a:lnTo>
                                <a:pt x="246" y="118"/>
                              </a:lnTo>
                              <a:lnTo>
                                <a:pt x="246" y="132"/>
                              </a:lnTo>
                              <a:lnTo>
                                <a:pt x="244" y="144"/>
                              </a:lnTo>
                              <a:lnTo>
                                <a:pt x="242" y="156"/>
                              </a:lnTo>
                              <a:lnTo>
                                <a:pt x="238" y="168"/>
                              </a:lnTo>
                              <a:lnTo>
                                <a:pt x="238" y="168"/>
                              </a:lnTo>
                              <a:lnTo>
                                <a:pt x="226" y="188"/>
                              </a:lnTo>
                              <a:lnTo>
                                <a:pt x="220" y="198"/>
                              </a:lnTo>
                              <a:lnTo>
                                <a:pt x="212" y="206"/>
                              </a:lnTo>
                              <a:lnTo>
                                <a:pt x="212" y="206"/>
                              </a:lnTo>
                              <a:lnTo>
                                <a:pt x="194" y="220"/>
                              </a:lnTo>
                              <a:lnTo>
                                <a:pt x="172" y="230"/>
                              </a:lnTo>
                              <a:lnTo>
                                <a:pt x="172" y="230"/>
                              </a:lnTo>
                              <a:lnTo>
                                <a:pt x="148" y="238"/>
                              </a:lnTo>
                              <a:lnTo>
                                <a:pt x="122" y="240"/>
                              </a:lnTo>
                              <a:lnTo>
                                <a:pt x="122" y="240"/>
                              </a:lnTo>
                              <a:lnTo>
                                <a:pt x="98" y="238"/>
                              </a:lnTo>
                              <a:lnTo>
                                <a:pt x="74" y="230"/>
                              </a:lnTo>
                              <a:lnTo>
                                <a:pt x="74" y="230"/>
                              </a:lnTo>
                              <a:lnTo>
                                <a:pt x="52" y="220"/>
                              </a:lnTo>
                              <a:lnTo>
                                <a:pt x="34" y="206"/>
                              </a:lnTo>
                              <a:lnTo>
                                <a:pt x="34" y="206"/>
                              </a:lnTo>
                              <a:lnTo>
                                <a:pt x="26" y="198"/>
                              </a:lnTo>
                              <a:lnTo>
                                <a:pt x="20" y="188"/>
                              </a:lnTo>
                              <a:lnTo>
                                <a:pt x="8" y="168"/>
                              </a:lnTo>
                              <a:lnTo>
                                <a:pt x="8" y="168"/>
                              </a:lnTo>
                              <a:lnTo>
                                <a:pt x="4" y="156"/>
                              </a:lnTo>
                              <a:lnTo>
                                <a:pt x="2" y="144"/>
                              </a:lnTo>
                              <a:lnTo>
                                <a:pt x="0" y="132"/>
                              </a:lnTo>
                              <a:lnTo>
                                <a:pt x="0" y="118"/>
                              </a:lnTo>
                              <a:lnTo>
                                <a:pt x="0" y="118"/>
                              </a:lnTo>
                              <a:lnTo>
                                <a:pt x="0" y="106"/>
                              </a:lnTo>
                              <a:lnTo>
                                <a:pt x="2" y="92"/>
                              </a:lnTo>
                              <a:lnTo>
                                <a:pt x="4" y="82"/>
                              </a:lnTo>
                              <a:lnTo>
                                <a:pt x="8" y="70"/>
                              </a:lnTo>
                              <a:lnTo>
                                <a:pt x="8" y="70"/>
                              </a:lnTo>
                              <a:lnTo>
                                <a:pt x="20" y="50"/>
                              </a:lnTo>
                              <a:lnTo>
                                <a:pt x="26" y="40"/>
                              </a:lnTo>
                              <a:lnTo>
                                <a:pt x="34" y="32"/>
                              </a:lnTo>
                              <a:lnTo>
                                <a:pt x="34" y="32"/>
                              </a:lnTo>
                              <a:lnTo>
                                <a:pt x="52" y="18"/>
                              </a:lnTo>
                              <a:lnTo>
                                <a:pt x="74" y="8"/>
                              </a:lnTo>
                              <a:lnTo>
                                <a:pt x="74" y="8"/>
                              </a:lnTo>
                              <a:lnTo>
                                <a:pt x="98" y="2"/>
                              </a:lnTo>
                              <a:lnTo>
                                <a:pt x="122" y="0"/>
                              </a:lnTo>
                              <a:lnTo>
                                <a:pt x="122" y="0"/>
                              </a:lnTo>
                              <a:lnTo>
                                <a:pt x="148" y="2"/>
                              </a:lnTo>
                              <a:lnTo>
                                <a:pt x="172" y="8"/>
                              </a:lnTo>
                              <a:lnTo>
                                <a:pt x="172" y="8"/>
                              </a:lnTo>
                              <a:lnTo>
                                <a:pt x="194" y="18"/>
                              </a:lnTo>
                              <a:lnTo>
                                <a:pt x="212" y="32"/>
                              </a:lnTo>
                              <a:lnTo>
                                <a:pt x="212" y="32"/>
                              </a:lnTo>
                              <a:lnTo>
                                <a:pt x="220" y="40"/>
                              </a:lnTo>
                              <a:lnTo>
                                <a:pt x="226" y="50"/>
                              </a:lnTo>
                              <a:lnTo>
                                <a:pt x="238" y="70"/>
                              </a:lnTo>
                              <a:lnTo>
                                <a:pt x="238" y="70"/>
                              </a:lnTo>
                              <a:lnTo>
                                <a:pt x="242" y="82"/>
                              </a:lnTo>
                              <a:lnTo>
                                <a:pt x="244" y="92"/>
                              </a:lnTo>
                              <a:lnTo>
                                <a:pt x="246" y="106"/>
                              </a:lnTo>
                              <a:lnTo>
                                <a:pt x="246" y="118"/>
                              </a:lnTo>
                              <a:lnTo>
                                <a:pt x="246" y="118"/>
                              </a:lnTo>
                              <a:close/>
                              <a:moveTo>
                                <a:pt x="188" y="118"/>
                              </a:moveTo>
                              <a:lnTo>
                                <a:pt x="188" y="118"/>
                              </a:lnTo>
                              <a:lnTo>
                                <a:pt x="186" y="104"/>
                              </a:lnTo>
                              <a:lnTo>
                                <a:pt x="184" y="92"/>
                              </a:lnTo>
                              <a:lnTo>
                                <a:pt x="184" y="92"/>
                              </a:lnTo>
                              <a:lnTo>
                                <a:pt x="178" y="80"/>
                              </a:lnTo>
                              <a:lnTo>
                                <a:pt x="170" y="70"/>
                              </a:lnTo>
                              <a:lnTo>
                                <a:pt x="170" y="70"/>
                              </a:lnTo>
                              <a:lnTo>
                                <a:pt x="160" y="62"/>
                              </a:lnTo>
                              <a:lnTo>
                                <a:pt x="150" y="54"/>
                              </a:lnTo>
                              <a:lnTo>
                                <a:pt x="150" y="54"/>
                              </a:lnTo>
                              <a:lnTo>
                                <a:pt x="136" y="50"/>
                              </a:lnTo>
                              <a:lnTo>
                                <a:pt x="122" y="50"/>
                              </a:lnTo>
                              <a:lnTo>
                                <a:pt x="122" y="50"/>
                              </a:lnTo>
                              <a:lnTo>
                                <a:pt x="110" y="50"/>
                              </a:lnTo>
                              <a:lnTo>
                                <a:pt x="96" y="54"/>
                              </a:lnTo>
                              <a:lnTo>
                                <a:pt x="96" y="54"/>
                              </a:lnTo>
                              <a:lnTo>
                                <a:pt x="86" y="62"/>
                              </a:lnTo>
                              <a:lnTo>
                                <a:pt x="76" y="70"/>
                              </a:lnTo>
                              <a:lnTo>
                                <a:pt x="76" y="70"/>
                              </a:lnTo>
                              <a:lnTo>
                                <a:pt x="68" y="80"/>
                              </a:lnTo>
                              <a:lnTo>
                                <a:pt x="62" y="92"/>
                              </a:lnTo>
                              <a:lnTo>
                                <a:pt x="62" y="92"/>
                              </a:lnTo>
                              <a:lnTo>
                                <a:pt x="60" y="104"/>
                              </a:lnTo>
                              <a:lnTo>
                                <a:pt x="58" y="118"/>
                              </a:lnTo>
                              <a:lnTo>
                                <a:pt x="58" y="118"/>
                              </a:lnTo>
                              <a:lnTo>
                                <a:pt x="60" y="134"/>
                              </a:lnTo>
                              <a:lnTo>
                                <a:pt x="62" y="148"/>
                              </a:lnTo>
                              <a:lnTo>
                                <a:pt x="62" y="148"/>
                              </a:lnTo>
                              <a:lnTo>
                                <a:pt x="68" y="160"/>
                              </a:lnTo>
                              <a:lnTo>
                                <a:pt x="76" y="170"/>
                              </a:lnTo>
                              <a:lnTo>
                                <a:pt x="76" y="170"/>
                              </a:lnTo>
                              <a:lnTo>
                                <a:pt x="86" y="178"/>
                              </a:lnTo>
                              <a:lnTo>
                                <a:pt x="96" y="184"/>
                              </a:lnTo>
                              <a:lnTo>
                                <a:pt x="96" y="184"/>
                              </a:lnTo>
                              <a:lnTo>
                                <a:pt x="110" y="188"/>
                              </a:lnTo>
                              <a:lnTo>
                                <a:pt x="122" y="190"/>
                              </a:lnTo>
                              <a:lnTo>
                                <a:pt x="122" y="190"/>
                              </a:lnTo>
                              <a:lnTo>
                                <a:pt x="136" y="188"/>
                              </a:lnTo>
                              <a:lnTo>
                                <a:pt x="150" y="184"/>
                              </a:lnTo>
                              <a:lnTo>
                                <a:pt x="150" y="184"/>
                              </a:lnTo>
                              <a:lnTo>
                                <a:pt x="160" y="178"/>
                              </a:lnTo>
                              <a:lnTo>
                                <a:pt x="170" y="170"/>
                              </a:lnTo>
                              <a:lnTo>
                                <a:pt x="170" y="170"/>
                              </a:lnTo>
                              <a:lnTo>
                                <a:pt x="178" y="160"/>
                              </a:lnTo>
                              <a:lnTo>
                                <a:pt x="184" y="148"/>
                              </a:lnTo>
                              <a:lnTo>
                                <a:pt x="184" y="148"/>
                              </a:lnTo>
                              <a:lnTo>
                                <a:pt x="186" y="134"/>
                              </a:lnTo>
                              <a:lnTo>
                                <a:pt x="188" y="118"/>
                              </a:lnTo>
                              <a:lnTo>
                                <a:pt x="188" y="118"/>
                              </a:lnTo>
                              <a:close/>
                            </a:path>
                          </a:pathLst>
                        </a:custGeom>
                        <a:solidFill>
                          <a:srgbClr val="253746"/>
                        </a:solidFill>
                        <a:ln>
                          <a:noFill/>
                        </a:ln>
                      </wps:spPr>
                      <wps:bodyPr rot="0">
                        <a:prstTxWarp prst="textNoShape">
                          <a:avLst/>
                        </a:prstTxWarp>
                        <a:noAutofit/>
                      </wps:bodyPr>
                    </wps:wsp>
                    <wps:wsp>
                      <wps:cNvPr id="7" name=""/>
                      <wps:cNvSpPr/>
                      <wps:spPr bwMode="auto">
                        <a:xfrm>
                          <a:off x="3212" y="2178"/>
                          <a:ext cx="198" cy="228"/>
                        </a:xfrm>
                        <a:custGeom>
                          <a:avLst/>
                          <a:gdLst>
                            <a:gd name="T0" fmla="*/ 142 w 198"/>
                            <a:gd name="T1" fmla="*/ 228 h 228"/>
                            <a:gd name="T2" fmla="*/ 142 w 198"/>
                            <a:gd name="T3" fmla="*/ 132 h 228"/>
                            <a:gd name="T4" fmla="*/ 54 w 198"/>
                            <a:gd name="T5" fmla="*/ 132 h 228"/>
                            <a:gd name="T6" fmla="*/ 54 w 198"/>
                            <a:gd name="T7" fmla="*/ 228 h 228"/>
                            <a:gd name="T8" fmla="*/ 0 w 198"/>
                            <a:gd name="T9" fmla="*/ 228 h 228"/>
                            <a:gd name="T10" fmla="*/ 0 w 198"/>
                            <a:gd name="T11" fmla="*/ 0 h 228"/>
                            <a:gd name="T12" fmla="*/ 54 w 198"/>
                            <a:gd name="T13" fmla="*/ 0 h 228"/>
                            <a:gd name="T14" fmla="*/ 54 w 198"/>
                            <a:gd name="T15" fmla="*/ 86 h 228"/>
                            <a:gd name="T16" fmla="*/ 142 w 198"/>
                            <a:gd name="T17" fmla="*/ 86 h 228"/>
                            <a:gd name="T18" fmla="*/ 142 w 198"/>
                            <a:gd name="T19" fmla="*/ 0 h 228"/>
                            <a:gd name="T20" fmla="*/ 198 w 198"/>
                            <a:gd name="T21" fmla="*/ 0 h 228"/>
                            <a:gd name="T22" fmla="*/ 198 w 198"/>
                            <a:gd name="T23" fmla="*/ 228 h 228"/>
                            <a:gd name="T24" fmla="*/ 142 w 198"/>
                            <a:gd name="T25" fmla="*/ 228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8" h="228" fill="norm" stroke="1" extrusionOk="0">
                              <a:moveTo>
                                <a:pt x="142" y="228"/>
                              </a:moveTo>
                              <a:lnTo>
                                <a:pt x="142" y="132"/>
                              </a:lnTo>
                              <a:lnTo>
                                <a:pt x="54" y="132"/>
                              </a:lnTo>
                              <a:lnTo>
                                <a:pt x="54" y="228"/>
                              </a:lnTo>
                              <a:lnTo>
                                <a:pt x="0" y="228"/>
                              </a:lnTo>
                              <a:lnTo>
                                <a:pt x="0" y="0"/>
                              </a:lnTo>
                              <a:lnTo>
                                <a:pt x="54" y="0"/>
                              </a:lnTo>
                              <a:lnTo>
                                <a:pt x="54" y="86"/>
                              </a:lnTo>
                              <a:lnTo>
                                <a:pt x="142" y="86"/>
                              </a:lnTo>
                              <a:lnTo>
                                <a:pt x="142" y="0"/>
                              </a:lnTo>
                              <a:lnTo>
                                <a:pt x="198" y="0"/>
                              </a:lnTo>
                              <a:lnTo>
                                <a:pt x="198" y="228"/>
                              </a:lnTo>
                              <a:lnTo>
                                <a:pt x="142" y="228"/>
                              </a:lnTo>
                              <a:close/>
                            </a:path>
                          </a:pathLst>
                        </a:custGeom>
                        <a:solidFill>
                          <a:srgbClr val="253746"/>
                        </a:solidFill>
                        <a:ln>
                          <a:noFill/>
                        </a:ln>
                      </wps:spPr>
                      <wps:bodyPr rot="0">
                        <a:prstTxWarp prst="textNoShape">
                          <a:avLst/>
                        </a:prstTxWarp>
                        <a:noAutofit/>
                      </wps:bodyPr>
                    </wps:wsp>
                    <wps:wsp>
                      <wps:cNvPr id="8" name=""/>
                      <wps:cNvSpPr>
                        <a:spLocks noEditPoints="1"/>
                      </wps:cNvSpPr>
                      <wps:spPr bwMode="auto">
                        <a:xfrm>
                          <a:off x="3456" y="2178"/>
                          <a:ext cx="186" cy="228"/>
                        </a:xfrm>
                        <a:custGeom>
                          <a:avLst/>
                          <a:gdLst>
                            <a:gd name="T0" fmla="*/ 122 w 186"/>
                            <a:gd name="T1" fmla="*/ 228 h 228"/>
                            <a:gd name="T2" fmla="*/ 72 w 186"/>
                            <a:gd name="T3" fmla="*/ 138 h 228"/>
                            <a:gd name="T4" fmla="*/ 54 w 186"/>
                            <a:gd name="T5" fmla="*/ 138 h 228"/>
                            <a:gd name="T6" fmla="*/ 54 w 186"/>
                            <a:gd name="T7" fmla="*/ 228 h 228"/>
                            <a:gd name="T8" fmla="*/ 0 w 186"/>
                            <a:gd name="T9" fmla="*/ 228 h 228"/>
                            <a:gd name="T10" fmla="*/ 0 w 186"/>
                            <a:gd name="T11" fmla="*/ 0 h 228"/>
                            <a:gd name="T12" fmla="*/ 86 w 186"/>
                            <a:gd name="T13" fmla="*/ 0 h 228"/>
                            <a:gd name="T14" fmla="*/ 86 w 186"/>
                            <a:gd name="T15" fmla="*/ 0 h 228"/>
                            <a:gd name="T16" fmla="*/ 102 w 186"/>
                            <a:gd name="T17" fmla="*/ 2 h 228"/>
                            <a:gd name="T18" fmla="*/ 118 w 186"/>
                            <a:gd name="T19" fmla="*/ 4 h 228"/>
                            <a:gd name="T20" fmla="*/ 118 w 186"/>
                            <a:gd name="T21" fmla="*/ 4 h 228"/>
                            <a:gd name="T22" fmla="*/ 134 w 186"/>
                            <a:gd name="T23" fmla="*/ 8 h 228"/>
                            <a:gd name="T24" fmla="*/ 146 w 186"/>
                            <a:gd name="T25" fmla="*/ 16 h 228"/>
                            <a:gd name="T26" fmla="*/ 146 w 186"/>
                            <a:gd name="T27" fmla="*/ 16 h 228"/>
                            <a:gd name="T28" fmla="*/ 158 w 186"/>
                            <a:gd name="T29" fmla="*/ 24 h 228"/>
                            <a:gd name="T30" fmla="*/ 166 w 186"/>
                            <a:gd name="T31" fmla="*/ 36 h 228"/>
                            <a:gd name="T32" fmla="*/ 166 w 186"/>
                            <a:gd name="T33" fmla="*/ 36 h 228"/>
                            <a:gd name="T34" fmla="*/ 172 w 186"/>
                            <a:gd name="T35" fmla="*/ 52 h 228"/>
                            <a:gd name="T36" fmla="*/ 174 w 186"/>
                            <a:gd name="T37" fmla="*/ 68 h 228"/>
                            <a:gd name="T38" fmla="*/ 174 w 186"/>
                            <a:gd name="T39" fmla="*/ 68 h 228"/>
                            <a:gd name="T40" fmla="*/ 172 w 186"/>
                            <a:gd name="T41" fmla="*/ 80 h 228"/>
                            <a:gd name="T42" fmla="*/ 170 w 186"/>
                            <a:gd name="T43" fmla="*/ 90 h 228"/>
                            <a:gd name="T44" fmla="*/ 166 w 186"/>
                            <a:gd name="T45" fmla="*/ 100 h 228"/>
                            <a:gd name="T46" fmla="*/ 162 w 186"/>
                            <a:gd name="T47" fmla="*/ 108 h 228"/>
                            <a:gd name="T48" fmla="*/ 162 w 186"/>
                            <a:gd name="T49" fmla="*/ 108 h 228"/>
                            <a:gd name="T50" fmla="*/ 154 w 186"/>
                            <a:gd name="T51" fmla="*/ 116 h 228"/>
                            <a:gd name="T52" fmla="*/ 146 w 186"/>
                            <a:gd name="T53" fmla="*/ 122 h 228"/>
                            <a:gd name="T54" fmla="*/ 136 w 186"/>
                            <a:gd name="T55" fmla="*/ 126 h 228"/>
                            <a:gd name="T56" fmla="*/ 126 w 186"/>
                            <a:gd name="T57" fmla="*/ 130 h 228"/>
                            <a:gd name="T58" fmla="*/ 186 w 186"/>
                            <a:gd name="T59" fmla="*/ 228 h 228"/>
                            <a:gd name="T60" fmla="*/ 122 w 186"/>
                            <a:gd name="T61" fmla="*/ 228 h 228"/>
                            <a:gd name="T62" fmla="*/ 120 w 186"/>
                            <a:gd name="T63" fmla="*/ 70 h 228"/>
                            <a:gd name="T64" fmla="*/ 120 w 186"/>
                            <a:gd name="T65" fmla="*/ 70 h 228"/>
                            <a:gd name="T66" fmla="*/ 118 w 186"/>
                            <a:gd name="T67" fmla="*/ 62 h 228"/>
                            <a:gd name="T68" fmla="*/ 116 w 186"/>
                            <a:gd name="T69" fmla="*/ 56 h 228"/>
                            <a:gd name="T70" fmla="*/ 116 w 186"/>
                            <a:gd name="T71" fmla="*/ 56 h 228"/>
                            <a:gd name="T72" fmla="*/ 112 w 186"/>
                            <a:gd name="T73" fmla="*/ 52 h 228"/>
                            <a:gd name="T74" fmla="*/ 108 w 186"/>
                            <a:gd name="T75" fmla="*/ 50 h 228"/>
                            <a:gd name="T76" fmla="*/ 108 w 186"/>
                            <a:gd name="T77" fmla="*/ 50 h 228"/>
                            <a:gd name="T78" fmla="*/ 96 w 186"/>
                            <a:gd name="T79" fmla="*/ 46 h 228"/>
                            <a:gd name="T80" fmla="*/ 96 w 186"/>
                            <a:gd name="T81" fmla="*/ 46 h 228"/>
                            <a:gd name="T82" fmla="*/ 82 w 186"/>
                            <a:gd name="T83" fmla="*/ 44 h 228"/>
                            <a:gd name="T84" fmla="*/ 54 w 186"/>
                            <a:gd name="T85" fmla="*/ 44 h 228"/>
                            <a:gd name="T86" fmla="*/ 54 w 186"/>
                            <a:gd name="T87" fmla="*/ 98 h 228"/>
                            <a:gd name="T88" fmla="*/ 80 w 186"/>
                            <a:gd name="T89" fmla="*/ 98 h 228"/>
                            <a:gd name="T90" fmla="*/ 80 w 186"/>
                            <a:gd name="T91" fmla="*/ 98 h 228"/>
                            <a:gd name="T92" fmla="*/ 94 w 186"/>
                            <a:gd name="T93" fmla="*/ 96 h 228"/>
                            <a:gd name="T94" fmla="*/ 94 w 186"/>
                            <a:gd name="T95" fmla="*/ 96 h 228"/>
                            <a:gd name="T96" fmla="*/ 106 w 186"/>
                            <a:gd name="T97" fmla="*/ 92 h 228"/>
                            <a:gd name="T98" fmla="*/ 106 w 186"/>
                            <a:gd name="T99" fmla="*/ 92 h 228"/>
                            <a:gd name="T100" fmla="*/ 112 w 186"/>
                            <a:gd name="T101" fmla="*/ 88 h 228"/>
                            <a:gd name="T102" fmla="*/ 116 w 186"/>
                            <a:gd name="T103" fmla="*/ 84 h 228"/>
                            <a:gd name="T104" fmla="*/ 116 w 186"/>
                            <a:gd name="T105" fmla="*/ 84 h 228"/>
                            <a:gd name="T106" fmla="*/ 118 w 186"/>
                            <a:gd name="T107" fmla="*/ 78 h 228"/>
                            <a:gd name="T108" fmla="*/ 120 w 186"/>
                            <a:gd name="T109" fmla="*/ 70 h 228"/>
                            <a:gd name="T110" fmla="*/ 120 w 186"/>
                            <a:gd name="T111" fmla="*/ 70 h 2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86" h="228" fill="norm" stroke="1" extrusionOk="0">
                              <a:moveTo>
                                <a:pt x="122" y="228"/>
                              </a:moveTo>
                              <a:lnTo>
                                <a:pt x="72" y="138"/>
                              </a:lnTo>
                              <a:lnTo>
                                <a:pt x="54" y="138"/>
                              </a:lnTo>
                              <a:lnTo>
                                <a:pt x="54" y="228"/>
                              </a:lnTo>
                              <a:lnTo>
                                <a:pt x="0" y="228"/>
                              </a:lnTo>
                              <a:lnTo>
                                <a:pt x="0" y="0"/>
                              </a:lnTo>
                              <a:lnTo>
                                <a:pt x="86" y="0"/>
                              </a:lnTo>
                              <a:lnTo>
                                <a:pt x="86" y="0"/>
                              </a:lnTo>
                              <a:lnTo>
                                <a:pt x="102" y="2"/>
                              </a:lnTo>
                              <a:lnTo>
                                <a:pt x="118" y="4"/>
                              </a:lnTo>
                              <a:lnTo>
                                <a:pt x="118" y="4"/>
                              </a:lnTo>
                              <a:lnTo>
                                <a:pt x="134" y="8"/>
                              </a:lnTo>
                              <a:lnTo>
                                <a:pt x="146" y="16"/>
                              </a:lnTo>
                              <a:lnTo>
                                <a:pt x="146" y="16"/>
                              </a:lnTo>
                              <a:lnTo>
                                <a:pt x="158" y="24"/>
                              </a:lnTo>
                              <a:lnTo>
                                <a:pt x="166" y="36"/>
                              </a:lnTo>
                              <a:lnTo>
                                <a:pt x="166" y="36"/>
                              </a:lnTo>
                              <a:lnTo>
                                <a:pt x="172" y="52"/>
                              </a:lnTo>
                              <a:lnTo>
                                <a:pt x="174" y="68"/>
                              </a:lnTo>
                              <a:lnTo>
                                <a:pt x="174" y="68"/>
                              </a:lnTo>
                              <a:lnTo>
                                <a:pt x="172" y="80"/>
                              </a:lnTo>
                              <a:lnTo>
                                <a:pt x="170" y="90"/>
                              </a:lnTo>
                              <a:lnTo>
                                <a:pt x="166" y="100"/>
                              </a:lnTo>
                              <a:lnTo>
                                <a:pt x="162" y="108"/>
                              </a:lnTo>
                              <a:lnTo>
                                <a:pt x="162" y="108"/>
                              </a:lnTo>
                              <a:lnTo>
                                <a:pt x="154" y="116"/>
                              </a:lnTo>
                              <a:lnTo>
                                <a:pt x="146" y="122"/>
                              </a:lnTo>
                              <a:lnTo>
                                <a:pt x="136" y="126"/>
                              </a:lnTo>
                              <a:lnTo>
                                <a:pt x="126" y="130"/>
                              </a:lnTo>
                              <a:lnTo>
                                <a:pt x="186" y="228"/>
                              </a:lnTo>
                              <a:lnTo>
                                <a:pt x="122" y="228"/>
                              </a:lnTo>
                              <a:close/>
                              <a:moveTo>
                                <a:pt x="120" y="70"/>
                              </a:moveTo>
                              <a:lnTo>
                                <a:pt x="120" y="70"/>
                              </a:lnTo>
                              <a:lnTo>
                                <a:pt x="118" y="62"/>
                              </a:lnTo>
                              <a:lnTo>
                                <a:pt x="116" y="56"/>
                              </a:lnTo>
                              <a:lnTo>
                                <a:pt x="116" y="56"/>
                              </a:lnTo>
                              <a:lnTo>
                                <a:pt x="112" y="52"/>
                              </a:lnTo>
                              <a:lnTo>
                                <a:pt x="108" y="50"/>
                              </a:lnTo>
                              <a:lnTo>
                                <a:pt x="108" y="50"/>
                              </a:lnTo>
                              <a:lnTo>
                                <a:pt x="96" y="46"/>
                              </a:lnTo>
                              <a:lnTo>
                                <a:pt x="96" y="46"/>
                              </a:lnTo>
                              <a:lnTo>
                                <a:pt x="82" y="44"/>
                              </a:lnTo>
                              <a:lnTo>
                                <a:pt x="54" y="44"/>
                              </a:lnTo>
                              <a:lnTo>
                                <a:pt x="54" y="98"/>
                              </a:lnTo>
                              <a:lnTo>
                                <a:pt x="80" y="98"/>
                              </a:lnTo>
                              <a:lnTo>
                                <a:pt x="80" y="98"/>
                              </a:lnTo>
                              <a:lnTo>
                                <a:pt x="94" y="96"/>
                              </a:lnTo>
                              <a:lnTo>
                                <a:pt x="94" y="96"/>
                              </a:lnTo>
                              <a:lnTo>
                                <a:pt x="106" y="92"/>
                              </a:lnTo>
                              <a:lnTo>
                                <a:pt x="106" y="92"/>
                              </a:lnTo>
                              <a:lnTo>
                                <a:pt x="112" y="88"/>
                              </a:lnTo>
                              <a:lnTo>
                                <a:pt x="116" y="84"/>
                              </a:lnTo>
                              <a:lnTo>
                                <a:pt x="116" y="84"/>
                              </a:lnTo>
                              <a:lnTo>
                                <a:pt x="118" y="78"/>
                              </a:lnTo>
                              <a:lnTo>
                                <a:pt x="120" y="70"/>
                              </a:lnTo>
                              <a:lnTo>
                                <a:pt x="120" y="70"/>
                              </a:lnTo>
                              <a:close/>
                            </a:path>
                          </a:pathLst>
                        </a:custGeom>
                        <a:solidFill>
                          <a:srgbClr val="253746"/>
                        </a:solidFill>
                        <a:ln>
                          <a:noFill/>
                        </a:ln>
                      </wps:spPr>
                      <wps:bodyPr rot="0">
                        <a:prstTxWarp prst="textNoShape">
                          <a:avLst/>
                        </a:prstTxWarp>
                        <a:noAutofit/>
                      </wps:bodyPr>
                    </wps:wsp>
                    <wps:wsp>
                      <wps:cNvPr id="9" name=""/>
                      <wps:cNvSpPr>
                        <a:spLocks noEditPoints="1"/>
                      </wps:cNvSpPr>
                      <wps:spPr bwMode="auto">
                        <a:xfrm>
                          <a:off x="0" y="584"/>
                          <a:ext cx="3726" cy="1480"/>
                        </a:xfrm>
                        <a:custGeom>
                          <a:avLst/>
                          <a:gdLst>
                            <a:gd name="T0" fmla="*/ 3510 w 3726"/>
                            <a:gd name="T1" fmla="*/ 1104 h 1480"/>
                            <a:gd name="T2" fmla="*/ 3636 w 3726"/>
                            <a:gd name="T3" fmla="*/ 1028 h 1480"/>
                            <a:gd name="T4" fmla="*/ 3712 w 3726"/>
                            <a:gd name="T5" fmla="*/ 902 h 1480"/>
                            <a:gd name="T6" fmla="*/ 3724 w 3726"/>
                            <a:gd name="T7" fmla="*/ 780 h 1480"/>
                            <a:gd name="T8" fmla="*/ 3674 w 3726"/>
                            <a:gd name="T9" fmla="*/ 640 h 1480"/>
                            <a:gd name="T10" fmla="*/ 3566 w 3726"/>
                            <a:gd name="T11" fmla="*/ 542 h 1480"/>
                            <a:gd name="T12" fmla="*/ 3420 w 3726"/>
                            <a:gd name="T13" fmla="*/ 506 h 1480"/>
                            <a:gd name="T14" fmla="*/ 3450 w 3726"/>
                            <a:gd name="T15" fmla="*/ 620 h 1480"/>
                            <a:gd name="T16" fmla="*/ 3532 w 3726"/>
                            <a:gd name="T17" fmla="*/ 656 h 1480"/>
                            <a:gd name="T18" fmla="*/ 3590 w 3726"/>
                            <a:gd name="T19" fmla="*/ 722 h 1480"/>
                            <a:gd name="T20" fmla="*/ 3612 w 3726"/>
                            <a:gd name="T21" fmla="*/ 812 h 1480"/>
                            <a:gd name="T22" fmla="*/ 3598 w 3726"/>
                            <a:gd name="T23" fmla="*/ 884 h 1480"/>
                            <a:gd name="T24" fmla="*/ 3546 w 3726"/>
                            <a:gd name="T25" fmla="*/ 956 h 1480"/>
                            <a:gd name="T26" fmla="*/ 3468 w 3726"/>
                            <a:gd name="T27" fmla="*/ 998 h 1480"/>
                            <a:gd name="T28" fmla="*/ 3162 w 3726"/>
                            <a:gd name="T29" fmla="*/ 1368 h 1480"/>
                            <a:gd name="T30" fmla="*/ 2116 w 3726"/>
                            <a:gd name="T31" fmla="*/ 768 h 1480"/>
                            <a:gd name="T32" fmla="*/ 1582 w 3726"/>
                            <a:gd name="T33" fmla="*/ 642 h 1480"/>
                            <a:gd name="T34" fmla="*/ 1476 w 3726"/>
                            <a:gd name="T35" fmla="*/ 564 h 1480"/>
                            <a:gd name="T36" fmla="*/ 1352 w 3726"/>
                            <a:gd name="T37" fmla="*/ 518 h 1480"/>
                            <a:gd name="T38" fmla="*/ 1242 w 3726"/>
                            <a:gd name="T39" fmla="*/ 506 h 1480"/>
                            <a:gd name="T40" fmla="*/ 1092 w 3726"/>
                            <a:gd name="T41" fmla="*/ 530 h 1480"/>
                            <a:gd name="T42" fmla="*/ 960 w 3726"/>
                            <a:gd name="T43" fmla="*/ 596 h 1480"/>
                            <a:gd name="T44" fmla="*/ 854 w 3726"/>
                            <a:gd name="T45" fmla="*/ 698 h 1480"/>
                            <a:gd name="T46" fmla="*/ 798 w 3726"/>
                            <a:gd name="T47" fmla="*/ 654 h 1480"/>
                            <a:gd name="T48" fmla="*/ 706 w 3726"/>
                            <a:gd name="T49" fmla="*/ 566 h 1480"/>
                            <a:gd name="T50" fmla="*/ 586 w 3726"/>
                            <a:gd name="T51" fmla="*/ 514 h 1480"/>
                            <a:gd name="T52" fmla="*/ 74 w 3726"/>
                            <a:gd name="T53" fmla="*/ 618 h 1480"/>
                            <a:gd name="T54" fmla="*/ 580 w 3726"/>
                            <a:gd name="T55" fmla="*/ 630 h 1480"/>
                            <a:gd name="T56" fmla="*/ 682 w 3726"/>
                            <a:gd name="T57" fmla="*/ 692 h 1480"/>
                            <a:gd name="T58" fmla="*/ 744 w 3726"/>
                            <a:gd name="T59" fmla="*/ 794 h 1480"/>
                            <a:gd name="T60" fmla="*/ 754 w 3726"/>
                            <a:gd name="T61" fmla="*/ 894 h 1480"/>
                            <a:gd name="T62" fmla="*/ 712 w 3726"/>
                            <a:gd name="T63" fmla="*/ 1008 h 1480"/>
                            <a:gd name="T64" fmla="*/ 624 w 3726"/>
                            <a:gd name="T65" fmla="*/ 1088 h 1480"/>
                            <a:gd name="T66" fmla="*/ 506 w 3726"/>
                            <a:gd name="T67" fmla="*/ 1118 h 1480"/>
                            <a:gd name="T68" fmla="*/ 460 w 3726"/>
                            <a:gd name="T69" fmla="*/ 1480 h 1480"/>
                            <a:gd name="T70" fmla="*/ 582 w 3726"/>
                            <a:gd name="T71" fmla="*/ 1224 h 1480"/>
                            <a:gd name="T72" fmla="*/ 744 w 3726"/>
                            <a:gd name="T73" fmla="*/ 1142 h 1480"/>
                            <a:gd name="T74" fmla="*/ 816 w 3726"/>
                            <a:gd name="T75" fmla="*/ 1228 h 1480"/>
                            <a:gd name="T76" fmla="*/ 942 w 3726"/>
                            <a:gd name="T77" fmla="*/ 1376 h 1480"/>
                            <a:gd name="T78" fmla="*/ 1120 w 3726"/>
                            <a:gd name="T79" fmla="*/ 1464 h 1480"/>
                            <a:gd name="T80" fmla="*/ 1268 w 3726"/>
                            <a:gd name="T81" fmla="*/ 1480 h 1480"/>
                            <a:gd name="T82" fmla="*/ 1388 w 3726"/>
                            <a:gd name="T83" fmla="*/ 1458 h 1480"/>
                            <a:gd name="T84" fmla="*/ 1588 w 3726"/>
                            <a:gd name="T85" fmla="*/ 1338 h 1480"/>
                            <a:gd name="T86" fmla="*/ 1708 w 3726"/>
                            <a:gd name="T87" fmla="*/ 1138 h 1480"/>
                            <a:gd name="T88" fmla="*/ 1730 w 3726"/>
                            <a:gd name="T89" fmla="*/ 1018 h 1480"/>
                            <a:gd name="T90" fmla="*/ 2002 w 3726"/>
                            <a:gd name="T91" fmla="*/ 1232 h 1480"/>
                            <a:gd name="T92" fmla="*/ 2578 w 3726"/>
                            <a:gd name="T93" fmla="*/ 1480 h 1480"/>
                            <a:gd name="T94" fmla="*/ 3406 w 3726"/>
                            <a:gd name="T95" fmla="*/ 1118 h 1480"/>
                            <a:gd name="T96" fmla="*/ 1242 w 3726"/>
                            <a:gd name="T97" fmla="*/ 1368 h 1480"/>
                            <a:gd name="T98" fmla="*/ 1064 w 3726"/>
                            <a:gd name="T99" fmla="*/ 1322 h 1480"/>
                            <a:gd name="T100" fmla="*/ 932 w 3726"/>
                            <a:gd name="T101" fmla="*/ 1202 h 1480"/>
                            <a:gd name="T102" fmla="*/ 870 w 3726"/>
                            <a:gd name="T103" fmla="*/ 1032 h 1480"/>
                            <a:gd name="T104" fmla="*/ 886 w 3726"/>
                            <a:gd name="T105" fmla="*/ 882 h 1480"/>
                            <a:gd name="T106" fmla="*/ 978 w 3726"/>
                            <a:gd name="T107" fmla="*/ 728 h 1480"/>
                            <a:gd name="T108" fmla="*/ 1132 w 3726"/>
                            <a:gd name="T109" fmla="*/ 636 h 1480"/>
                            <a:gd name="T110" fmla="*/ 1280 w 3726"/>
                            <a:gd name="T111" fmla="*/ 620 h 1480"/>
                            <a:gd name="T112" fmla="*/ 1452 w 3726"/>
                            <a:gd name="T113" fmla="*/ 682 h 1480"/>
                            <a:gd name="T114" fmla="*/ 1572 w 3726"/>
                            <a:gd name="T115" fmla="*/ 814 h 1480"/>
                            <a:gd name="T116" fmla="*/ 1616 w 3726"/>
                            <a:gd name="T117" fmla="*/ 994 h 1480"/>
                            <a:gd name="T118" fmla="*/ 1588 w 3726"/>
                            <a:gd name="T119" fmla="*/ 1138 h 1480"/>
                            <a:gd name="T120" fmla="*/ 1480 w 3726"/>
                            <a:gd name="T121" fmla="*/ 1282 h 1480"/>
                            <a:gd name="T122" fmla="*/ 1318 w 3726"/>
                            <a:gd name="T123" fmla="*/ 1360 h 14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726" h="1480" fill="norm" stroke="1" extrusionOk="0">
                              <a:moveTo>
                                <a:pt x="3420" y="1118"/>
                              </a:moveTo>
                              <a:lnTo>
                                <a:pt x="3420" y="1118"/>
                              </a:lnTo>
                              <a:lnTo>
                                <a:pt x="3450" y="1116"/>
                              </a:lnTo>
                              <a:lnTo>
                                <a:pt x="3482" y="1112"/>
                              </a:lnTo>
                              <a:lnTo>
                                <a:pt x="3510" y="1104"/>
                              </a:lnTo>
                              <a:lnTo>
                                <a:pt x="3538" y="1094"/>
                              </a:lnTo>
                              <a:lnTo>
                                <a:pt x="3566" y="1080"/>
                              </a:lnTo>
                              <a:lnTo>
                                <a:pt x="3590" y="1066"/>
                              </a:lnTo>
                              <a:lnTo>
                                <a:pt x="3614" y="1048"/>
                              </a:lnTo>
                              <a:lnTo>
                                <a:pt x="3636" y="1028"/>
                              </a:lnTo>
                              <a:lnTo>
                                <a:pt x="3656" y="1006"/>
                              </a:lnTo>
                              <a:lnTo>
                                <a:pt x="3674" y="982"/>
                              </a:lnTo>
                              <a:lnTo>
                                <a:pt x="3688" y="958"/>
                              </a:lnTo>
                              <a:lnTo>
                                <a:pt x="3702" y="930"/>
                              </a:lnTo>
                              <a:lnTo>
                                <a:pt x="3712" y="902"/>
                              </a:lnTo>
                              <a:lnTo>
                                <a:pt x="3720" y="874"/>
                              </a:lnTo>
                              <a:lnTo>
                                <a:pt x="3724" y="842"/>
                              </a:lnTo>
                              <a:lnTo>
                                <a:pt x="3726" y="812"/>
                              </a:lnTo>
                              <a:lnTo>
                                <a:pt x="3726" y="812"/>
                              </a:lnTo>
                              <a:lnTo>
                                <a:pt x="3724" y="780"/>
                              </a:lnTo>
                              <a:lnTo>
                                <a:pt x="3720" y="750"/>
                              </a:lnTo>
                              <a:lnTo>
                                <a:pt x="3712" y="720"/>
                              </a:lnTo>
                              <a:lnTo>
                                <a:pt x="3702" y="692"/>
                              </a:lnTo>
                              <a:lnTo>
                                <a:pt x="3688" y="666"/>
                              </a:lnTo>
                              <a:lnTo>
                                <a:pt x="3674" y="640"/>
                              </a:lnTo>
                              <a:lnTo>
                                <a:pt x="3656" y="616"/>
                              </a:lnTo>
                              <a:lnTo>
                                <a:pt x="3636" y="596"/>
                              </a:lnTo>
                              <a:lnTo>
                                <a:pt x="3614" y="576"/>
                              </a:lnTo>
                              <a:lnTo>
                                <a:pt x="3590" y="558"/>
                              </a:lnTo>
                              <a:lnTo>
                                <a:pt x="3566" y="542"/>
                              </a:lnTo>
                              <a:lnTo>
                                <a:pt x="3538" y="530"/>
                              </a:lnTo>
                              <a:lnTo>
                                <a:pt x="3510" y="520"/>
                              </a:lnTo>
                              <a:lnTo>
                                <a:pt x="3482" y="512"/>
                              </a:lnTo>
                              <a:lnTo>
                                <a:pt x="3450" y="508"/>
                              </a:lnTo>
                              <a:lnTo>
                                <a:pt x="3420" y="506"/>
                              </a:lnTo>
                              <a:lnTo>
                                <a:pt x="2874" y="506"/>
                              </a:lnTo>
                              <a:lnTo>
                                <a:pt x="2948" y="618"/>
                              </a:lnTo>
                              <a:lnTo>
                                <a:pt x="3430" y="618"/>
                              </a:lnTo>
                              <a:lnTo>
                                <a:pt x="3430" y="618"/>
                              </a:lnTo>
                              <a:lnTo>
                                <a:pt x="3450" y="620"/>
                              </a:lnTo>
                              <a:lnTo>
                                <a:pt x="3468" y="624"/>
                              </a:lnTo>
                              <a:lnTo>
                                <a:pt x="3486" y="630"/>
                              </a:lnTo>
                              <a:lnTo>
                                <a:pt x="3502" y="638"/>
                              </a:lnTo>
                              <a:lnTo>
                                <a:pt x="3518" y="646"/>
                              </a:lnTo>
                              <a:lnTo>
                                <a:pt x="3532" y="656"/>
                              </a:lnTo>
                              <a:lnTo>
                                <a:pt x="3546" y="666"/>
                              </a:lnTo>
                              <a:lnTo>
                                <a:pt x="3560" y="680"/>
                              </a:lnTo>
                              <a:lnTo>
                                <a:pt x="3572" y="692"/>
                              </a:lnTo>
                              <a:lnTo>
                                <a:pt x="3582" y="708"/>
                              </a:lnTo>
                              <a:lnTo>
                                <a:pt x="3590" y="722"/>
                              </a:lnTo>
                              <a:lnTo>
                                <a:pt x="3598" y="740"/>
                              </a:lnTo>
                              <a:lnTo>
                                <a:pt x="3604" y="756"/>
                              </a:lnTo>
                              <a:lnTo>
                                <a:pt x="3608" y="774"/>
                              </a:lnTo>
                              <a:lnTo>
                                <a:pt x="3612" y="792"/>
                              </a:lnTo>
                              <a:lnTo>
                                <a:pt x="3612" y="812"/>
                              </a:lnTo>
                              <a:lnTo>
                                <a:pt x="3612" y="812"/>
                              </a:lnTo>
                              <a:lnTo>
                                <a:pt x="3612" y="830"/>
                              </a:lnTo>
                              <a:lnTo>
                                <a:pt x="3608" y="850"/>
                              </a:lnTo>
                              <a:lnTo>
                                <a:pt x="3604" y="868"/>
                              </a:lnTo>
                              <a:lnTo>
                                <a:pt x="3598" y="884"/>
                              </a:lnTo>
                              <a:lnTo>
                                <a:pt x="3590" y="900"/>
                              </a:lnTo>
                              <a:lnTo>
                                <a:pt x="3582" y="916"/>
                              </a:lnTo>
                              <a:lnTo>
                                <a:pt x="3572" y="930"/>
                              </a:lnTo>
                              <a:lnTo>
                                <a:pt x="3560" y="944"/>
                              </a:lnTo>
                              <a:lnTo>
                                <a:pt x="3546" y="956"/>
                              </a:lnTo>
                              <a:lnTo>
                                <a:pt x="3532" y="968"/>
                              </a:lnTo>
                              <a:lnTo>
                                <a:pt x="3518" y="978"/>
                              </a:lnTo>
                              <a:lnTo>
                                <a:pt x="3502" y="986"/>
                              </a:lnTo>
                              <a:lnTo>
                                <a:pt x="3486" y="994"/>
                              </a:lnTo>
                              <a:lnTo>
                                <a:pt x="3468" y="998"/>
                              </a:lnTo>
                              <a:lnTo>
                                <a:pt x="3450" y="1002"/>
                              </a:lnTo>
                              <a:lnTo>
                                <a:pt x="3430" y="1004"/>
                              </a:lnTo>
                              <a:lnTo>
                                <a:pt x="3198" y="1004"/>
                              </a:lnTo>
                              <a:lnTo>
                                <a:pt x="3432" y="1368"/>
                              </a:lnTo>
                              <a:lnTo>
                                <a:pt x="3162" y="1368"/>
                              </a:lnTo>
                              <a:lnTo>
                                <a:pt x="2604" y="506"/>
                              </a:lnTo>
                              <a:lnTo>
                                <a:pt x="2604" y="506"/>
                              </a:lnTo>
                              <a:lnTo>
                                <a:pt x="2206" y="1118"/>
                              </a:lnTo>
                              <a:lnTo>
                                <a:pt x="2116" y="1118"/>
                              </a:lnTo>
                              <a:lnTo>
                                <a:pt x="2116" y="768"/>
                              </a:lnTo>
                              <a:lnTo>
                                <a:pt x="1616" y="0"/>
                              </a:lnTo>
                              <a:lnTo>
                                <a:pt x="1616" y="680"/>
                              </a:lnTo>
                              <a:lnTo>
                                <a:pt x="1616" y="680"/>
                              </a:lnTo>
                              <a:lnTo>
                                <a:pt x="1600" y="660"/>
                              </a:lnTo>
                              <a:lnTo>
                                <a:pt x="1582" y="642"/>
                              </a:lnTo>
                              <a:lnTo>
                                <a:pt x="1562" y="624"/>
                              </a:lnTo>
                              <a:lnTo>
                                <a:pt x="1542" y="608"/>
                              </a:lnTo>
                              <a:lnTo>
                                <a:pt x="1520" y="592"/>
                              </a:lnTo>
                              <a:lnTo>
                                <a:pt x="1498" y="578"/>
                              </a:lnTo>
                              <a:lnTo>
                                <a:pt x="1476" y="564"/>
                              </a:lnTo>
                              <a:lnTo>
                                <a:pt x="1452" y="552"/>
                              </a:lnTo>
                              <a:lnTo>
                                <a:pt x="1428" y="542"/>
                              </a:lnTo>
                              <a:lnTo>
                                <a:pt x="1404" y="532"/>
                              </a:lnTo>
                              <a:lnTo>
                                <a:pt x="1378" y="524"/>
                              </a:lnTo>
                              <a:lnTo>
                                <a:pt x="1352" y="518"/>
                              </a:lnTo>
                              <a:lnTo>
                                <a:pt x="1326" y="512"/>
                              </a:lnTo>
                              <a:lnTo>
                                <a:pt x="1298" y="508"/>
                              </a:lnTo>
                              <a:lnTo>
                                <a:pt x="1270" y="506"/>
                              </a:lnTo>
                              <a:lnTo>
                                <a:pt x="1242" y="506"/>
                              </a:lnTo>
                              <a:lnTo>
                                <a:pt x="1242" y="506"/>
                              </a:lnTo>
                              <a:lnTo>
                                <a:pt x="1212" y="506"/>
                              </a:lnTo>
                              <a:lnTo>
                                <a:pt x="1180" y="510"/>
                              </a:lnTo>
                              <a:lnTo>
                                <a:pt x="1150" y="514"/>
                              </a:lnTo>
                              <a:lnTo>
                                <a:pt x="1120" y="520"/>
                              </a:lnTo>
                              <a:lnTo>
                                <a:pt x="1092" y="530"/>
                              </a:lnTo>
                              <a:lnTo>
                                <a:pt x="1064" y="540"/>
                              </a:lnTo>
                              <a:lnTo>
                                <a:pt x="1036" y="552"/>
                              </a:lnTo>
                              <a:lnTo>
                                <a:pt x="1010" y="564"/>
                              </a:lnTo>
                              <a:lnTo>
                                <a:pt x="984" y="580"/>
                              </a:lnTo>
                              <a:lnTo>
                                <a:pt x="960" y="596"/>
                              </a:lnTo>
                              <a:lnTo>
                                <a:pt x="936" y="614"/>
                              </a:lnTo>
                              <a:lnTo>
                                <a:pt x="914" y="632"/>
                              </a:lnTo>
                              <a:lnTo>
                                <a:pt x="892" y="654"/>
                              </a:lnTo>
                              <a:lnTo>
                                <a:pt x="874" y="676"/>
                              </a:lnTo>
                              <a:lnTo>
                                <a:pt x="854" y="698"/>
                              </a:lnTo>
                              <a:lnTo>
                                <a:pt x="838" y="722"/>
                              </a:lnTo>
                              <a:lnTo>
                                <a:pt x="838" y="722"/>
                              </a:lnTo>
                              <a:lnTo>
                                <a:pt x="826" y="698"/>
                              </a:lnTo>
                              <a:lnTo>
                                <a:pt x="814" y="676"/>
                              </a:lnTo>
                              <a:lnTo>
                                <a:pt x="798" y="654"/>
                              </a:lnTo>
                              <a:lnTo>
                                <a:pt x="782" y="634"/>
                              </a:lnTo>
                              <a:lnTo>
                                <a:pt x="766" y="616"/>
                              </a:lnTo>
                              <a:lnTo>
                                <a:pt x="746" y="598"/>
                              </a:lnTo>
                              <a:lnTo>
                                <a:pt x="726" y="580"/>
                              </a:lnTo>
                              <a:lnTo>
                                <a:pt x="706" y="566"/>
                              </a:lnTo>
                              <a:lnTo>
                                <a:pt x="684" y="552"/>
                              </a:lnTo>
                              <a:lnTo>
                                <a:pt x="660" y="540"/>
                              </a:lnTo>
                              <a:lnTo>
                                <a:pt x="636" y="530"/>
                              </a:lnTo>
                              <a:lnTo>
                                <a:pt x="612" y="522"/>
                              </a:lnTo>
                              <a:lnTo>
                                <a:pt x="586" y="514"/>
                              </a:lnTo>
                              <a:lnTo>
                                <a:pt x="560" y="510"/>
                              </a:lnTo>
                              <a:lnTo>
                                <a:pt x="534" y="506"/>
                              </a:lnTo>
                              <a:lnTo>
                                <a:pt x="506" y="506"/>
                              </a:lnTo>
                              <a:lnTo>
                                <a:pt x="0" y="506"/>
                              </a:lnTo>
                              <a:lnTo>
                                <a:pt x="74" y="618"/>
                              </a:lnTo>
                              <a:lnTo>
                                <a:pt x="506" y="618"/>
                              </a:lnTo>
                              <a:lnTo>
                                <a:pt x="506" y="618"/>
                              </a:lnTo>
                              <a:lnTo>
                                <a:pt x="532" y="620"/>
                              </a:lnTo>
                              <a:lnTo>
                                <a:pt x="556" y="624"/>
                              </a:lnTo>
                              <a:lnTo>
                                <a:pt x="580" y="630"/>
                              </a:lnTo>
                              <a:lnTo>
                                <a:pt x="602" y="638"/>
                              </a:lnTo>
                              <a:lnTo>
                                <a:pt x="624" y="650"/>
                              </a:lnTo>
                              <a:lnTo>
                                <a:pt x="646" y="662"/>
                              </a:lnTo>
                              <a:lnTo>
                                <a:pt x="664" y="676"/>
                              </a:lnTo>
                              <a:lnTo>
                                <a:pt x="682" y="692"/>
                              </a:lnTo>
                              <a:lnTo>
                                <a:pt x="698" y="710"/>
                              </a:lnTo>
                              <a:lnTo>
                                <a:pt x="712" y="728"/>
                              </a:lnTo>
                              <a:lnTo>
                                <a:pt x="724" y="750"/>
                              </a:lnTo>
                              <a:lnTo>
                                <a:pt x="736" y="772"/>
                              </a:lnTo>
                              <a:lnTo>
                                <a:pt x="744" y="794"/>
                              </a:lnTo>
                              <a:lnTo>
                                <a:pt x="750" y="818"/>
                              </a:lnTo>
                              <a:lnTo>
                                <a:pt x="754" y="842"/>
                              </a:lnTo>
                              <a:lnTo>
                                <a:pt x="756" y="868"/>
                              </a:lnTo>
                              <a:lnTo>
                                <a:pt x="756" y="868"/>
                              </a:lnTo>
                              <a:lnTo>
                                <a:pt x="754" y="894"/>
                              </a:lnTo>
                              <a:lnTo>
                                <a:pt x="750" y="918"/>
                              </a:lnTo>
                              <a:lnTo>
                                <a:pt x="744" y="942"/>
                              </a:lnTo>
                              <a:lnTo>
                                <a:pt x="736" y="966"/>
                              </a:lnTo>
                              <a:lnTo>
                                <a:pt x="724" y="988"/>
                              </a:lnTo>
                              <a:lnTo>
                                <a:pt x="712" y="1008"/>
                              </a:lnTo>
                              <a:lnTo>
                                <a:pt x="698" y="1028"/>
                              </a:lnTo>
                              <a:lnTo>
                                <a:pt x="682" y="1044"/>
                              </a:lnTo>
                              <a:lnTo>
                                <a:pt x="664" y="1060"/>
                              </a:lnTo>
                              <a:lnTo>
                                <a:pt x="646" y="1076"/>
                              </a:lnTo>
                              <a:lnTo>
                                <a:pt x="624" y="1088"/>
                              </a:lnTo>
                              <a:lnTo>
                                <a:pt x="602" y="1098"/>
                              </a:lnTo>
                              <a:lnTo>
                                <a:pt x="580" y="1106"/>
                              </a:lnTo>
                              <a:lnTo>
                                <a:pt x="556" y="1112"/>
                              </a:lnTo>
                              <a:lnTo>
                                <a:pt x="532" y="1116"/>
                              </a:lnTo>
                              <a:lnTo>
                                <a:pt x="506" y="1118"/>
                              </a:lnTo>
                              <a:lnTo>
                                <a:pt x="346" y="1118"/>
                              </a:lnTo>
                              <a:lnTo>
                                <a:pt x="346" y="1368"/>
                              </a:lnTo>
                              <a:lnTo>
                                <a:pt x="74" y="1368"/>
                              </a:lnTo>
                              <a:lnTo>
                                <a:pt x="74" y="1480"/>
                              </a:lnTo>
                              <a:lnTo>
                                <a:pt x="460" y="1480"/>
                              </a:lnTo>
                              <a:lnTo>
                                <a:pt x="460" y="1232"/>
                              </a:lnTo>
                              <a:lnTo>
                                <a:pt x="506" y="1232"/>
                              </a:lnTo>
                              <a:lnTo>
                                <a:pt x="506" y="1232"/>
                              </a:lnTo>
                              <a:lnTo>
                                <a:pt x="544" y="1230"/>
                              </a:lnTo>
                              <a:lnTo>
                                <a:pt x="582" y="1224"/>
                              </a:lnTo>
                              <a:lnTo>
                                <a:pt x="618" y="1214"/>
                              </a:lnTo>
                              <a:lnTo>
                                <a:pt x="652" y="1200"/>
                              </a:lnTo>
                              <a:lnTo>
                                <a:pt x="686" y="1184"/>
                              </a:lnTo>
                              <a:lnTo>
                                <a:pt x="716" y="1164"/>
                              </a:lnTo>
                              <a:lnTo>
                                <a:pt x="744" y="1142"/>
                              </a:lnTo>
                              <a:lnTo>
                                <a:pt x="770" y="1116"/>
                              </a:lnTo>
                              <a:lnTo>
                                <a:pt x="770" y="1116"/>
                              </a:lnTo>
                              <a:lnTo>
                                <a:pt x="782" y="1154"/>
                              </a:lnTo>
                              <a:lnTo>
                                <a:pt x="798" y="1192"/>
                              </a:lnTo>
                              <a:lnTo>
                                <a:pt x="816" y="1228"/>
                              </a:lnTo>
                              <a:lnTo>
                                <a:pt x="836" y="1262"/>
                              </a:lnTo>
                              <a:lnTo>
                                <a:pt x="858" y="1294"/>
                              </a:lnTo>
                              <a:lnTo>
                                <a:pt x="884" y="1324"/>
                              </a:lnTo>
                              <a:lnTo>
                                <a:pt x="912" y="1352"/>
                              </a:lnTo>
                              <a:lnTo>
                                <a:pt x="942" y="1376"/>
                              </a:lnTo>
                              <a:lnTo>
                                <a:pt x="974" y="1400"/>
                              </a:lnTo>
                              <a:lnTo>
                                <a:pt x="1008" y="1420"/>
                              </a:lnTo>
                              <a:lnTo>
                                <a:pt x="1044" y="1438"/>
                              </a:lnTo>
                              <a:lnTo>
                                <a:pt x="1080" y="1454"/>
                              </a:lnTo>
                              <a:lnTo>
                                <a:pt x="1120" y="1464"/>
                              </a:lnTo>
                              <a:lnTo>
                                <a:pt x="1160" y="1474"/>
                              </a:lnTo>
                              <a:lnTo>
                                <a:pt x="1200" y="1478"/>
                              </a:lnTo>
                              <a:lnTo>
                                <a:pt x="1242" y="1480"/>
                              </a:lnTo>
                              <a:lnTo>
                                <a:pt x="1242" y="1480"/>
                              </a:lnTo>
                              <a:lnTo>
                                <a:pt x="1268" y="1480"/>
                              </a:lnTo>
                              <a:lnTo>
                                <a:pt x="1292" y="1478"/>
                              </a:lnTo>
                              <a:lnTo>
                                <a:pt x="1316" y="1476"/>
                              </a:lnTo>
                              <a:lnTo>
                                <a:pt x="1340" y="1470"/>
                              </a:lnTo>
                              <a:lnTo>
                                <a:pt x="1364" y="1466"/>
                              </a:lnTo>
                              <a:lnTo>
                                <a:pt x="1388" y="1458"/>
                              </a:lnTo>
                              <a:lnTo>
                                <a:pt x="1432" y="1442"/>
                              </a:lnTo>
                              <a:lnTo>
                                <a:pt x="1474" y="1422"/>
                              </a:lnTo>
                              <a:lnTo>
                                <a:pt x="1516" y="1398"/>
                              </a:lnTo>
                              <a:lnTo>
                                <a:pt x="1552" y="1370"/>
                              </a:lnTo>
                              <a:lnTo>
                                <a:pt x="1588" y="1338"/>
                              </a:lnTo>
                              <a:lnTo>
                                <a:pt x="1618" y="1304"/>
                              </a:lnTo>
                              <a:lnTo>
                                <a:pt x="1646" y="1266"/>
                              </a:lnTo>
                              <a:lnTo>
                                <a:pt x="1672" y="1226"/>
                              </a:lnTo>
                              <a:lnTo>
                                <a:pt x="1692" y="1184"/>
                              </a:lnTo>
                              <a:lnTo>
                                <a:pt x="1708" y="1138"/>
                              </a:lnTo>
                              <a:lnTo>
                                <a:pt x="1714" y="1116"/>
                              </a:lnTo>
                              <a:lnTo>
                                <a:pt x="1720" y="1092"/>
                              </a:lnTo>
                              <a:lnTo>
                                <a:pt x="1724" y="1068"/>
                              </a:lnTo>
                              <a:lnTo>
                                <a:pt x="1728" y="1044"/>
                              </a:lnTo>
                              <a:lnTo>
                                <a:pt x="1730" y="1018"/>
                              </a:lnTo>
                              <a:lnTo>
                                <a:pt x="1730" y="994"/>
                              </a:lnTo>
                              <a:lnTo>
                                <a:pt x="1730" y="994"/>
                              </a:lnTo>
                              <a:lnTo>
                                <a:pt x="1730" y="382"/>
                              </a:lnTo>
                              <a:lnTo>
                                <a:pt x="2002" y="802"/>
                              </a:lnTo>
                              <a:lnTo>
                                <a:pt x="2002" y="1232"/>
                              </a:lnTo>
                              <a:lnTo>
                                <a:pt x="2282" y="1232"/>
                              </a:lnTo>
                              <a:lnTo>
                                <a:pt x="2370" y="1368"/>
                              </a:lnTo>
                              <a:lnTo>
                                <a:pt x="1730" y="1368"/>
                              </a:lnTo>
                              <a:lnTo>
                                <a:pt x="1730" y="1480"/>
                              </a:lnTo>
                              <a:lnTo>
                                <a:pt x="2578" y="1480"/>
                              </a:lnTo>
                              <a:lnTo>
                                <a:pt x="2342" y="1118"/>
                              </a:lnTo>
                              <a:lnTo>
                                <a:pt x="2604" y="714"/>
                              </a:lnTo>
                              <a:lnTo>
                                <a:pt x="3102" y="1480"/>
                              </a:lnTo>
                              <a:lnTo>
                                <a:pt x="3642" y="1480"/>
                              </a:lnTo>
                              <a:lnTo>
                                <a:pt x="3406" y="1118"/>
                              </a:lnTo>
                              <a:lnTo>
                                <a:pt x="3406" y="1118"/>
                              </a:lnTo>
                              <a:lnTo>
                                <a:pt x="3420" y="1118"/>
                              </a:lnTo>
                              <a:lnTo>
                                <a:pt x="3420" y="1118"/>
                              </a:lnTo>
                              <a:close/>
                              <a:moveTo>
                                <a:pt x="1242" y="1368"/>
                              </a:moveTo>
                              <a:lnTo>
                                <a:pt x="1242" y="1368"/>
                              </a:lnTo>
                              <a:lnTo>
                                <a:pt x="1204" y="1366"/>
                              </a:lnTo>
                              <a:lnTo>
                                <a:pt x="1168" y="1360"/>
                              </a:lnTo>
                              <a:lnTo>
                                <a:pt x="1132" y="1350"/>
                              </a:lnTo>
                              <a:lnTo>
                                <a:pt x="1096" y="1338"/>
                              </a:lnTo>
                              <a:lnTo>
                                <a:pt x="1064" y="1322"/>
                              </a:lnTo>
                              <a:lnTo>
                                <a:pt x="1034" y="1304"/>
                              </a:lnTo>
                              <a:lnTo>
                                <a:pt x="1004" y="1282"/>
                              </a:lnTo>
                              <a:lnTo>
                                <a:pt x="978" y="1258"/>
                              </a:lnTo>
                              <a:lnTo>
                                <a:pt x="954" y="1232"/>
                              </a:lnTo>
                              <a:lnTo>
                                <a:pt x="932" y="1202"/>
                              </a:lnTo>
                              <a:lnTo>
                                <a:pt x="914" y="1172"/>
                              </a:lnTo>
                              <a:lnTo>
                                <a:pt x="898" y="1138"/>
                              </a:lnTo>
                              <a:lnTo>
                                <a:pt x="886" y="1104"/>
                              </a:lnTo>
                              <a:lnTo>
                                <a:pt x="876" y="1068"/>
                              </a:lnTo>
                              <a:lnTo>
                                <a:pt x="870" y="1032"/>
                              </a:lnTo>
                              <a:lnTo>
                                <a:pt x="868" y="994"/>
                              </a:lnTo>
                              <a:lnTo>
                                <a:pt x="868" y="994"/>
                              </a:lnTo>
                              <a:lnTo>
                                <a:pt x="870" y="954"/>
                              </a:lnTo>
                              <a:lnTo>
                                <a:pt x="876" y="918"/>
                              </a:lnTo>
                              <a:lnTo>
                                <a:pt x="886" y="882"/>
                              </a:lnTo>
                              <a:lnTo>
                                <a:pt x="898" y="848"/>
                              </a:lnTo>
                              <a:lnTo>
                                <a:pt x="914" y="814"/>
                              </a:lnTo>
                              <a:lnTo>
                                <a:pt x="932" y="784"/>
                              </a:lnTo>
                              <a:lnTo>
                                <a:pt x="954" y="756"/>
                              </a:lnTo>
                              <a:lnTo>
                                <a:pt x="978" y="728"/>
                              </a:lnTo>
                              <a:lnTo>
                                <a:pt x="1004" y="704"/>
                              </a:lnTo>
                              <a:lnTo>
                                <a:pt x="1034" y="682"/>
                              </a:lnTo>
                              <a:lnTo>
                                <a:pt x="1064" y="664"/>
                              </a:lnTo>
                              <a:lnTo>
                                <a:pt x="1096" y="648"/>
                              </a:lnTo>
                              <a:lnTo>
                                <a:pt x="1132" y="636"/>
                              </a:lnTo>
                              <a:lnTo>
                                <a:pt x="1168" y="626"/>
                              </a:lnTo>
                              <a:lnTo>
                                <a:pt x="1204" y="620"/>
                              </a:lnTo>
                              <a:lnTo>
                                <a:pt x="1242" y="618"/>
                              </a:lnTo>
                              <a:lnTo>
                                <a:pt x="1242" y="618"/>
                              </a:lnTo>
                              <a:lnTo>
                                <a:pt x="1280" y="620"/>
                              </a:lnTo>
                              <a:lnTo>
                                <a:pt x="1318" y="626"/>
                              </a:lnTo>
                              <a:lnTo>
                                <a:pt x="1354" y="636"/>
                              </a:lnTo>
                              <a:lnTo>
                                <a:pt x="1388" y="648"/>
                              </a:lnTo>
                              <a:lnTo>
                                <a:pt x="1420" y="664"/>
                              </a:lnTo>
                              <a:lnTo>
                                <a:pt x="1452" y="682"/>
                              </a:lnTo>
                              <a:lnTo>
                                <a:pt x="1480" y="704"/>
                              </a:lnTo>
                              <a:lnTo>
                                <a:pt x="1508" y="728"/>
                              </a:lnTo>
                              <a:lnTo>
                                <a:pt x="1532" y="756"/>
                              </a:lnTo>
                              <a:lnTo>
                                <a:pt x="1552" y="784"/>
                              </a:lnTo>
                              <a:lnTo>
                                <a:pt x="1572" y="814"/>
                              </a:lnTo>
                              <a:lnTo>
                                <a:pt x="1588" y="848"/>
                              </a:lnTo>
                              <a:lnTo>
                                <a:pt x="1600" y="882"/>
                              </a:lnTo>
                              <a:lnTo>
                                <a:pt x="1610" y="918"/>
                              </a:lnTo>
                              <a:lnTo>
                                <a:pt x="1614" y="954"/>
                              </a:lnTo>
                              <a:lnTo>
                                <a:pt x="1616" y="994"/>
                              </a:lnTo>
                              <a:lnTo>
                                <a:pt x="1616" y="994"/>
                              </a:lnTo>
                              <a:lnTo>
                                <a:pt x="1614" y="1032"/>
                              </a:lnTo>
                              <a:lnTo>
                                <a:pt x="1610" y="1068"/>
                              </a:lnTo>
                              <a:lnTo>
                                <a:pt x="1600" y="1104"/>
                              </a:lnTo>
                              <a:lnTo>
                                <a:pt x="1588" y="1138"/>
                              </a:lnTo>
                              <a:lnTo>
                                <a:pt x="1572" y="1172"/>
                              </a:lnTo>
                              <a:lnTo>
                                <a:pt x="1552" y="1202"/>
                              </a:lnTo>
                              <a:lnTo>
                                <a:pt x="1532" y="1232"/>
                              </a:lnTo>
                              <a:lnTo>
                                <a:pt x="1508" y="1258"/>
                              </a:lnTo>
                              <a:lnTo>
                                <a:pt x="1480" y="1282"/>
                              </a:lnTo>
                              <a:lnTo>
                                <a:pt x="1452" y="1304"/>
                              </a:lnTo>
                              <a:lnTo>
                                <a:pt x="1420" y="1322"/>
                              </a:lnTo>
                              <a:lnTo>
                                <a:pt x="1388" y="1338"/>
                              </a:lnTo>
                              <a:lnTo>
                                <a:pt x="1354" y="1350"/>
                              </a:lnTo>
                              <a:lnTo>
                                <a:pt x="1318" y="1360"/>
                              </a:lnTo>
                              <a:lnTo>
                                <a:pt x="1280" y="1366"/>
                              </a:lnTo>
                              <a:lnTo>
                                <a:pt x="1242" y="1368"/>
                              </a:lnTo>
                              <a:lnTo>
                                <a:pt x="1242" y="1368"/>
                              </a:lnTo>
                              <a:close/>
                            </a:path>
                          </a:pathLst>
                        </a:custGeom>
                        <a:solidFill>
                          <a:srgbClr val="253746"/>
                        </a:solidFill>
                        <a:ln>
                          <a:noFill/>
                        </a:ln>
                      </wps:spPr>
                      <wps:bodyPr rot="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2" o:spid="_x0000_s0000" style="position:absolute;z-index:251662336;o:allowoverlap:true;o:allowincell:true;mso-position-horizontal-relative:text;margin-left:303.0pt;mso-position-horizontal:absolute;mso-position-vertical-relative:text;margin-top:1.4pt;mso-position-vertical:absolute;width:168.8pt;height:96.8pt;mso-wrap-distance-left:9.0pt;mso-wrap-distance-top:0.0pt;mso-wrap-distance-right:9.0pt;mso-wrap-distance-bottom:0.0pt;" coordorigin="0,0" coordsize="37,24">
              <v:shape id="shape 13" o:spid="_x0000_s13" o:spt="1" type="#_x0000_t1" style="position:absolute;left:0;top:0;width:37;height:24;visibility:visible;" filled="f" stroked="f"/>
              <v:shape id="shape 14" o:spid="_x0000_s14" style="position:absolute;left:16;top:2;width:5;height:9;visibility:visible;" path="m0,0l0,21310l100000,100000l100000,78688l0,0xe" coordsize="100000,100000" fillcolor="#D6001C" stroked="f">
                <v:path textboxrect="0,0,100000,100000"/>
              </v:shape>
              <v:shape id="shape 15" o:spid="_x0000_s15" style="position:absolute;left:16;top:0;width:5;height:9;visibility:visible;" path="m0,0l0,21310l100000,100000l100000,78688l0,0xe" coordsize="100000,100000" fillcolor="#D6001C" stroked="f">
                <v:path textboxrect="0,0,100000,100000"/>
              </v:shape>
              <v:shape id="shape 16" o:spid="_x0000_s16" style="position:absolute;left:23;top:17;width:3;height:3;visibility:visible;" path="m0,0l63782,100000l100000,100000l36215,0l0,0xe" coordsize="100000,100000" fillcolor="#D6001C" stroked="f">
                <v:path textboxrect="0,0,100000,100000"/>
              </v:shape>
              <v:shape id="shape 17" o:spid="_x0000_s17" style="position:absolute;left:25;top:17;width:3;height:3;visibility:visible;" path="m0,0l63440,100000l100000,100000l36558,0l0,0xe" coordsize="100000,100000" fillcolor="#D6001C" stroked="f">
                <v:path textboxrect="0,0,100000,100000"/>
              </v:shape>
              <v:shape id="shape 18" o:spid="_x0000_s18" style="position:absolute;left:26;top:21;width:2;height:2;visibility:visible;" path="m79229,100000l79229,28947l79229,28947l56153,100000l41537,100000l20000,28947l19229,28947l20000,100000l0,100000l0,0l30000,0l50000,64035l50000,64035l69229,0l100000,0l100000,100000l79229,100000xe" coordsize="100000,100000" fillcolor="#253746" stroked="f">
                <v:path textboxrect="0,0,100000,100000"/>
              </v:shape>
              <v:shape id="shape 19" o:spid="_x0000_s19" style="position:absolute;left:29;top:21;width:2;height:2;visibility:visible;" path="m100000,49167l100000,49167l100000,55000l99185,60000l98373,65000l96748,70000l96748,70000l91868,78333l89431,82500l86178,85833l86178,85833l78861,91667l69917,95833l69917,95833l60162,99167l49593,100000l49593,100000l39836,99167l30081,95833l30081,95833l21137,91667l13819,85833l13819,85833l10567,82500l8130,78333l3250,70000l3250,70000l1625,65000l813,60000l0,55000l0,49167l0,49167l0,44167l813,38333l1625,34167l3250,29167l3250,29167l8130,20833l10567,16667l13819,13333l13819,13333l21137,7500l30081,3333l30081,3333l39836,833l49593,0l49593,0l60162,833l69917,3333l69917,3333l78861,7500l86178,13333l86178,13333l89431,16667l91868,20833l96748,29167l96748,29167l98373,34167l99185,38333l100000,44167l100000,49167l100000,49167xm76421,49167l76421,49167l75609,43333l74796,38333l74796,38333l72356,33333l69104,29167l69104,29167l65039,25833l60975,22500l60975,22500l55282,20833l49593,20833l49593,20833l44715,20833l39023,22500l39023,22500l34958,25833l30894,29167l30894,29167l27641,33333l25201,38333l25201,38333l24389,43333l23576,49167l23576,49167l24389,55833l25201,61667l25201,61667l27641,66667l30894,70833l30894,70833l34958,74167l39023,76667l39023,76667l44715,78333l49593,79167l49593,79167l55282,78333l60975,76667l60975,76667l65039,74167l69104,70833l69104,70833l72356,66667l74796,61667l74796,61667l75609,55833l76421,49167l76421,49167xe" coordsize="100000,100000" fillcolor="#253746" stroked="f">
                <v:path textboxrect="0,0,100000,100000"/>
              </v:shape>
              <v:shape id="shape 20" o:spid="_x0000_s20" style="position:absolute;left:32;top:21;width:1;height:2;visibility:visible;" path="m71715,100000l71715,57894l27271,57894l27271,100000l0,100000l0,0l27271,0l27271,37718l71715,37718l71715,0l100000,0l100000,100000l71715,100000xe" coordsize="100000,100000" fillcolor="#253746" stroked="f">
                <v:path textboxrect="0,0,100000,100000"/>
              </v:shape>
              <v:shape id="shape 21" o:spid="_x0000_s21" style="position:absolute;left:34;top:21;width:1;height:2;visibility:visible;" path="m65590,100000l38708,60525l29030,60525l29030,100000l0,100000l0,0l46236,0l46236,0l54838,875l63440,1752l63440,1752l72042,3507l78493,7016l78493,7016l84944,10525l89245,15789l89245,15789l92472,22806l93546,29824l93546,29824l92472,35086l91396,39472l89245,43859l87095,47368l87095,47368l82794,50875l78493,53507l73118,55262l67741,57016l100000,100000l65590,100000xm64514,30701l64514,30701l63440,27192l62363,24560l62363,24560l60213,22806l58063,21928l58063,21928l51611,20174l51611,20174l44086,19296l29030,19296l29030,42981l43009,42981l43009,42981l50537,42104l50537,42104l56988,40350l56988,40350l60213,38595l62363,36840l62363,36840l63440,34208l64514,30701l64514,30701xe" coordsize="100000,100000" fillcolor="#253746" stroked="f">
                <v:path textboxrect="0,0,100000,100000"/>
              </v:shape>
              <v:shape id="shape 22" o:spid="_x0000_s22" style="position:absolute;left:0;top:5;width:37;height:14;visibility:visible;" path="m91787,75539l91787,75539l92593,75405l93451,75134l94201,74593l94954,73917l95704,72972l96350,72025l96993,70810l97583,69458l98120,67972l98604,66350l98979,64729l99354,62836l99623,60944l99838,59053l99944,56891l100000,54863l100000,54863l99944,52701l99838,50674l99623,48648l99354,46755l98979,45000l98604,43243l98120,41620l97583,40269l96993,38917l96350,37701l95704,36620l94954,35810l94201,35134l93451,34593l92593,34324l91787,34188l77132,34188l79118,41755l92056,41755l92056,41755l92593,41891l93074,42162l93558,42567l93986,43106l94417,43648l94792,44324l95169,45000l95544,45944l95866,46755l96134,47836l96350,48782l96563,50000l96725,51081l96831,52296l96940,53512l96940,54863l96940,54863l96940,56081l96831,57431l96725,58648l96563,59729l96350,60810l96134,61891l95866,62836l95544,63782l95169,64593l94792,65405l94417,66081l93986,66620l93558,67162l93074,67431l92593,67701l92056,67836l85829,67836l92109,92431l84861,92431l69887,34188l69887,34188l59204,75539l56789,75539l56789,51891l43370,0l43370,45944l43370,45944l42940,44593l42458,43377l41921,42162l41384,41081l40794,40000l40204,39053l39613,38106l38968,37296l38324,36620l37681,35944l36981,35405l36285,35000l35586,34593l34836,34324l34083,34188l33333,34188l33333,34188l32528,34188l31669,34458l30863,34729l30058,35134l29306,35810l28556,36486l27803,37296l27106,38106l26407,39188l25764,40269l25120,41486l24530,42701l23940,44188l23456,45674l22919,47162l22488,48782l22488,48782l22167,47162l21845,45674l21417,44188l20986,42836l20558,41620l20021,40405l19484,39188l18947,38243l18356,37296l17713,36486l17067,35810l16424,35269l15727,34729l15028,34458l14331,34188l13579,34188l0,34188l1984,41755l13579,41755l13579,41755l14278,41891l14921,42162l15565,42567l16155,43106l16745,43917l17336,44729l17819,45674l18303,46755l18731,47972l19109,49188l19431,50674l19752,52162l19968,53648l20127,55269l20236,56891l20289,58648l20289,58648l20236,60405l20127,62025l19968,63648l19752,65269l19431,66755l19109,68106l18731,69458l18303,70539l17819,71620l17336,72701l16745,73512l16155,74188l15565,74729l14921,75134l14278,75405l13579,75539l9285,75539l9285,92431l1984,92431l1984,100000l12345,100000l12345,83243l13579,83243l13579,83243l14600,83106l15618,82701l16586,82025l17498,81081l18410,80000l19215,78648l19968,77162l20664,75405l20664,75405l20986,77972l21417,80539l21898,82972l22435,85269l23025,87431l23725,89458l24475,91350l25280,92972l26139,94593l27051,95944l28019,97162l28984,98243l30058,98917l31132,99593l32206,99863l33333,100000l33333,100000l34030,100000l34674,99863l35317,99729l35963,99324l36606,99053l37250,98512l38431,97431l39558,96081l40685,94458l41653,92567l42618,90405l43424,88106l44176,85539l44873,82836l45410,80000l45838,76891l46000,75405l46162,73782l46269,72162l46375,70539l46428,68782l46428,67162l46428,67162l46428,25810l53729,54188l53729,83243l61243,83243l63606,92431l46428,92431l46428,100000l69188,100000l62854,75539l69887,48243l83252,100000l97745,100000l91410,75539l91410,75539l91787,75539l91787,75539xm33333,92431l33333,92431l32313,92296l31347,91891l30380,91215l29414,90405l28556,89324l27750,88106l26944,86620l26248,85000l25602,83243l25012,81215l24530,79188l24100,76891l23778,74593l23509,72162l23347,69729l23294,67162l23294,67162l23347,64458l23509,62025l23778,59593l24100,57296l24530,55000l25012,52972l25602,51081l26248,49188l26944,47567l27750,46081l28556,44863l29414,43782l30380,42972l31347,42296l32313,41891l33333,41755l33333,41755l34352,41891l35373,42296l36338,42972l37250,43782l38109,44863l38968,46081l39720,47567l40472,49188l41116,51081l41653,52972l42190,55000l42618,57296l42940,59593l43208,62025l43317,64458l43370,67162l43370,67162l43317,69729l43208,72162l42940,74593l42618,76891l42190,79188l41653,81215l41116,83243l40472,85000l39720,86620l38968,88106l38109,89324l37250,90405l36338,91215l35373,91891l34352,92296l33333,92431l33333,92431xe" coordsize="100000,100000" fillcolor="#253746" stroked="f">
                <v:path textboxrect="0,0,100000,100000"/>
              </v:shape>
            </v:group>
          </w:pict>
        </mc:Fallback>
      </mc:AlternateContent>
    </w:r>
    <w:r/>
  </w:p>
  <w:p>
    <w:r/>
    <w:r/>
  </w:p>
  <w:p>
    <w:r/>
    <w:r/>
  </w:p>
  <w:p>
    <w:r/>
    <w:r/>
  </w:p>
  <w:p>
    <w:r/>
    <w:r/>
  </w:p>
  <w:p>
    <w:r/>
    <w:r/>
  </w:p>
  <w:p>
    <w:r/>
    <w:r/>
  </w:p>
  <w:p>
    <w:r/>
    <w:r/>
  </w:p>
  <w:p>
    <w:r/>
    <w:r/>
  </w:p>
  <w:p>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20" w:hanging="360"/>
      </w:pPr>
      <w:rPr>
        <w:rFonts w:hint="default" w:ascii="Arial" w:hAnsi="Arial" w:cs="Arial"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pStyle w:val="1160"/>
      <w:isLgl w:val="false"/>
      <w:suff w:val="tab"/>
      <w:lvlText w:val="%1."/>
      <w:lvlJc w:val="left"/>
      <w:pPr>
        <w:ind w:left="454" w:hanging="454"/>
      </w:pPr>
      <w:rPr>
        <w:rFonts w:hint="default"/>
      </w:rPr>
    </w:lvl>
    <w:lvl w:ilvl="1">
      <w:start w:val="1"/>
      <w:numFmt w:val="decimal"/>
      <w:pStyle w:val="1161"/>
      <w:isLgl w:val="false"/>
      <w:suff w:val="tab"/>
      <w:lvlText w:val="%1.%2"/>
      <w:lvlJc w:val="left"/>
      <w:pPr>
        <w:ind w:left="454" w:hanging="454"/>
      </w:pPr>
      <w:rPr>
        <w:rFonts w:hint="default"/>
      </w:rPr>
    </w:lvl>
    <w:lvl w:ilvl="2">
      <w:start w:val="1"/>
      <w:numFmt w:val="decimal"/>
      <w:pStyle w:val="1162"/>
      <w:isLgl w:val="false"/>
      <w:suff w:val="tab"/>
      <w:lvlText w:val="%1.%2.%3"/>
      <w:lvlJc w:val="left"/>
      <w:pPr>
        <w:ind w:left="510" w:hanging="510"/>
      </w:pPr>
      <w:rPr>
        <w:rFonts w:hint="default"/>
      </w:rPr>
    </w:lvl>
    <w:lvl w:ilvl="3">
      <w:start w:val="1"/>
      <w:numFmt w:val="decimal"/>
      <w:pStyle w:val="1163"/>
      <w:isLgl w:val="false"/>
      <w:suff w:val="tab"/>
      <w:lvlText w:val="%1.%2.%3.%4"/>
      <w:lvlJc w:val="left"/>
      <w:pPr>
        <w:ind w:left="680" w:hanging="680"/>
      </w:pPr>
      <w:rPr>
        <w:rFonts w:hint="default"/>
      </w:rPr>
    </w:lvl>
    <w:lvl w:ilvl="4">
      <w:start w:val="1"/>
      <w:numFmt w:val="decimal"/>
      <w:pStyle w:val="1164"/>
      <w:isLgl w:val="false"/>
      <w:suff w:val="tab"/>
      <w:lvlText w:val="%1.%2.%3.%4.%5"/>
      <w:lvlJc w:val="left"/>
      <w:pPr>
        <w:ind w:left="1008" w:hanging="1008"/>
      </w:pPr>
      <w:rPr>
        <w:rFonts w:hint="default"/>
      </w:rPr>
    </w:lvl>
    <w:lvl w:ilvl="5">
      <w:start w:val="1"/>
      <w:numFmt w:val="decimal"/>
      <w:pStyle w:val="1165"/>
      <w:isLgl w:val="false"/>
      <w:suff w:val="tab"/>
      <w:lvlText w:val="%1.%2.%3.%4.%5.%6"/>
      <w:lvlJc w:val="left"/>
      <w:pPr>
        <w:ind w:left="1152" w:hanging="1152"/>
      </w:pPr>
      <w:rPr>
        <w:rFonts w:hint="default"/>
      </w:rPr>
    </w:lvl>
    <w:lvl w:ilvl="6">
      <w:start w:val="1"/>
      <w:numFmt w:val="decimal"/>
      <w:pStyle w:val="1166"/>
      <w:isLgl w:val="false"/>
      <w:suff w:val="tab"/>
      <w:lvlText w:val="%1.%2.%3.%4.%5.%6.%7"/>
      <w:lvlJc w:val="left"/>
      <w:pPr>
        <w:ind w:left="1296" w:hanging="1296"/>
      </w:pPr>
      <w:rPr>
        <w:rFonts w:hint="default"/>
      </w:rPr>
    </w:lvl>
    <w:lvl w:ilvl="7">
      <w:start w:val="1"/>
      <w:numFmt w:val="decimal"/>
      <w:pStyle w:val="1167"/>
      <w:isLgl w:val="false"/>
      <w:suff w:val="tab"/>
      <w:lvlText w:val="%1.%2.%3.%4.%5.%6.%7.%8"/>
      <w:lvlJc w:val="left"/>
      <w:pPr>
        <w:ind w:left="1440" w:hanging="1440"/>
      </w:pPr>
      <w:rPr>
        <w:rFonts w:hint="default"/>
      </w:rPr>
    </w:lvl>
    <w:lvl w:ilvl="8">
      <w:start w:val="1"/>
      <w:numFmt w:val="decimal"/>
      <w:pStyle w:val="1168"/>
      <w:isLgl w:val="false"/>
      <w:suff w:val="tab"/>
      <w:lvlText w:val="%1.%2.%3.%4.%5.%6.%7.%8.%9"/>
      <w:lvlJc w:val="left"/>
      <w:pPr>
        <w:ind w:left="1584" w:hanging="1584"/>
      </w:pPr>
      <w:rPr>
        <w:rFonts w:hint="default"/>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6">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6">
    <w:multiLevelType w:val="hybridMultilevel"/>
    <w:lvl w:ilvl="0">
      <w:start w:val="1"/>
      <w:numFmt w:val="bullet"/>
      <w:isLgl w:val="false"/>
      <w:suff w:val="tab"/>
      <w:lvlText w:val="-"/>
      <w:lvlJc w:val="left"/>
      <w:pPr>
        <w:ind w:left="814" w:hanging="360"/>
      </w:pPr>
      <w:rPr>
        <w:rFonts w:hint="default" w:ascii="Arial" w:hAnsi="Arial" w:cs="Arial" w:eastAsiaTheme="minorHAnsi"/>
      </w:rPr>
    </w:lvl>
    <w:lvl w:ilvl="1">
      <w:start w:val="1"/>
      <w:numFmt w:val="bullet"/>
      <w:isLgl w:val="false"/>
      <w:suff w:val="tab"/>
      <w:lvlText w:val="o"/>
      <w:lvlJc w:val="left"/>
      <w:pPr>
        <w:ind w:left="1534" w:hanging="360"/>
      </w:pPr>
      <w:rPr>
        <w:rFonts w:hint="default" w:ascii="Courier New" w:hAnsi="Courier New" w:cs="Courier New"/>
      </w:rPr>
    </w:lvl>
    <w:lvl w:ilvl="2">
      <w:start w:val="1"/>
      <w:numFmt w:val="bullet"/>
      <w:isLgl w:val="false"/>
      <w:suff w:val="tab"/>
      <w:lvlText w:val=""/>
      <w:lvlJc w:val="left"/>
      <w:pPr>
        <w:ind w:left="2254" w:hanging="360"/>
      </w:pPr>
      <w:rPr>
        <w:rFonts w:hint="default" w:ascii="Wingdings" w:hAnsi="Wingdings"/>
      </w:rPr>
    </w:lvl>
    <w:lvl w:ilvl="3">
      <w:start w:val="1"/>
      <w:numFmt w:val="bullet"/>
      <w:isLgl w:val="false"/>
      <w:suff w:val="tab"/>
      <w:lvlText w:val=""/>
      <w:lvlJc w:val="left"/>
      <w:pPr>
        <w:ind w:left="2974" w:hanging="360"/>
      </w:pPr>
      <w:rPr>
        <w:rFonts w:hint="default" w:ascii="Symbol" w:hAnsi="Symbol"/>
      </w:rPr>
    </w:lvl>
    <w:lvl w:ilvl="4">
      <w:start w:val="1"/>
      <w:numFmt w:val="bullet"/>
      <w:isLgl w:val="false"/>
      <w:suff w:val="tab"/>
      <w:lvlText w:val="o"/>
      <w:lvlJc w:val="left"/>
      <w:pPr>
        <w:ind w:left="3694" w:hanging="360"/>
      </w:pPr>
      <w:rPr>
        <w:rFonts w:hint="default" w:ascii="Courier New" w:hAnsi="Courier New" w:cs="Courier New"/>
      </w:rPr>
    </w:lvl>
    <w:lvl w:ilvl="5">
      <w:start w:val="1"/>
      <w:numFmt w:val="bullet"/>
      <w:isLgl w:val="false"/>
      <w:suff w:val="tab"/>
      <w:lvlText w:val=""/>
      <w:lvlJc w:val="left"/>
      <w:pPr>
        <w:ind w:left="4414" w:hanging="360"/>
      </w:pPr>
      <w:rPr>
        <w:rFonts w:hint="default" w:ascii="Wingdings" w:hAnsi="Wingdings"/>
      </w:rPr>
    </w:lvl>
    <w:lvl w:ilvl="6">
      <w:start w:val="1"/>
      <w:numFmt w:val="bullet"/>
      <w:isLgl w:val="false"/>
      <w:suff w:val="tab"/>
      <w:lvlText w:val=""/>
      <w:lvlJc w:val="left"/>
      <w:pPr>
        <w:ind w:left="5134" w:hanging="360"/>
      </w:pPr>
      <w:rPr>
        <w:rFonts w:hint="default" w:ascii="Symbol" w:hAnsi="Symbol"/>
      </w:rPr>
    </w:lvl>
    <w:lvl w:ilvl="7">
      <w:start w:val="1"/>
      <w:numFmt w:val="bullet"/>
      <w:isLgl w:val="false"/>
      <w:suff w:val="tab"/>
      <w:lvlText w:val="o"/>
      <w:lvlJc w:val="left"/>
      <w:pPr>
        <w:ind w:left="5854" w:hanging="360"/>
      </w:pPr>
      <w:rPr>
        <w:rFonts w:hint="default" w:ascii="Courier New" w:hAnsi="Courier New" w:cs="Courier New"/>
      </w:rPr>
    </w:lvl>
    <w:lvl w:ilvl="8">
      <w:start w:val="1"/>
      <w:numFmt w:val="bullet"/>
      <w:isLgl w:val="false"/>
      <w:suff w:val="tab"/>
      <w:lvlText w:val=""/>
      <w:lvlJc w:val="left"/>
      <w:pPr>
        <w:ind w:left="6574" w:hanging="360"/>
      </w:pPr>
      <w:rPr>
        <w:rFonts w:hint="default" w:ascii="Wingdings" w:hAnsi="Wingdings"/>
      </w:rPr>
    </w:lvl>
  </w:abstractNum>
  <w:abstractNum w:abstractNumId="17">
    <w:multiLevelType w:val="hybridMultilevel"/>
    <w:lvl w:ilvl="0">
      <w:start w:val="1"/>
      <w:numFmt w:val="lowerLetter"/>
      <w:isLgl w:val="false"/>
      <w:suff w:val="tab"/>
      <w:lvlText w:val="%1."/>
      <w:lvlJc w:val="left"/>
      <w:pPr>
        <w:ind w:left="1776" w:hanging="360"/>
      </w:pPr>
      <w:rPr>
        <w:rFonts w:hint="default"/>
      </w:rPr>
    </w:lvl>
    <w:lvl w:ilvl="1">
      <w:start w:val="1"/>
      <w:numFmt w:val="lowerLetter"/>
      <w:isLgl w:val="false"/>
      <w:suff w:val="tab"/>
      <w:lvlText w:val="%2."/>
      <w:lvlJc w:val="left"/>
      <w:pPr>
        <w:ind w:left="2496" w:hanging="360"/>
      </w:pPr>
    </w:lvl>
    <w:lvl w:ilvl="2">
      <w:start w:val="1"/>
      <w:numFmt w:val="lowerRoman"/>
      <w:isLgl w:val="false"/>
      <w:suff w:val="tab"/>
      <w:lvlText w:val="%3."/>
      <w:lvlJc w:val="right"/>
      <w:pPr>
        <w:ind w:left="3216" w:hanging="180"/>
      </w:pPr>
    </w:lvl>
    <w:lvl w:ilvl="3">
      <w:start w:val="1"/>
      <w:numFmt w:val="decimal"/>
      <w:isLgl w:val="false"/>
      <w:suff w:val="tab"/>
      <w:lvlText w:val="%4."/>
      <w:lvlJc w:val="left"/>
      <w:pPr>
        <w:ind w:left="3936" w:hanging="360"/>
      </w:pPr>
    </w:lvl>
    <w:lvl w:ilvl="4">
      <w:start w:val="1"/>
      <w:numFmt w:val="lowerLetter"/>
      <w:isLgl w:val="false"/>
      <w:suff w:val="tab"/>
      <w:lvlText w:val="%5."/>
      <w:lvlJc w:val="left"/>
      <w:pPr>
        <w:ind w:left="4656" w:hanging="360"/>
      </w:pPr>
    </w:lvl>
    <w:lvl w:ilvl="5">
      <w:start w:val="1"/>
      <w:numFmt w:val="lowerRoman"/>
      <w:isLgl w:val="false"/>
      <w:suff w:val="tab"/>
      <w:lvlText w:val="%6."/>
      <w:lvlJc w:val="right"/>
      <w:pPr>
        <w:ind w:left="5376" w:hanging="180"/>
      </w:pPr>
    </w:lvl>
    <w:lvl w:ilvl="6">
      <w:start w:val="1"/>
      <w:numFmt w:val="decimal"/>
      <w:isLgl w:val="false"/>
      <w:suff w:val="tab"/>
      <w:lvlText w:val="%7."/>
      <w:lvlJc w:val="left"/>
      <w:pPr>
        <w:ind w:left="6096" w:hanging="360"/>
      </w:pPr>
    </w:lvl>
    <w:lvl w:ilvl="7">
      <w:start w:val="1"/>
      <w:numFmt w:val="lowerLetter"/>
      <w:isLgl w:val="false"/>
      <w:suff w:val="tab"/>
      <w:lvlText w:val="%8."/>
      <w:lvlJc w:val="left"/>
      <w:pPr>
        <w:ind w:left="6816" w:hanging="360"/>
      </w:pPr>
    </w:lvl>
    <w:lvl w:ilvl="8">
      <w:start w:val="1"/>
      <w:numFmt w:val="lowerRoman"/>
      <w:isLgl w:val="false"/>
      <w:suff w:val="tab"/>
      <w:lvlText w:val="%9."/>
      <w:lvlJc w:val="right"/>
      <w:pPr>
        <w:ind w:left="7536" w:hanging="180"/>
      </w:pPr>
    </w:lvl>
  </w:abstractNum>
  <w:abstractNum w:abstractNumId="1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20" w:hanging="360"/>
      </w:pPr>
      <w:rPr>
        <w:rFonts w:hint="default" w:ascii="Arial" w:hAnsi="Arial" w:cs="Arial" w:eastAsiaTheme="minorHAnsi"/>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2"/>
  </w:num>
  <w:num w:numId="2">
    <w:abstractNumId w:val="1"/>
  </w:num>
  <w:num w:numId="3">
    <w:abstractNumId w:val="12"/>
  </w:num>
  <w:num w:numId="4">
    <w:abstractNumId w:val="19"/>
  </w:num>
  <w:num w:numId="5">
    <w:abstractNumId w:val="0"/>
  </w:num>
  <w:num w:numId="6">
    <w:abstractNumId w:val="11"/>
  </w:num>
  <w:num w:numId="7">
    <w:abstractNumId w:val="4"/>
  </w:num>
  <w:num w:numId="8">
    <w:abstractNumId w:val="15"/>
  </w:num>
  <w:num w:numId="9">
    <w:abstractNumId w:val="9"/>
  </w:num>
  <w:num w:numId="10">
    <w:abstractNumId w:val="7"/>
  </w:num>
  <w:num w:numId="11">
    <w:abstractNumId w:val="14"/>
  </w:num>
  <w:num w:numId="12">
    <w:abstractNumId w:val="5"/>
  </w:num>
  <w:num w:numId="13">
    <w:abstractNumId w:val="8"/>
  </w:num>
  <w:num w:numId="14">
    <w:abstractNumId w:val="20"/>
  </w:num>
  <w:num w:numId="15">
    <w:abstractNumId w:val="13"/>
  </w:num>
  <w:num w:numId="16">
    <w:abstractNumId w:val="16"/>
  </w:num>
  <w:num w:numId="17">
    <w:abstractNumId w:val="18"/>
  </w:num>
  <w:num w:numId="18">
    <w:abstractNumId w:val="6"/>
  </w:num>
  <w:num w:numId="19">
    <w:abstractNumId w:val="17"/>
  </w:num>
  <w:num w:numId="20">
    <w:abstractNumId w:val="3"/>
  </w:num>
  <w:num w:numId="21">
    <w:abstractNumId w:val="1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08">
    <w:name w:val="Heading 1 Char"/>
    <w:basedOn w:val="1169"/>
    <w:link w:val="1160"/>
    <w:uiPriority w:val="9"/>
    <w:rPr>
      <w:rFonts w:ascii="Arial" w:hAnsi="Arial" w:eastAsia="Arial" w:cs="Arial"/>
      <w:sz w:val="40"/>
      <w:szCs w:val="40"/>
    </w:rPr>
  </w:style>
  <w:style w:type="character" w:styleId="1009">
    <w:name w:val="Heading 2 Char"/>
    <w:basedOn w:val="1169"/>
    <w:link w:val="1161"/>
    <w:uiPriority w:val="9"/>
    <w:rPr>
      <w:rFonts w:ascii="Arial" w:hAnsi="Arial" w:eastAsia="Arial" w:cs="Arial"/>
      <w:sz w:val="34"/>
    </w:rPr>
  </w:style>
  <w:style w:type="character" w:styleId="1010">
    <w:name w:val="Heading 3 Char"/>
    <w:basedOn w:val="1169"/>
    <w:link w:val="1162"/>
    <w:uiPriority w:val="9"/>
    <w:rPr>
      <w:rFonts w:ascii="Arial" w:hAnsi="Arial" w:eastAsia="Arial" w:cs="Arial"/>
      <w:sz w:val="30"/>
      <w:szCs w:val="30"/>
    </w:rPr>
  </w:style>
  <w:style w:type="character" w:styleId="1011">
    <w:name w:val="Heading 4 Char"/>
    <w:basedOn w:val="1169"/>
    <w:link w:val="1163"/>
    <w:uiPriority w:val="9"/>
    <w:rPr>
      <w:rFonts w:ascii="Arial" w:hAnsi="Arial" w:eastAsia="Arial" w:cs="Arial"/>
      <w:b/>
      <w:bCs/>
      <w:sz w:val="26"/>
      <w:szCs w:val="26"/>
    </w:rPr>
  </w:style>
  <w:style w:type="character" w:styleId="1012">
    <w:name w:val="Heading 5 Char"/>
    <w:basedOn w:val="1169"/>
    <w:link w:val="1164"/>
    <w:uiPriority w:val="9"/>
    <w:rPr>
      <w:rFonts w:ascii="Arial" w:hAnsi="Arial" w:eastAsia="Arial" w:cs="Arial"/>
      <w:b/>
      <w:bCs/>
      <w:sz w:val="24"/>
      <w:szCs w:val="24"/>
    </w:rPr>
  </w:style>
  <w:style w:type="character" w:styleId="1013">
    <w:name w:val="Heading 6 Char"/>
    <w:basedOn w:val="1169"/>
    <w:link w:val="1165"/>
    <w:uiPriority w:val="9"/>
    <w:rPr>
      <w:rFonts w:ascii="Arial" w:hAnsi="Arial" w:eastAsia="Arial" w:cs="Arial"/>
      <w:b/>
      <w:bCs/>
      <w:sz w:val="22"/>
      <w:szCs w:val="22"/>
    </w:rPr>
  </w:style>
  <w:style w:type="character" w:styleId="1014">
    <w:name w:val="Heading 7 Char"/>
    <w:basedOn w:val="1169"/>
    <w:link w:val="1166"/>
    <w:uiPriority w:val="9"/>
    <w:rPr>
      <w:rFonts w:ascii="Arial" w:hAnsi="Arial" w:eastAsia="Arial" w:cs="Arial"/>
      <w:b/>
      <w:bCs/>
      <w:i/>
      <w:iCs/>
      <w:sz w:val="22"/>
      <w:szCs w:val="22"/>
    </w:rPr>
  </w:style>
  <w:style w:type="character" w:styleId="1015">
    <w:name w:val="Heading 8 Char"/>
    <w:basedOn w:val="1169"/>
    <w:link w:val="1167"/>
    <w:uiPriority w:val="9"/>
    <w:rPr>
      <w:rFonts w:ascii="Arial" w:hAnsi="Arial" w:eastAsia="Arial" w:cs="Arial"/>
      <w:i/>
      <w:iCs/>
      <w:sz w:val="22"/>
      <w:szCs w:val="22"/>
    </w:rPr>
  </w:style>
  <w:style w:type="character" w:styleId="1016">
    <w:name w:val="Heading 9 Char"/>
    <w:basedOn w:val="1169"/>
    <w:link w:val="1168"/>
    <w:uiPriority w:val="9"/>
    <w:rPr>
      <w:rFonts w:ascii="Arial" w:hAnsi="Arial" w:eastAsia="Arial" w:cs="Arial"/>
      <w:i/>
      <w:iCs/>
      <w:sz w:val="21"/>
      <w:szCs w:val="21"/>
    </w:rPr>
  </w:style>
  <w:style w:type="character" w:styleId="1017">
    <w:name w:val="Title Char"/>
    <w:basedOn w:val="1169"/>
    <w:link w:val="1198"/>
    <w:uiPriority w:val="10"/>
    <w:rPr>
      <w:sz w:val="48"/>
      <w:szCs w:val="48"/>
    </w:rPr>
  </w:style>
  <w:style w:type="character" w:styleId="1018">
    <w:name w:val="Subtitle Char"/>
    <w:basedOn w:val="1169"/>
    <w:link w:val="1202"/>
    <w:uiPriority w:val="11"/>
    <w:rPr>
      <w:sz w:val="24"/>
      <w:szCs w:val="24"/>
    </w:rPr>
  </w:style>
  <w:style w:type="character" w:styleId="1019">
    <w:name w:val="Quote Char"/>
    <w:link w:val="1207"/>
    <w:uiPriority w:val="29"/>
    <w:rPr>
      <w:i/>
    </w:rPr>
  </w:style>
  <w:style w:type="character" w:styleId="1020">
    <w:name w:val="Intense Quote Char"/>
    <w:link w:val="1204"/>
    <w:uiPriority w:val="30"/>
    <w:rPr>
      <w:i/>
    </w:rPr>
  </w:style>
  <w:style w:type="character" w:styleId="1021">
    <w:name w:val="Header Char"/>
    <w:basedOn w:val="1169"/>
    <w:link w:val="1183"/>
    <w:uiPriority w:val="99"/>
  </w:style>
  <w:style w:type="character" w:styleId="1022">
    <w:name w:val="Footer Char"/>
    <w:basedOn w:val="1169"/>
    <w:link w:val="1179"/>
    <w:uiPriority w:val="99"/>
  </w:style>
  <w:style w:type="character" w:styleId="1023">
    <w:name w:val="Caption Char"/>
    <w:basedOn w:val="1172"/>
    <w:link w:val="1179"/>
    <w:uiPriority w:val="99"/>
  </w:style>
  <w:style w:type="table" w:styleId="1024">
    <w:name w:val="Table Grid Light"/>
    <w:basedOn w:val="11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025">
    <w:name w:val="Plain Table 2"/>
    <w:basedOn w:val="11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026">
    <w:name w:val="Plain Table 3"/>
    <w:basedOn w:val="11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027">
    <w:name w:val="Plain Table 4"/>
    <w:basedOn w:val="11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028">
    <w:name w:val="Plain Table 5"/>
    <w:basedOn w:val="11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029">
    <w:name w:val="Grid Table 1 Light"/>
    <w:basedOn w:val="11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030">
    <w:name w:val="Grid Table 1 Light - Accent 1"/>
    <w:basedOn w:val="11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031">
    <w:name w:val="Grid Table 1 Light - Accent 2"/>
    <w:basedOn w:val="11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032">
    <w:name w:val="Grid Table 1 Light - Accent 3"/>
    <w:basedOn w:val="11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033">
    <w:name w:val="Grid Table 1 Light - Accent 4"/>
    <w:basedOn w:val="11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034">
    <w:name w:val="Grid Table 1 Light - Accent 5"/>
    <w:basedOn w:val="11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035">
    <w:name w:val="Grid Table 1 Light - Accent 6"/>
    <w:basedOn w:val="11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036">
    <w:name w:val="Grid Table 2"/>
    <w:basedOn w:val="11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037">
    <w:name w:val="Grid Table 2 - Accent 1"/>
    <w:basedOn w:val="11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038">
    <w:name w:val="Grid Table 2 - Accent 2"/>
    <w:basedOn w:val="11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039">
    <w:name w:val="Grid Table 2 - Accent 3"/>
    <w:basedOn w:val="11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040">
    <w:name w:val="Grid Table 2 - Accent 4"/>
    <w:basedOn w:val="11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041">
    <w:name w:val="Grid Table 2 - Accent 5"/>
    <w:basedOn w:val="11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042">
    <w:name w:val="Grid Table 2 - Accent 6"/>
    <w:basedOn w:val="11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043">
    <w:name w:val="Grid Table 3"/>
    <w:basedOn w:val="11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4">
    <w:name w:val="Grid Table 3 - Accent 1"/>
    <w:basedOn w:val="11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5">
    <w:name w:val="Grid Table 3 - Accent 2"/>
    <w:basedOn w:val="11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6">
    <w:name w:val="Grid Table 3 - Accent 3"/>
    <w:basedOn w:val="11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7">
    <w:name w:val="Grid Table 3 - Accent 4"/>
    <w:basedOn w:val="11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8">
    <w:name w:val="Grid Table 3 - Accent 5"/>
    <w:basedOn w:val="11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49">
    <w:name w:val="Grid Table 3 - Accent 6"/>
    <w:basedOn w:val="11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050">
    <w:name w:val="Grid Table 4"/>
    <w:basedOn w:val="11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051">
    <w:name w:val="Grid Table 4 - Accent 1"/>
    <w:basedOn w:val="11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052">
    <w:name w:val="Grid Table 4 - Accent 2"/>
    <w:basedOn w:val="11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053">
    <w:name w:val="Grid Table 4 - Accent 3"/>
    <w:basedOn w:val="11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054">
    <w:name w:val="Grid Table 4 - Accent 4"/>
    <w:basedOn w:val="11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055">
    <w:name w:val="Grid Table 4 - Accent 5"/>
    <w:basedOn w:val="11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056">
    <w:name w:val="Grid Table 4 - Accent 6"/>
    <w:basedOn w:val="11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057">
    <w:name w:val="Grid Table 5 Dark"/>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1058">
    <w:name w:val="Grid Table 5 Dark- Accent 1"/>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1059">
    <w:name w:val="Grid Table 5 Dark - Accent 2"/>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1060">
    <w:name w:val="Grid Table 5 Dark - Accent 3"/>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1061">
    <w:name w:val="Grid Table 5 Dark- Accent 4"/>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1062">
    <w:name w:val="Grid Table 5 Dark - Accent 5"/>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1063">
    <w:name w:val="Grid Table 5 Dark - Accent 6"/>
    <w:basedOn w:val="11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1064">
    <w:name w:val="Grid Table 6 Colorful"/>
    <w:basedOn w:val="11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065">
    <w:name w:val="Grid Table 6 Colorful - Accent 1"/>
    <w:basedOn w:val="11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1066">
    <w:name w:val="Grid Table 6 Colorful - Accent 2"/>
    <w:basedOn w:val="11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1067">
    <w:name w:val="Grid Table 6 Colorful - Accent 3"/>
    <w:basedOn w:val="11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1068">
    <w:name w:val="Grid Table 6 Colorful - Accent 4"/>
    <w:basedOn w:val="11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1069">
    <w:name w:val="Grid Table 6 Colorful - Accent 5"/>
    <w:basedOn w:val="11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70">
    <w:name w:val="Grid Table 6 Colorful - Accent 6"/>
    <w:basedOn w:val="11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1071">
    <w:name w:val="Grid Table 7 Colorful"/>
    <w:basedOn w:val="11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1072">
    <w:name w:val="Grid Table 7 Colorful - Accent 1"/>
    <w:basedOn w:val="11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073">
    <w:name w:val="Grid Table 7 Colorful - Accent 2"/>
    <w:basedOn w:val="11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074">
    <w:name w:val="Grid Table 7 Colorful - Accent 3"/>
    <w:basedOn w:val="11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075">
    <w:name w:val="Grid Table 7 Colorful - Accent 4"/>
    <w:basedOn w:val="11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076">
    <w:name w:val="Grid Table 7 Colorful - Accent 5"/>
    <w:basedOn w:val="11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077">
    <w:name w:val="Grid Table 7 Colorful - Accent 6"/>
    <w:basedOn w:val="11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078">
    <w:name w:val="List Table 1 Light"/>
    <w:basedOn w:val="117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79">
    <w:name w:val="List Table 1 Light - Accent 1"/>
    <w:basedOn w:val="117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80">
    <w:name w:val="List Table 1 Light - Accent 2"/>
    <w:basedOn w:val="117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81">
    <w:name w:val="List Table 1 Light - Accent 3"/>
    <w:basedOn w:val="117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2">
    <w:name w:val="List Table 1 Light - Accent 4"/>
    <w:basedOn w:val="117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3">
    <w:name w:val="List Table 1 Light - Accent 5"/>
    <w:basedOn w:val="117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4">
    <w:name w:val="List Table 1 Light - Accent 6"/>
    <w:basedOn w:val="117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85">
    <w:name w:val="List Table 2"/>
    <w:basedOn w:val="11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086">
    <w:name w:val="List Table 2 - Accent 1"/>
    <w:basedOn w:val="11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087">
    <w:name w:val="List Table 2 - Accent 2"/>
    <w:basedOn w:val="11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088">
    <w:name w:val="List Table 2 - Accent 3"/>
    <w:basedOn w:val="11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089">
    <w:name w:val="List Table 2 - Accent 4"/>
    <w:basedOn w:val="11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090">
    <w:name w:val="List Table 2 - Accent 5"/>
    <w:basedOn w:val="11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091">
    <w:name w:val="List Table 2 - Accent 6"/>
    <w:basedOn w:val="11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092">
    <w:name w:val="List Table 3"/>
    <w:basedOn w:val="11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093">
    <w:name w:val="List Table 3 - Accent 1"/>
    <w:basedOn w:val="11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094">
    <w:name w:val="List Table 3 - Accent 2"/>
    <w:basedOn w:val="11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095">
    <w:name w:val="List Table 3 - Accent 3"/>
    <w:basedOn w:val="11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096">
    <w:name w:val="List Table 3 - Accent 4"/>
    <w:basedOn w:val="11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097">
    <w:name w:val="List Table 3 - Accent 5"/>
    <w:basedOn w:val="11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098">
    <w:name w:val="List Table 3 - Accent 6"/>
    <w:basedOn w:val="11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099">
    <w:name w:val="List Table 4"/>
    <w:basedOn w:val="11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00">
    <w:name w:val="List Table 4 - Accent 1"/>
    <w:basedOn w:val="11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01">
    <w:name w:val="List Table 4 - Accent 2"/>
    <w:basedOn w:val="11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102">
    <w:name w:val="List Table 4 - Accent 3"/>
    <w:basedOn w:val="11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103">
    <w:name w:val="List Table 4 - Accent 4"/>
    <w:basedOn w:val="11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104">
    <w:name w:val="List Table 4 - Accent 5"/>
    <w:basedOn w:val="11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105">
    <w:name w:val="List Table 4 - Accent 6"/>
    <w:basedOn w:val="11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106">
    <w:name w:val="List Table 5 Dark"/>
    <w:basedOn w:val="11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7">
    <w:name w:val="List Table 5 Dark - Accent 1"/>
    <w:basedOn w:val="11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8">
    <w:name w:val="List Table 5 Dark - Accent 2"/>
    <w:basedOn w:val="11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09">
    <w:name w:val="List Table 5 Dark - Accent 3"/>
    <w:basedOn w:val="11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0">
    <w:name w:val="List Table 5 Dark - Accent 4"/>
    <w:basedOn w:val="11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1">
    <w:name w:val="List Table 5 Dark - Accent 5"/>
    <w:basedOn w:val="11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2">
    <w:name w:val="List Table 5 Dark - Accent 6"/>
    <w:basedOn w:val="11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113">
    <w:name w:val="List Table 6 Colorful"/>
    <w:basedOn w:val="11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114">
    <w:name w:val="List Table 6 Colorful - Accent 1"/>
    <w:basedOn w:val="11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115">
    <w:name w:val="List Table 6 Colorful - Accent 2"/>
    <w:basedOn w:val="11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116">
    <w:name w:val="List Table 6 Colorful - Accent 3"/>
    <w:basedOn w:val="11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117">
    <w:name w:val="List Table 6 Colorful - Accent 4"/>
    <w:basedOn w:val="11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118">
    <w:name w:val="List Table 6 Colorful - Accent 5"/>
    <w:basedOn w:val="11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119">
    <w:name w:val="List Table 6 Colorful - Accent 6"/>
    <w:basedOn w:val="11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120">
    <w:name w:val="List Table 7 Colorful"/>
    <w:basedOn w:val="11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121">
    <w:name w:val="List Table 7 Colorful - Accent 1"/>
    <w:basedOn w:val="11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1122">
    <w:name w:val="List Table 7 Colorful - Accent 2"/>
    <w:basedOn w:val="11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1123">
    <w:name w:val="List Table 7 Colorful - Accent 3"/>
    <w:basedOn w:val="11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1124">
    <w:name w:val="List Table 7 Colorful - Accent 4"/>
    <w:basedOn w:val="11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1125">
    <w:name w:val="List Table 7 Colorful - Accent 5"/>
    <w:basedOn w:val="11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1126">
    <w:name w:val="List Table 7 Colorful - Accent 6"/>
    <w:basedOn w:val="11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1127">
    <w:name w:val="Lined - Accent"/>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28">
    <w:name w:val="Lined - Accent 1"/>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29">
    <w:name w:val="Lined - Accent 2"/>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30">
    <w:name w:val="Lined - Accent 3"/>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31">
    <w:name w:val="Lined - Accent 4"/>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32">
    <w:name w:val="Lined - Accent 5"/>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33">
    <w:name w:val="Lined - Accent 6"/>
    <w:basedOn w:val="11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34">
    <w:name w:val="Bordered &amp; Lined - Accent"/>
    <w:basedOn w:val="11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135">
    <w:name w:val="Bordered &amp; Lined - Accent 1"/>
    <w:basedOn w:val="11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136">
    <w:name w:val="Bordered &amp; Lined - Accent 2"/>
    <w:basedOn w:val="11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137">
    <w:name w:val="Bordered &amp; Lined - Accent 3"/>
    <w:basedOn w:val="11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138">
    <w:name w:val="Bordered &amp; Lined - Accent 4"/>
    <w:basedOn w:val="11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139">
    <w:name w:val="Bordered &amp; Lined - Accent 5"/>
    <w:basedOn w:val="11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140">
    <w:name w:val="Bordered &amp; Lined - Accent 6"/>
    <w:basedOn w:val="11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141">
    <w:name w:val="Bordered"/>
    <w:basedOn w:val="11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142">
    <w:name w:val="Bordered - Accent 1"/>
    <w:basedOn w:val="11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143">
    <w:name w:val="Bordered - Accent 2"/>
    <w:basedOn w:val="11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144">
    <w:name w:val="Bordered - Accent 3"/>
    <w:basedOn w:val="11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145">
    <w:name w:val="Bordered - Accent 4"/>
    <w:basedOn w:val="11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146">
    <w:name w:val="Bordered - Accent 5"/>
    <w:basedOn w:val="11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147">
    <w:name w:val="Bordered - Accent 6"/>
    <w:basedOn w:val="11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148">
    <w:name w:val="footnote text"/>
    <w:basedOn w:val="1159"/>
    <w:link w:val="1149"/>
    <w:uiPriority w:val="99"/>
    <w:semiHidden/>
    <w:unhideWhenUsed/>
    <w:pPr>
      <w:spacing w:after="40" w:line="240" w:lineRule="auto"/>
    </w:pPr>
    <w:rPr>
      <w:sz w:val="18"/>
    </w:rPr>
  </w:style>
  <w:style w:type="character" w:styleId="1149">
    <w:name w:val="Footnote Text Char"/>
    <w:link w:val="1148"/>
    <w:uiPriority w:val="99"/>
    <w:rPr>
      <w:sz w:val="18"/>
    </w:rPr>
  </w:style>
  <w:style w:type="character" w:styleId="1150">
    <w:name w:val="footnote reference"/>
    <w:basedOn w:val="1169"/>
    <w:uiPriority w:val="99"/>
    <w:unhideWhenUsed/>
    <w:rPr>
      <w:vertAlign w:val="superscript"/>
    </w:rPr>
  </w:style>
  <w:style w:type="paragraph" w:styleId="1151">
    <w:name w:val="endnote text"/>
    <w:basedOn w:val="1159"/>
    <w:link w:val="1152"/>
    <w:uiPriority w:val="99"/>
    <w:semiHidden/>
    <w:unhideWhenUsed/>
    <w:pPr>
      <w:spacing w:after="0" w:line="240" w:lineRule="auto"/>
    </w:pPr>
    <w:rPr>
      <w:sz w:val="20"/>
    </w:rPr>
  </w:style>
  <w:style w:type="character" w:styleId="1152">
    <w:name w:val="Endnote Text Char"/>
    <w:link w:val="1151"/>
    <w:uiPriority w:val="99"/>
    <w:rPr>
      <w:sz w:val="20"/>
    </w:rPr>
  </w:style>
  <w:style w:type="character" w:styleId="1153">
    <w:name w:val="endnote reference"/>
    <w:basedOn w:val="1169"/>
    <w:uiPriority w:val="99"/>
    <w:semiHidden/>
    <w:unhideWhenUsed/>
    <w:rPr>
      <w:vertAlign w:val="superscript"/>
    </w:rPr>
  </w:style>
  <w:style w:type="paragraph" w:styleId="1154">
    <w:name w:val="toc 5"/>
    <w:basedOn w:val="1159"/>
    <w:next w:val="1159"/>
    <w:uiPriority w:val="39"/>
    <w:unhideWhenUsed/>
    <w:pPr>
      <w:ind w:left="1134" w:right="0" w:firstLine="0"/>
      <w:spacing w:after="57"/>
    </w:pPr>
  </w:style>
  <w:style w:type="paragraph" w:styleId="1155">
    <w:name w:val="toc 6"/>
    <w:basedOn w:val="1159"/>
    <w:next w:val="1159"/>
    <w:uiPriority w:val="39"/>
    <w:unhideWhenUsed/>
    <w:pPr>
      <w:ind w:left="1417" w:right="0" w:firstLine="0"/>
      <w:spacing w:after="57"/>
    </w:pPr>
  </w:style>
  <w:style w:type="paragraph" w:styleId="1156">
    <w:name w:val="toc 7"/>
    <w:basedOn w:val="1159"/>
    <w:next w:val="1159"/>
    <w:uiPriority w:val="39"/>
    <w:unhideWhenUsed/>
    <w:pPr>
      <w:ind w:left="1701" w:right="0" w:firstLine="0"/>
      <w:spacing w:after="57"/>
    </w:pPr>
  </w:style>
  <w:style w:type="paragraph" w:styleId="1157">
    <w:name w:val="toc 8"/>
    <w:basedOn w:val="1159"/>
    <w:next w:val="1159"/>
    <w:uiPriority w:val="39"/>
    <w:unhideWhenUsed/>
    <w:pPr>
      <w:ind w:left="1984" w:right="0" w:firstLine="0"/>
      <w:spacing w:after="57"/>
    </w:pPr>
  </w:style>
  <w:style w:type="paragraph" w:styleId="1158">
    <w:name w:val="toc 9"/>
    <w:basedOn w:val="1159"/>
    <w:next w:val="1159"/>
    <w:uiPriority w:val="39"/>
    <w:unhideWhenUsed/>
    <w:pPr>
      <w:ind w:left="2268" w:right="0" w:firstLine="0"/>
      <w:spacing w:after="57"/>
    </w:pPr>
  </w:style>
  <w:style w:type="paragraph" w:styleId="1159" w:default="1">
    <w:name w:val="Normal"/>
    <w:qFormat/>
    <w:pPr>
      <w:jc w:val="both"/>
      <w:spacing w:after="60" w:line="240" w:lineRule="atLeast"/>
    </w:pPr>
    <w:rPr>
      <w:rFonts w:ascii="Arial" w:hAnsi="Arial"/>
      <w:sz w:val="24"/>
    </w:rPr>
  </w:style>
  <w:style w:type="paragraph" w:styleId="1160">
    <w:name w:val="Heading 1"/>
    <w:basedOn w:val="1159"/>
    <w:next w:val="1159"/>
    <w:link w:val="1173"/>
    <w:uiPriority w:val="9"/>
    <w:qFormat/>
    <w:pPr>
      <w:numPr>
        <w:numId w:val="1"/>
      </w:numPr>
      <w:spacing w:line="360" w:lineRule="auto"/>
      <w:outlineLvl w:val="0"/>
    </w:pPr>
    <w:rPr>
      <w:b/>
      <w:bCs/>
      <w:color w:val="365f91" w:themeColor="accent1" w:themeShade="BF"/>
      <w:sz w:val="40"/>
      <w:szCs w:val="40"/>
    </w:rPr>
  </w:style>
  <w:style w:type="paragraph" w:styleId="1161">
    <w:name w:val="Heading 2"/>
    <w:basedOn w:val="1159"/>
    <w:next w:val="1159"/>
    <w:link w:val="1174"/>
    <w:uiPriority w:val="9"/>
    <w:unhideWhenUsed/>
    <w:qFormat/>
    <w:pPr>
      <w:numPr>
        <w:ilvl w:val="1"/>
        <w:numId w:val="1"/>
      </w:numPr>
      <w:keepLines/>
      <w:keepNext/>
      <w:spacing w:after="120" w:line="240" w:lineRule="exact"/>
      <w:outlineLvl w:val="1"/>
    </w:pPr>
    <w:rPr>
      <w:rFonts w:cs="Arial" w:eastAsiaTheme="majorEastAsia"/>
      <w:b/>
      <w:bCs/>
      <w:szCs w:val="24"/>
    </w:rPr>
  </w:style>
  <w:style w:type="paragraph" w:styleId="1162">
    <w:name w:val="Heading 3"/>
    <w:basedOn w:val="1159"/>
    <w:next w:val="1159"/>
    <w:link w:val="1175"/>
    <w:uiPriority w:val="9"/>
    <w:unhideWhenUsed/>
    <w:qFormat/>
    <w:pPr>
      <w:numPr>
        <w:ilvl w:val="2"/>
        <w:numId w:val="1"/>
      </w:numPr>
      <w:keepLines/>
      <w:keepNext/>
      <w:spacing w:after="120"/>
      <w:outlineLvl w:val="2"/>
    </w:pPr>
    <w:rPr>
      <w:rFonts w:eastAsiaTheme="majorEastAsia" w:cstheme="majorBidi"/>
      <w:b/>
      <w:bCs/>
      <w:color w:val="000000" w:themeColor="text1"/>
    </w:rPr>
  </w:style>
  <w:style w:type="paragraph" w:styleId="1163">
    <w:name w:val="Heading 4"/>
    <w:basedOn w:val="1159"/>
    <w:next w:val="1159"/>
    <w:link w:val="1176"/>
    <w:uiPriority w:val="9"/>
    <w:unhideWhenUsed/>
    <w:qFormat/>
    <w:pPr>
      <w:numPr>
        <w:ilvl w:val="3"/>
        <w:numId w:val="1"/>
      </w:numPr>
      <w:keepLines/>
      <w:keepNext/>
      <w:outlineLvl w:val="3"/>
    </w:pPr>
    <w:rPr>
      <w:rFonts w:eastAsiaTheme="majorEastAsia" w:cstheme="majorBidi"/>
      <w:b/>
      <w:bCs/>
      <w:iCs/>
      <w:color w:val="000000" w:themeColor="text1"/>
    </w:rPr>
  </w:style>
  <w:style w:type="paragraph" w:styleId="1164">
    <w:name w:val="Heading 5"/>
    <w:basedOn w:val="1159"/>
    <w:next w:val="1159"/>
    <w:link w:val="1177"/>
    <w:uiPriority w:val="9"/>
    <w:unhideWhenUsed/>
    <w:qFormat/>
    <w:pPr>
      <w:numPr>
        <w:ilvl w:val="4"/>
        <w:numId w:val="1"/>
      </w:numPr>
      <w:keepLines/>
      <w:keepNext/>
      <w:spacing w:before="200"/>
      <w:outlineLvl w:val="4"/>
    </w:pPr>
    <w:rPr>
      <w:rFonts w:eastAsiaTheme="majorEastAsia" w:cstheme="majorBidi"/>
    </w:rPr>
  </w:style>
  <w:style w:type="paragraph" w:styleId="1165">
    <w:name w:val="Heading 6"/>
    <w:basedOn w:val="1159"/>
    <w:next w:val="1159"/>
    <w:link w:val="1178"/>
    <w:uiPriority w:val="9"/>
    <w:unhideWhenUsed/>
    <w:qFormat/>
    <w:pPr>
      <w:numPr>
        <w:ilvl w:val="5"/>
        <w:numId w:val="1"/>
      </w:numPr>
      <w:keepLines/>
      <w:keepNext/>
      <w:spacing w:before="200"/>
      <w:outlineLvl w:val="5"/>
    </w:pPr>
    <w:rPr>
      <w:rFonts w:eastAsiaTheme="majorEastAsia" w:cstheme="majorBidi"/>
      <w:i/>
      <w:iCs/>
    </w:rPr>
  </w:style>
  <w:style w:type="paragraph" w:styleId="1166">
    <w:name w:val="Heading 7"/>
    <w:basedOn w:val="1159"/>
    <w:next w:val="1159"/>
    <w:link w:val="1188"/>
    <w:uiPriority w:val="9"/>
    <w:unhideWhenUsed/>
    <w:qFormat/>
    <w:pPr>
      <w:numPr>
        <w:ilvl w:val="6"/>
        <w:numId w:val="1"/>
      </w:numPr>
      <w:keepLines/>
      <w:keepNext/>
      <w:spacing w:before="200"/>
      <w:outlineLvl w:val="6"/>
    </w:pPr>
    <w:rPr>
      <w:rFonts w:asciiTheme="majorHAnsi" w:hAnsiTheme="majorHAnsi" w:eastAsiaTheme="majorEastAsia" w:cstheme="majorBidi"/>
      <w:i/>
      <w:iCs/>
      <w:color w:val="404040" w:themeColor="text1" w:themeTint="BF"/>
    </w:rPr>
  </w:style>
  <w:style w:type="paragraph" w:styleId="1167">
    <w:name w:val="Heading 8"/>
    <w:basedOn w:val="1159"/>
    <w:next w:val="1159"/>
    <w:link w:val="1189"/>
    <w:uiPriority w:val="9"/>
    <w:unhideWhenUsed/>
    <w:qFormat/>
    <w:pPr>
      <w:numPr>
        <w:ilvl w:val="7"/>
        <w:numId w:val="1"/>
      </w:numPr>
      <w:keepLines/>
      <w:keepNext/>
      <w:spacing w:before="200"/>
      <w:outlineLvl w:val="7"/>
    </w:pPr>
    <w:rPr>
      <w:rFonts w:asciiTheme="majorHAnsi" w:hAnsiTheme="majorHAnsi" w:eastAsiaTheme="majorEastAsia" w:cstheme="majorBidi"/>
      <w:color w:val="404040" w:themeColor="text1" w:themeTint="BF"/>
      <w:sz w:val="20"/>
      <w:szCs w:val="20"/>
    </w:rPr>
  </w:style>
  <w:style w:type="paragraph" w:styleId="1168">
    <w:name w:val="Heading 9"/>
    <w:basedOn w:val="1159"/>
    <w:next w:val="1159"/>
    <w:link w:val="1190"/>
    <w:uiPriority w:val="9"/>
    <w:unhideWhenUsed/>
    <w:qFormat/>
    <w:pPr>
      <w:numPr>
        <w:ilvl w:val="8"/>
        <w:numId w:val="1"/>
      </w:numPr>
      <w:keepLines/>
      <w:keepNext/>
      <w:spacing w:before="200"/>
      <w:outlineLvl w:val="8"/>
    </w:pPr>
    <w:rPr>
      <w:rFonts w:asciiTheme="majorHAnsi" w:hAnsiTheme="majorHAnsi" w:eastAsiaTheme="majorEastAsia" w:cstheme="majorBidi"/>
      <w:i/>
      <w:iCs/>
      <w:color w:val="404040" w:themeColor="text1" w:themeTint="BF"/>
      <w:sz w:val="20"/>
      <w:szCs w:val="20"/>
    </w:rPr>
  </w:style>
  <w:style w:type="character" w:styleId="1169" w:default="1">
    <w:name w:val="Default Paragraph Font"/>
    <w:uiPriority w:val="1"/>
    <w:semiHidden/>
    <w:unhideWhenUsed/>
  </w:style>
  <w:style w:type="table" w:styleId="1170" w:default="1">
    <w:name w:val="Normal Table"/>
    <w:uiPriority w:val="99"/>
    <w:semiHidden/>
    <w:unhideWhenUsed/>
    <w:tblPr>
      <w:tblInd w:w="0" w:type="dxa"/>
      <w:tblCellMar>
        <w:left w:w="108" w:type="dxa"/>
        <w:top w:w="0" w:type="dxa"/>
        <w:right w:w="108" w:type="dxa"/>
        <w:bottom w:w="0" w:type="dxa"/>
      </w:tblCellMar>
    </w:tblPr>
  </w:style>
  <w:style w:type="numbering" w:styleId="1171" w:default="1">
    <w:name w:val="No List"/>
    <w:uiPriority w:val="99"/>
    <w:semiHidden/>
    <w:unhideWhenUsed/>
  </w:style>
  <w:style w:type="paragraph" w:styleId="1172">
    <w:name w:val="Caption"/>
    <w:basedOn w:val="1159"/>
    <w:next w:val="1159"/>
    <w:unhideWhenUsed/>
    <w:qFormat/>
    <w:pPr>
      <w:spacing w:line="180" w:lineRule="atLeast"/>
    </w:pPr>
    <w:rPr>
      <w:sz w:val="13"/>
      <w:szCs w:val="13"/>
      <w:lang w:val="fr-FR"/>
    </w:rPr>
  </w:style>
  <w:style w:type="character" w:styleId="1173" w:customStyle="1">
    <w:name w:val="Überschrift 1 Zchn"/>
    <w:basedOn w:val="1169"/>
    <w:link w:val="1160"/>
    <w:uiPriority w:val="9"/>
    <w:rPr>
      <w:rFonts w:ascii="Arial" w:hAnsi="Arial"/>
      <w:b/>
      <w:bCs/>
      <w:color w:val="365f91" w:themeColor="accent1" w:themeShade="BF"/>
      <w:sz w:val="40"/>
      <w:szCs w:val="40"/>
    </w:rPr>
  </w:style>
  <w:style w:type="character" w:styleId="1174" w:customStyle="1">
    <w:name w:val="Überschrift 2 Zchn"/>
    <w:basedOn w:val="1169"/>
    <w:link w:val="1161"/>
    <w:uiPriority w:val="9"/>
    <w:rPr>
      <w:rFonts w:ascii="Arial" w:hAnsi="Arial" w:cs="Arial" w:eastAsiaTheme="majorEastAsia"/>
      <w:b/>
      <w:bCs/>
      <w:sz w:val="24"/>
      <w:szCs w:val="24"/>
    </w:rPr>
  </w:style>
  <w:style w:type="character" w:styleId="1175" w:customStyle="1">
    <w:name w:val="Überschrift 3 Zchn"/>
    <w:basedOn w:val="1169"/>
    <w:link w:val="1162"/>
    <w:uiPriority w:val="9"/>
    <w:rPr>
      <w:rFonts w:ascii="Arial" w:hAnsi="Arial" w:eastAsiaTheme="majorEastAsia" w:cstheme="majorBidi"/>
      <w:b/>
      <w:bCs/>
      <w:color w:val="000000" w:themeColor="text1"/>
      <w:sz w:val="24"/>
    </w:rPr>
  </w:style>
  <w:style w:type="character" w:styleId="1176" w:customStyle="1">
    <w:name w:val="Überschrift 4 Zchn"/>
    <w:basedOn w:val="1169"/>
    <w:link w:val="1163"/>
    <w:uiPriority w:val="9"/>
    <w:rPr>
      <w:rFonts w:ascii="Arial" w:hAnsi="Arial" w:eastAsiaTheme="majorEastAsia" w:cstheme="majorBidi"/>
      <w:b/>
      <w:bCs/>
      <w:iCs/>
      <w:color w:val="000000" w:themeColor="text1"/>
      <w:sz w:val="24"/>
    </w:rPr>
  </w:style>
  <w:style w:type="character" w:styleId="1177" w:customStyle="1">
    <w:name w:val="Überschrift 5 Zchn"/>
    <w:basedOn w:val="1169"/>
    <w:link w:val="1164"/>
    <w:uiPriority w:val="9"/>
    <w:rPr>
      <w:rFonts w:ascii="Arial" w:hAnsi="Arial" w:eastAsiaTheme="majorEastAsia" w:cstheme="majorBidi"/>
      <w:sz w:val="24"/>
    </w:rPr>
  </w:style>
  <w:style w:type="character" w:styleId="1178" w:customStyle="1">
    <w:name w:val="Überschrift 6 Zchn"/>
    <w:basedOn w:val="1169"/>
    <w:link w:val="1165"/>
    <w:uiPriority w:val="9"/>
    <w:rPr>
      <w:rFonts w:ascii="Arial" w:hAnsi="Arial" w:eastAsiaTheme="majorEastAsia" w:cstheme="majorBidi"/>
      <w:i/>
      <w:iCs/>
      <w:sz w:val="24"/>
    </w:rPr>
  </w:style>
  <w:style w:type="paragraph" w:styleId="1179">
    <w:name w:val="Footer"/>
    <w:basedOn w:val="1159"/>
    <w:link w:val="1180"/>
    <w:uiPriority w:val="99"/>
    <w:unhideWhenUsed/>
    <w:pPr>
      <w:spacing w:line="220" w:lineRule="atLeast"/>
      <w:tabs>
        <w:tab w:val="right" w:pos="9866" w:leader="none"/>
      </w:tabs>
    </w:pPr>
    <w:rPr>
      <w:spacing w:val="2"/>
      <w:sz w:val="14"/>
    </w:rPr>
  </w:style>
  <w:style w:type="character" w:styleId="1180" w:customStyle="1">
    <w:name w:val="Fußzeile Zchn"/>
    <w:basedOn w:val="1169"/>
    <w:link w:val="1179"/>
    <w:uiPriority w:val="99"/>
    <w:rPr>
      <w:spacing w:val="2"/>
      <w:sz w:val="14"/>
    </w:rPr>
  </w:style>
  <w:style w:type="character" w:styleId="1181">
    <w:name w:val="Emphasis"/>
    <w:basedOn w:val="1169"/>
    <w:uiPriority w:val="20"/>
    <w:qFormat/>
    <w:rPr>
      <w:i/>
      <w:iCs/>
    </w:rPr>
  </w:style>
  <w:style w:type="character" w:styleId="1182">
    <w:name w:val="Hyperlink"/>
    <w:basedOn w:val="1169"/>
    <w:uiPriority w:val="99"/>
    <w:unhideWhenUsed/>
    <w:rPr>
      <w:color w:val="0000ff" w:themeColor="hyperlink"/>
      <w:u w:val="single"/>
    </w:rPr>
  </w:style>
  <w:style w:type="paragraph" w:styleId="1183">
    <w:name w:val="Header"/>
    <w:basedOn w:val="1159"/>
    <w:link w:val="1184"/>
    <w:uiPriority w:val="99"/>
    <w:unhideWhenUsed/>
    <w:pPr>
      <w:spacing w:line="240" w:lineRule="auto"/>
      <w:tabs>
        <w:tab w:val="center" w:pos="4536" w:leader="none"/>
        <w:tab w:val="right" w:pos="9072" w:leader="none"/>
      </w:tabs>
    </w:pPr>
  </w:style>
  <w:style w:type="character" w:styleId="1184" w:customStyle="1">
    <w:name w:val="Kopfzeile Zchn"/>
    <w:basedOn w:val="1169"/>
    <w:link w:val="1183"/>
    <w:uiPriority w:val="99"/>
  </w:style>
  <w:style w:type="paragraph" w:styleId="1185">
    <w:name w:val="Balloon Text"/>
    <w:basedOn w:val="1159"/>
    <w:link w:val="1186"/>
    <w:uiPriority w:val="99"/>
    <w:semiHidden/>
    <w:unhideWhenUsed/>
    <w:pPr>
      <w:spacing w:line="240" w:lineRule="auto"/>
    </w:pPr>
    <w:rPr>
      <w:rFonts w:ascii="Tahoma" w:hAnsi="Tahoma" w:cs="Tahoma"/>
      <w:sz w:val="16"/>
      <w:szCs w:val="16"/>
    </w:rPr>
  </w:style>
  <w:style w:type="character" w:styleId="1186" w:customStyle="1">
    <w:name w:val="Sprechblasentext Zchn"/>
    <w:basedOn w:val="1169"/>
    <w:link w:val="1185"/>
    <w:uiPriority w:val="99"/>
    <w:semiHidden/>
    <w:rPr>
      <w:rFonts w:ascii="Tahoma" w:hAnsi="Tahoma" w:cs="Tahoma"/>
      <w:sz w:val="16"/>
      <w:szCs w:val="16"/>
    </w:rPr>
  </w:style>
  <w:style w:type="table" w:styleId="1187">
    <w:name w:val="Table Grid"/>
    <w:basedOn w:val="1170"/>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188" w:customStyle="1">
    <w:name w:val="Überschrift 7 Zchn"/>
    <w:basedOn w:val="1169"/>
    <w:link w:val="1166"/>
    <w:uiPriority w:val="9"/>
    <w:rPr>
      <w:rFonts w:asciiTheme="majorHAnsi" w:hAnsiTheme="majorHAnsi" w:eastAsiaTheme="majorEastAsia" w:cstheme="majorBidi"/>
      <w:i/>
      <w:iCs/>
      <w:color w:val="404040" w:themeColor="text1" w:themeTint="BF"/>
      <w:sz w:val="24"/>
    </w:rPr>
  </w:style>
  <w:style w:type="character" w:styleId="1189" w:customStyle="1">
    <w:name w:val="Überschrift 8 Zchn"/>
    <w:basedOn w:val="1169"/>
    <w:link w:val="1167"/>
    <w:uiPriority w:val="9"/>
    <w:rPr>
      <w:rFonts w:asciiTheme="majorHAnsi" w:hAnsiTheme="majorHAnsi" w:eastAsiaTheme="majorEastAsia" w:cstheme="majorBidi"/>
      <w:color w:val="404040" w:themeColor="text1" w:themeTint="BF"/>
      <w:sz w:val="20"/>
      <w:szCs w:val="20"/>
    </w:rPr>
  </w:style>
  <w:style w:type="character" w:styleId="1190" w:customStyle="1">
    <w:name w:val="Überschrift 9 Zchn"/>
    <w:basedOn w:val="1169"/>
    <w:link w:val="1168"/>
    <w:uiPriority w:val="9"/>
    <w:rPr>
      <w:rFonts w:asciiTheme="majorHAnsi" w:hAnsiTheme="majorHAnsi" w:eastAsiaTheme="majorEastAsia" w:cstheme="majorBidi"/>
      <w:i/>
      <w:iCs/>
      <w:color w:val="404040" w:themeColor="text1" w:themeTint="BF"/>
      <w:sz w:val="20"/>
      <w:szCs w:val="20"/>
    </w:rPr>
  </w:style>
  <w:style w:type="paragraph" w:styleId="1191">
    <w:name w:val="toc 1"/>
    <w:basedOn w:val="1159"/>
    <w:next w:val="1159"/>
    <w:uiPriority w:val="39"/>
    <w:unhideWhenUsed/>
    <w:pPr>
      <w:ind w:left="284" w:hanging="284"/>
      <w:spacing w:before="360"/>
      <w:tabs>
        <w:tab w:val="left" w:pos="284" w:leader="none"/>
        <w:tab w:val="right" w:pos="9866" w:leader="dot"/>
      </w:tabs>
    </w:pPr>
    <w:rPr>
      <w:b/>
      <w:bCs/>
      <w:caps/>
    </w:rPr>
  </w:style>
  <w:style w:type="paragraph" w:styleId="1192">
    <w:name w:val="toc 2"/>
    <w:basedOn w:val="1159"/>
    <w:next w:val="1159"/>
    <w:uiPriority w:val="39"/>
    <w:unhideWhenUsed/>
    <w:pPr>
      <w:ind w:left="709" w:hanging="425"/>
      <w:spacing w:before="60"/>
      <w:tabs>
        <w:tab w:val="left" w:pos="709" w:leader="none"/>
        <w:tab w:val="right" w:pos="9866" w:leader="dot"/>
      </w:tabs>
    </w:pPr>
  </w:style>
  <w:style w:type="paragraph" w:styleId="1193">
    <w:name w:val="toc 3"/>
    <w:basedOn w:val="1159"/>
    <w:next w:val="1159"/>
    <w:uiPriority w:val="39"/>
    <w:unhideWhenUsed/>
    <w:pPr>
      <w:contextualSpacing/>
      <w:ind w:left="1276" w:hanging="567"/>
      <w:spacing w:before="60"/>
      <w:tabs>
        <w:tab w:val="left" w:pos="1276" w:leader="none"/>
        <w:tab w:val="right" w:pos="9866" w:leader="dot"/>
      </w:tabs>
    </w:pPr>
  </w:style>
  <w:style w:type="paragraph" w:styleId="1194">
    <w:name w:val="toc 4"/>
    <w:basedOn w:val="1159"/>
    <w:next w:val="1159"/>
    <w:uiPriority w:val="39"/>
    <w:unhideWhenUsed/>
    <w:pPr>
      <w:ind w:left="1985" w:hanging="709"/>
      <w:tabs>
        <w:tab w:val="left" w:pos="1985" w:leader="none"/>
        <w:tab w:val="right" w:pos="9866" w:leader="dot"/>
      </w:tabs>
    </w:pPr>
  </w:style>
  <w:style w:type="paragraph" w:styleId="1195" w:customStyle="1">
    <w:name w:val="Datumszeile"/>
    <w:basedOn w:val="1159"/>
    <w:qFormat/>
    <w:pPr>
      <w:ind w:right="-567"/>
      <w:jc w:val="right"/>
      <w:spacing w:after="200"/>
    </w:pPr>
  </w:style>
  <w:style w:type="paragraph" w:styleId="1196" w:customStyle="1">
    <w:name w:val="Intro"/>
    <w:basedOn w:val="1159"/>
    <w:qFormat/>
    <w:pPr>
      <w:spacing w:line="300" w:lineRule="atLeast"/>
    </w:pPr>
    <w:rPr>
      <w:lang w:val="pt-BR"/>
    </w:rPr>
  </w:style>
  <w:style w:type="paragraph" w:styleId="1197" w:customStyle="1">
    <w:name w:val="Subline"/>
    <w:basedOn w:val="1159"/>
    <w:qFormat/>
    <w:pPr>
      <w:spacing w:line="480" w:lineRule="atLeast"/>
      <w:framePr w:w="9866" w:wrap="around" w:vAnchor="page" w:hAnchor="page" w:x="1022" w:y="2042"/>
    </w:pPr>
    <w:rPr>
      <w:sz w:val="40"/>
      <w:szCs w:val="40"/>
      <w:lang w:val="pt-BR"/>
    </w:rPr>
  </w:style>
  <w:style w:type="paragraph" w:styleId="1198">
    <w:name w:val="Title"/>
    <w:basedOn w:val="1159"/>
    <w:next w:val="1159"/>
    <w:link w:val="1199"/>
    <w:uiPriority w:val="10"/>
    <w:qFormat/>
    <w:pPr>
      <w:jc w:val="left"/>
      <w:spacing w:before="40" w:line="240" w:lineRule="auto"/>
    </w:pPr>
    <w:rPr>
      <w:b/>
      <w:bCs/>
      <w:caps/>
      <w:color w:val="365f91" w:themeColor="accent1" w:themeShade="BF"/>
      <w:sz w:val="52"/>
      <w:szCs w:val="67"/>
    </w:rPr>
  </w:style>
  <w:style w:type="character" w:styleId="1199" w:customStyle="1">
    <w:name w:val="Titel Zchn"/>
    <w:basedOn w:val="1169"/>
    <w:link w:val="1198"/>
    <w:uiPriority w:val="10"/>
    <w:rPr>
      <w:rFonts w:ascii="Arial" w:hAnsi="Arial"/>
      <w:b/>
      <w:bCs/>
      <w:caps/>
      <w:color w:val="365f91" w:themeColor="accent1" w:themeShade="BF"/>
      <w:sz w:val="52"/>
      <w:szCs w:val="67"/>
    </w:rPr>
  </w:style>
  <w:style w:type="paragraph" w:styleId="1200" w:customStyle="1">
    <w:name w:val="TOC_Head"/>
    <w:basedOn w:val="1159"/>
    <w:pPr>
      <w:spacing w:line="480" w:lineRule="atLeast"/>
      <w:framePr w:w="9866" w:wrap="around" w:vAnchor="page" w:hAnchor="page" w:x="1022" w:y="1589"/>
    </w:pPr>
    <w:rPr>
      <w:b/>
      <w:color w:val="008c7d"/>
      <w:sz w:val="40"/>
    </w:rPr>
  </w:style>
  <w:style w:type="paragraph" w:styleId="1201" w:customStyle="1">
    <w:name w:val="TOC_Subhead"/>
    <w:basedOn w:val="1159"/>
    <w:qFormat/>
    <w:pPr>
      <w:spacing w:line="480" w:lineRule="atLeast"/>
      <w:framePr w:w="9866" w:wrap="around" w:vAnchor="page" w:hAnchor="page" w:x="1022" w:y="2042"/>
    </w:pPr>
    <w:rPr>
      <w:sz w:val="40"/>
    </w:rPr>
  </w:style>
  <w:style w:type="paragraph" w:styleId="1202">
    <w:name w:val="Subtitle"/>
    <w:basedOn w:val="1159"/>
    <w:next w:val="1159"/>
    <w:link w:val="1203"/>
    <w:uiPriority w:val="11"/>
    <w:qFormat/>
    <w:pPr>
      <w:jc w:val="left"/>
    </w:pPr>
    <w:rPr>
      <w:caps/>
      <w:color w:val="365f91" w:themeColor="accent1" w:themeShade="BF"/>
      <w:sz w:val="48"/>
      <w:szCs w:val="67"/>
    </w:rPr>
  </w:style>
  <w:style w:type="character" w:styleId="1203" w:customStyle="1">
    <w:name w:val="Untertitel Zchn"/>
    <w:basedOn w:val="1169"/>
    <w:link w:val="1202"/>
    <w:uiPriority w:val="11"/>
    <w:rPr>
      <w:rFonts w:ascii="Arial" w:hAnsi="Arial"/>
      <w:caps/>
      <w:color w:val="365f91" w:themeColor="accent1" w:themeShade="BF"/>
      <w:sz w:val="48"/>
      <w:szCs w:val="67"/>
    </w:rPr>
  </w:style>
  <w:style w:type="paragraph" w:styleId="1204">
    <w:name w:val="Intense Quote"/>
    <w:basedOn w:val="1159"/>
    <w:next w:val="1159"/>
    <w:link w:val="1205"/>
    <w:uiPriority w:val="30"/>
    <w:pPr>
      <w:ind w:left="936" w:right="936"/>
      <w:spacing w:before="200" w:after="280"/>
      <w:pBdr>
        <w:bottom w:val="single" w:color="4F81BD" w:themeColor="accent1" w:sz="4" w:space="4"/>
      </w:pBdr>
    </w:pPr>
    <w:rPr>
      <w:b/>
      <w:bCs/>
      <w:i/>
      <w:iCs/>
      <w:color w:val="008c7d"/>
    </w:rPr>
  </w:style>
  <w:style w:type="character" w:styleId="1205" w:customStyle="1">
    <w:name w:val="Intensives Zitat Zchn"/>
    <w:basedOn w:val="1169"/>
    <w:link w:val="1204"/>
    <w:uiPriority w:val="30"/>
    <w:rPr>
      <w:rFonts w:ascii="Arial" w:hAnsi="Arial"/>
      <w:b/>
      <w:bCs/>
      <w:i/>
      <w:iCs/>
      <w:color w:val="008c7d"/>
    </w:rPr>
  </w:style>
  <w:style w:type="paragraph" w:styleId="1206">
    <w:name w:val="TOC Heading"/>
    <w:basedOn w:val="1160"/>
    <w:next w:val="1159"/>
    <w:uiPriority w:val="39"/>
    <w:semiHidden/>
    <w:unhideWhenUsed/>
    <w:qFormat/>
    <w:pPr>
      <w:numPr>
        <w:numId w:val="0"/>
      </w:numPr>
      <w:keepLines/>
      <w:keepNext/>
      <w:spacing w:before="480" w:line="276" w:lineRule="auto"/>
      <w:outlineLvl w:val="9"/>
    </w:pPr>
    <w:rPr>
      <w:rFonts w:asciiTheme="majorHAnsi" w:hAnsiTheme="majorHAnsi" w:eastAsiaTheme="majorEastAsia" w:cstheme="majorBidi"/>
      <w:sz w:val="28"/>
      <w:szCs w:val="28"/>
      <w:lang w:eastAsia="de-DE"/>
    </w:rPr>
  </w:style>
  <w:style w:type="paragraph" w:styleId="1207">
    <w:name w:val="Quote"/>
    <w:basedOn w:val="1159"/>
    <w:next w:val="1159"/>
    <w:link w:val="1208"/>
    <w:uiPriority w:val="29"/>
    <w:qFormat/>
    <w:rPr>
      <w:i/>
      <w:iCs/>
      <w:color w:val="000000" w:themeColor="text1"/>
    </w:rPr>
  </w:style>
  <w:style w:type="character" w:styleId="1208" w:customStyle="1">
    <w:name w:val="Zitat Zchn"/>
    <w:basedOn w:val="1169"/>
    <w:link w:val="1207"/>
    <w:uiPriority w:val="29"/>
    <w:rPr>
      <w:rFonts w:ascii="Arial" w:hAnsi="Arial"/>
      <w:i/>
      <w:iCs/>
      <w:color w:val="000000" w:themeColor="text1"/>
    </w:rPr>
  </w:style>
  <w:style w:type="character" w:styleId="1209">
    <w:name w:val="Intense Emphasis"/>
    <w:basedOn w:val="1169"/>
    <w:uiPriority w:val="21"/>
    <w:qFormat/>
    <w:rPr>
      <w:rFonts w:ascii="Arial" w:hAnsi="Arial"/>
      <w:b/>
      <w:bCs/>
      <w:i/>
      <w:iCs/>
      <w:color w:val="008c7d"/>
    </w:rPr>
  </w:style>
  <w:style w:type="character" w:styleId="1210">
    <w:name w:val="Placeholder Text"/>
    <w:basedOn w:val="1169"/>
    <w:uiPriority w:val="99"/>
    <w:semiHidden/>
    <w:rPr>
      <w:color w:val="808080"/>
    </w:rPr>
  </w:style>
  <w:style w:type="paragraph" w:styleId="1211" w:customStyle="1">
    <w:name w:val="Überschrift1 nicht im Inhaltsverzeichnis"/>
    <w:next w:val="1159"/>
    <w:link w:val="1212"/>
    <w:rPr>
      <w:rFonts w:ascii="Arial" w:hAnsi="Arial"/>
      <w:b/>
      <w:bCs/>
      <w:color w:val="365f91" w:themeColor="accent1" w:themeShade="BF"/>
      <w:sz w:val="40"/>
      <w:szCs w:val="40"/>
    </w:rPr>
  </w:style>
  <w:style w:type="character" w:styleId="1212" w:customStyle="1">
    <w:name w:val="Überschrift1 nicht im Inhaltsverzeichnis Zchn"/>
    <w:basedOn w:val="1173"/>
    <w:link w:val="1211"/>
    <w:rPr>
      <w:rFonts w:ascii="Arial" w:hAnsi="Arial"/>
      <w:b/>
      <w:bCs/>
      <w:color w:val="365f91" w:themeColor="accent1" w:themeShade="BF"/>
      <w:sz w:val="40"/>
      <w:szCs w:val="40"/>
    </w:rPr>
  </w:style>
  <w:style w:type="paragraph" w:styleId="1213">
    <w:name w:val="List Paragraph"/>
    <w:basedOn w:val="1159"/>
    <w:uiPriority w:val="34"/>
    <w:qFormat/>
    <w:pPr>
      <w:contextualSpacing/>
      <w:ind w:left="720"/>
      <w:keepLines/>
      <w:spacing w:after="200" w:line="240" w:lineRule="auto"/>
    </w:pPr>
    <w:rPr>
      <w:rFonts w:eastAsia="Times New Roman" w:cs="Times New Roman"/>
      <w:szCs w:val="20"/>
      <w:lang w:val="en-US"/>
    </w:rPr>
  </w:style>
  <w:style w:type="paragraph" w:styleId="1214">
    <w:name w:val="table of figures"/>
    <w:basedOn w:val="1159"/>
    <w:next w:val="1159"/>
    <w:uiPriority w:val="99"/>
    <w:unhideWhenUsed/>
  </w:style>
  <w:style w:type="paragraph" w:styleId="1215">
    <w:name w:val="No Spacing"/>
    <w:uiPriority w:val="1"/>
    <w:qFormat/>
    <w:pPr>
      <w:spacing w:after="0" w:line="240" w:lineRule="auto"/>
    </w:pPr>
    <w:rPr>
      <w:rFonts w:ascii="Arial" w:hAnsi="Arial"/>
    </w:rPr>
  </w:style>
  <w:style w:type="paragraph" w:styleId="1216" w:customStyle="1">
    <w:name w:val="msonormal"/>
    <w:basedOn w:val="1159"/>
    <w:pPr>
      <w:spacing w:before="100" w:beforeAutospacing="1" w:after="100" w:afterAutospacing="1" w:line="240" w:lineRule="auto"/>
    </w:pPr>
    <w:rPr>
      <w:rFonts w:ascii="Times New Roman" w:hAnsi="Times New Roman" w:eastAsia="Times New Roman" w:cs="Times New Roman"/>
      <w:szCs w:val="24"/>
      <w:lang w:eastAsia="de-DE"/>
    </w:rPr>
  </w:style>
  <w:style w:type="character" w:styleId="1217" w:customStyle="1">
    <w:name w:val="md-plain"/>
    <w:basedOn w:val="1169"/>
  </w:style>
  <w:style w:type="paragraph" w:styleId="1218" w:customStyle="1">
    <w:name w:val="md-end-block"/>
    <w:basedOn w:val="1159"/>
    <w:pPr>
      <w:spacing w:before="100" w:beforeAutospacing="1" w:after="100" w:afterAutospacing="1" w:line="240" w:lineRule="auto"/>
    </w:pPr>
    <w:rPr>
      <w:rFonts w:ascii="Times New Roman" w:hAnsi="Times New Roman" w:eastAsia="Times New Roman" w:cs="Times New Roman"/>
      <w:szCs w:val="24"/>
      <w:lang w:eastAsia="de-DE"/>
    </w:rPr>
  </w:style>
  <w:style w:type="character" w:styleId="1219" w:customStyle="1">
    <w:name w:val="md-pair-s"/>
    <w:basedOn w:val="1169"/>
  </w:style>
  <w:style w:type="character" w:styleId="1220">
    <w:name w:val="Strong"/>
    <w:basedOn w:val="1169"/>
    <w:uiPriority w:val="22"/>
    <w:qFormat/>
    <w:rPr>
      <w:b/>
      <w:bCs/>
    </w:rPr>
  </w:style>
  <w:style w:type="character" w:styleId="1221" w:customStyle="1">
    <w:name w:val="md-meta-i-c"/>
    <w:basedOn w:val="1169"/>
  </w:style>
  <w:style w:type="character" w:styleId="1222">
    <w:name w:val="FollowedHyperlink"/>
    <w:basedOn w:val="1169"/>
    <w:uiPriority w:val="99"/>
    <w:semiHidden/>
    <w:unhideWhenUsed/>
    <w:rPr>
      <w:color w:val="800080"/>
      <w:u w:val="single"/>
    </w:rPr>
  </w:style>
  <w:style w:type="character" w:styleId="1223" w:customStyle="1">
    <w:name w:val="td-span"/>
    <w:basedOn w:val="1169"/>
  </w:style>
  <w:style w:type="paragraph" w:styleId="1224">
    <w:name w:val="HTML Preformatted"/>
    <w:basedOn w:val="1159"/>
    <w:link w:val="1225"/>
    <w:uiPriority w:val="99"/>
    <w:unhideWhenUsed/>
    <w:pPr>
      <w:spacing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eastAsia="de-DE"/>
    </w:rPr>
  </w:style>
  <w:style w:type="character" w:styleId="1225" w:customStyle="1">
    <w:name w:val="HTML Vorformatiert Zchn"/>
    <w:basedOn w:val="1169"/>
    <w:link w:val="1224"/>
    <w:uiPriority w:val="99"/>
    <w:rPr>
      <w:rFonts w:ascii="Courier New" w:hAnsi="Courier New" w:eastAsia="Times New Roman" w:cs="Courier New"/>
      <w:sz w:val="20"/>
      <w:szCs w:val="20"/>
      <w:lang w:eastAsia="de-DE"/>
    </w:rPr>
  </w:style>
  <w:style w:type="character" w:styleId="1226" w:customStyle="1">
    <w:name w:val="cm-doc"/>
    <w:basedOn w:val="1169"/>
  </w:style>
  <w:style w:type="character" w:styleId="1227" w:customStyle="1">
    <w:name w:val="cm-variable"/>
    <w:basedOn w:val="1169"/>
  </w:style>
  <w:style w:type="character" w:styleId="1228" w:customStyle="1">
    <w:name w:val="cm-operator"/>
    <w:basedOn w:val="1169"/>
  </w:style>
  <w:style w:type="character" w:styleId="1229" w:customStyle="1">
    <w:name w:val="cm-number"/>
    <w:basedOn w:val="1169"/>
  </w:style>
  <w:style w:type="character" w:styleId="1230" w:customStyle="1">
    <w:name w:val="cm-keyword"/>
    <w:basedOn w:val="1169"/>
  </w:style>
  <w:style w:type="character" w:styleId="1231" w:customStyle="1">
    <w:name w:val="cm-def"/>
    <w:basedOn w:val="1169"/>
  </w:style>
  <w:style w:type="character" w:styleId="1232" w:customStyle="1">
    <w:name w:val="cm-comment"/>
    <w:basedOn w:val="1169"/>
  </w:style>
  <w:style w:type="character" w:styleId="1233" w:customStyle="1">
    <w:name w:val="cm-variable-3"/>
    <w:basedOn w:val="1169"/>
  </w:style>
  <w:style w:type="character" w:styleId="1234" w:customStyle="1">
    <w:name w:val="cm-tab"/>
    <w:basedOn w:val="1169"/>
  </w:style>
  <w:style w:type="character" w:styleId="1235">
    <w:name w:val="HTML Code"/>
    <w:basedOn w:val="1169"/>
    <w:uiPriority w:val="99"/>
    <w:semiHidden/>
    <w:unhideWhenUsed/>
    <w:rPr>
      <w:rFonts w:ascii="Courier New" w:hAnsi="Courier New" w:eastAsia="Times New Roman" w:cs="Courier New"/>
      <w:sz w:val="20"/>
      <w:szCs w:val="20"/>
    </w:rPr>
  </w:style>
  <w:style w:type="character" w:styleId="1236" w:customStyle="1">
    <w:name w:val="md-softbreak"/>
    <w:basedOn w:val="1169"/>
  </w:style>
  <w:style w:type="character" w:styleId="1237" w:customStyle="1">
    <w:name w:val="cm-bracket"/>
    <w:basedOn w:val="1169"/>
  </w:style>
  <w:style w:type="character" w:styleId="1238" w:customStyle="1">
    <w:name w:val="cm-meta"/>
    <w:basedOn w:val="1169"/>
  </w:style>
  <w:style w:type="character" w:styleId="1239" w:customStyle="1">
    <w:name w:val="cm-atom"/>
    <w:basedOn w:val="1169"/>
  </w:style>
  <w:style w:type="character" w:styleId="1240" w:customStyle="1">
    <w:name w:val="cm-tab-wrap-hack"/>
    <w:basedOn w:val="1169"/>
  </w:style>
  <w:style w:type="character" w:styleId="1241" w:customStyle="1">
    <w:name w:val="cm-string"/>
    <w:basedOn w:val="1169"/>
  </w:style>
  <w:style w:type="table" w:styleId="1242">
    <w:name w:val="Grid Table Light"/>
    <w:basedOn w:val="1170"/>
    <w:uiPriority w:val="40"/>
    <w:pPr>
      <w:spacing w:after="0" w:line="240" w:lineRule="auto"/>
    </w:pPr>
    <w:rPr>
      <w:rFonts w:eastAsia="Times New Roman" w:cs="Times New Roman"/>
      <w:szCs w:val="20"/>
      <w:lang w:eastAsia="de-DE"/>
    </w:rPr>
    <w:tblPr>
      <w:tblStyleRow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2Horz">
      <w:tcPr>
        <w:shd w:val="clear" w:color="auto" w:fill="d4d8dc"/>
      </w:tcPr>
    </w:tblStylePr>
    <w:tblStylePr w:type="firstRow">
      <w:tcPr>
        <w:shd w:val="clear" w:color="auto" w:fill="263b4e"/>
      </w:tcPr>
    </w:tblStylePr>
  </w:style>
  <w:style w:type="table" w:styleId="1243">
    <w:name w:val="Plain Table 1"/>
    <w:basedOn w:val="1170"/>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band1Horz">
      <w:tcPr>
        <w:shd w:val="clear" w:color="auto" w:fill="f2f2f2" w:themeFill="background1" w:themeFillShade="F2"/>
      </w:tcPr>
    </w:tblStylePr>
    <w:tblStylePr w:type="band1Vert">
      <w:tcPr>
        <w:shd w:val="clear" w:color="auto" w:fill="f2f2f2" w:themeFill="background1" w:themeFillShade="F2"/>
      </w:tcPr>
    </w:tblStylePr>
    <w:tblStylePr w:type="firstCol">
      <w:rPr>
        <w:b/>
        <w:bCs/>
      </w:rPr>
    </w:tblStylePr>
    <w:tblStylePr w:type="firstRow">
      <w:rPr>
        <w:b/>
        <w:bCs/>
      </w:rPr>
    </w:tblStylePr>
    <w:tblStylePr w:type="lastCol">
      <w:rPr>
        <w:b/>
        <w:bCs/>
      </w:rPr>
    </w:tblStylePr>
    <w:tblStylePr w:type="lastRow">
      <w:rPr>
        <w:b/>
        <w:bCs/>
      </w:rPr>
      <w:tcPr>
        <w:tcBorders>
          <w:top w:val="single" w:color="BFBFBF" w:themeColor="background1" w:themeShade="BF"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hyperlink" Target="https://mags.zone/help/arch-usb.html" TargetMode="External"/><Relationship Id="rId15" Type="http://schemas.openxmlformats.org/officeDocument/2006/relationships/hyperlink" Target="https://wiki.archlinux.org/title/Install_Arch_Linux_on_a_removable_medium" TargetMode="External"/><Relationship Id="rId16"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2422B-FA4A-42CB-8ADD-76A65EDC7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KARL MAYER Textilmaschinenfabrik GmbH</Company>
  <DocSecurity>0</DocSecurity>
  <HyperlinksChanged>false</HyperlinksChanged>
  <LinksUpToDate>false</LinksUpToDate>
  <ScaleCrop>false</ScaleCrop>
  <SharedDoc>false</SharedDoc>
  <Template>Technische Dokumentation.dotm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Krakow, Oliver</dc:creator>
  <cp:revision>8</cp:revision>
  <dcterms:created xsi:type="dcterms:W3CDTF">2021-07-29T13:20:00Z</dcterms:created>
  <dcterms:modified xsi:type="dcterms:W3CDTF">2022-10-24T16:22:35Z</dcterms:modified>
</cp:coreProperties>
</file>