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r/>
    </w:p>
    <w:p>
      <w:r/>
      <w:r/>
    </w:p>
    <w:p>
      <w:r/>
      <w:r/>
    </w:p>
    <w:p>
      <w:r/>
      <w:r/>
    </w:p>
    <w:p>
      <w:r/>
      <w:r/>
    </w:p>
    <w:p>
      <w:r/>
      <w:r/>
    </w:p>
    <w:p>
      <w:r/>
      <w:r/>
    </w:p>
    <w:p>
      <w:r/>
      <w:r/>
    </w:p>
    <w:p>
      <w:pPr>
        <w:pStyle w:val="1250"/>
      </w:pPr>
      <w:r>
        <w:t xml:space="preserve">PRojekt: </w:t>
      </w:r>
      <w:r>
        <w:t xml:space="preserve">GESHEM FLASHER</w:t>
      </w:r>
      <w:r/>
    </w:p>
    <w:p>
      <w:pPr>
        <w:rPr>
          <w:color w:val="365f91" w:themeColor="accent1" w:themeShade="BF"/>
        </w:rPr>
      </w:pPr>
      <w:r>
        <w:rPr>
          <w:color w:val="365f91" w:themeColor="accent1" w:themeShade="BF"/>
        </w:rPr>
      </w:r>
      <w:r/>
    </w:p>
    <w:p>
      <w:pPr>
        <w:rPr>
          <w:color w:val="365f91" w:themeColor="accent1" w:themeShade="BF"/>
        </w:rPr>
      </w:pPr>
      <w:r>
        <w:rPr>
          <w:color w:val="365f91" w:themeColor="accent1" w:themeShade="BF"/>
        </w:rPr>
      </w:r>
      <w:r/>
    </w:p>
    <w:p>
      <w:pPr>
        <w:pStyle w:val="1254"/>
      </w:pPr>
      <w:r>
        <w:t xml:space="preserve">USB LINUX Live System für image updates auf geshem box-pc‘s</w:t>
      </w:r>
      <w:r/>
    </w:p>
    <w:p>
      <w:r/>
      <w:r/>
    </w:p>
    <w:p>
      <w:r/>
      <w:r/>
    </w:p>
    <w:p>
      <w:r/>
      <w:r/>
    </w:p>
    <w:p>
      <w:r/>
      <w:r/>
    </w:p>
    <w:p>
      <w:r/>
      <w:r/>
    </w:p>
    <w:p>
      <w:r/>
      <w:r/>
    </w:p>
    <w:p>
      <w:r/>
      <w:r/>
    </w:p>
    <w:tbl>
      <w:tblPr>
        <w:tblW w:w="8932" w:type="dxa"/>
        <w:tblInd w:w="6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1418"/>
        <w:gridCol w:w="2551"/>
        <w:gridCol w:w="426"/>
        <w:gridCol w:w="426"/>
        <w:gridCol w:w="1418"/>
        <w:gridCol w:w="2693"/>
      </w:tblGrid>
      <w:tr>
        <w:trPr>
          <w:trHeight w:val="57"/>
        </w:trPr>
        <w:tc>
          <w:tcPr>
            <w:tcBorders>
              <w:top w:val="none" w:color="000000" w:sz="4" w:space="0"/>
              <w:left w:val="none" w:color="000000" w:sz="4" w:space="0"/>
              <w:bottom w:val="single" w:color="auto" w:sz="4" w:space="0"/>
              <w:right w:val="none" w:color="000000" w:sz="4" w:space="0"/>
            </w:tcBorders>
            <w:tcW w:w="1418" w:type="dxa"/>
            <w:vAlign w:val="center"/>
            <w:textDirection w:val="lrTb"/>
            <w:noWrap w:val="false"/>
          </w:tcPr>
          <w:p>
            <w:pPr>
              <w:spacing w:before="60"/>
              <w:rPr>
                <w:rFonts w:cs="Arial"/>
              </w:rPr>
            </w:pPr>
            <w:r>
              <w:rPr>
                <w:rFonts w:cs="Arial"/>
              </w:rPr>
            </w:r>
            <w:r/>
          </w:p>
        </w:tc>
        <w:tc>
          <w:tcPr>
            <w:tcBorders>
              <w:top w:val="none" w:color="000000" w:sz="4" w:space="0"/>
              <w:left w:val="none" w:color="000000" w:sz="4" w:space="0"/>
              <w:bottom w:val="single" w:color="auto" w:sz="4" w:space="0"/>
              <w:right w:val="none" w:color="000000" w:sz="4" w:space="0"/>
            </w:tcBorders>
            <w:tcW w:w="2551" w:type="dxa"/>
            <w:vAlign w:val="center"/>
            <w:textDirection w:val="lrTb"/>
            <w:noWrap w:val="false"/>
          </w:tcPr>
          <w:p>
            <w:pPr>
              <w:jc w:val="center"/>
              <w:spacing w:before="60"/>
              <w:rPr>
                <w:rFonts w:cs="Arial"/>
                <w:color w:val="999999"/>
                <w:sz w:val="16"/>
                <w:szCs w:val="16"/>
              </w:rPr>
            </w:pPr>
            <w:r>
              <w:rPr>
                <w:rFonts w:cs="Arial"/>
                <w:color w:val="999999"/>
                <w:sz w:val="16"/>
                <w:szCs w:val="16"/>
              </w:rPr>
              <w:t xml:space="preserve">Name</w:t>
            </w:r>
            <w:r/>
          </w:p>
        </w:tc>
        <w:tc>
          <w:tcPr>
            <w:tcBorders>
              <w:top w:val="none" w:color="000000" w:sz="4" w:space="0"/>
              <w:left w:val="none" w:color="000000" w:sz="4" w:space="0"/>
              <w:bottom w:val="none" w:color="000000" w:sz="4" w:space="0"/>
              <w:right w:val="none" w:color="000000" w:sz="4" w:space="0"/>
            </w:tcBorders>
            <w:tcW w:w="426" w:type="dxa"/>
            <w:textDirection w:val="lrTb"/>
            <w:noWrap w:val="false"/>
          </w:tcPr>
          <w:p>
            <w:pPr>
              <w:spacing w:before="60"/>
              <w:rPr>
                <w:rFonts w:cs="Arial"/>
                <w:color w:val="999999"/>
              </w:rPr>
            </w:pPr>
            <w:r>
              <w:rPr>
                <w:rFonts w:cs="Arial"/>
                <w:color w:val="999999"/>
              </w:rPr>
            </w:r>
            <w:r/>
          </w:p>
        </w:tc>
        <w:tc>
          <w:tcPr>
            <w:tcBorders>
              <w:top w:val="none" w:color="000000" w:sz="4" w:space="0"/>
              <w:left w:val="none" w:color="000000" w:sz="4" w:space="0"/>
              <w:bottom w:val="none" w:color="000000" w:sz="4" w:space="0"/>
              <w:right w:val="none" w:color="000000" w:sz="4" w:space="0"/>
            </w:tcBorders>
            <w:tcW w:w="426" w:type="dxa"/>
            <w:vAlign w:val="center"/>
            <w:textDirection w:val="lrTb"/>
            <w:noWrap w:val="false"/>
          </w:tcPr>
          <w:p>
            <w:pPr>
              <w:spacing w:before="60"/>
              <w:rPr>
                <w:rFonts w:cs="Arial"/>
                <w:color w:val="999999"/>
              </w:rPr>
            </w:pPr>
            <w:r>
              <w:rPr>
                <w:rFonts w:cs="Arial"/>
                <w:color w:val="999999"/>
              </w:rPr>
            </w:r>
            <w:r/>
          </w:p>
        </w:tc>
        <w:tc>
          <w:tcPr>
            <w:tcBorders>
              <w:top w:val="none" w:color="000000" w:sz="4" w:space="0"/>
              <w:left w:val="none" w:color="000000" w:sz="4" w:space="0"/>
              <w:bottom w:val="single" w:color="auto" w:sz="4" w:space="0"/>
              <w:right w:val="none" w:color="000000" w:sz="4" w:space="0"/>
            </w:tcBorders>
            <w:tcW w:w="1418" w:type="dxa"/>
            <w:vAlign w:val="center"/>
            <w:textDirection w:val="lrTb"/>
            <w:noWrap w:val="false"/>
          </w:tcPr>
          <w:p>
            <w:pPr>
              <w:spacing w:before="60"/>
              <w:rPr>
                <w:rFonts w:cs="Arial"/>
                <w:color w:val="999999"/>
              </w:rPr>
            </w:pPr>
            <w:r>
              <w:rPr>
                <w:rFonts w:cs="Arial"/>
                <w:color w:val="999999"/>
              </w:rPr>
            </w:r>
            <w:r/>
          </w:p>
        </w:tc>
        <w:tc>
          <w:tcPr>
            <w:tcBorders>
              <w:top w:val="none" w:color="000000" w:sz="4" w:space="0"/>
              <w:left w:val="none" w:color="000000" w:sz="4" w:space="0"/>
              <w:bottom w:val="single" w:color="auto" w:sz="4" w:space="0"/>
              <w:right w:val="none" w:color="000000" w:sz="4" w:space="0"/>
            </w:tcBorders>
            <w:tcW w:w="2693" w:type="dxa"/>
            <w:vAlign w:val="center"/>
            <w:textDirection w:val="lrTb"/>
            <w:noWrap w:val="false"/>
          </w:tcPr>
          <w:p>
            <w:pPr>
              <w:jc w:val="center"/>
              <w:spacing w:before="60"/>
              <w:rPr>
                <w:rFonts w:cs="Arial"/>
                <w:color w:val="999999"/>
                <w:sz w:val="16"/>
                <w:szCs w:val="16"/>
              </w:rPr>
            </w:pPr>
            <w:r>
              <w:rPr>
                <w:rFonts w:cs="Arial"/>
                <w:color w:val="999999"/>
                <w:sz w:val="16"/>
                <w:szCs w:val="16"/>
              </w:rPr>
              <w:t xml:space="preserve">Name</w:t>
            </w:r>
            <w:r/>
          </w:p>
        </w:tc>
      </w:tr>
      <w:tr>
        <w:trPr>
          <w:trHeight w:val="700"/>
        </w:trPr>
        <w:tc>
          <w:tcPr>
            <w:tcBorders>
              <w:top w:val="single" w:color="auto" w:sz="4" w:space="0"/>
              <w:left w:val="none" w:color="000000" w:sz="4" w:space="0"/>
              <w:right w:val="single" w:color="auto" w:sz="4" w:space="0"/>
            </w:tcBorders>
            <w:tcW w:w="1418" w:type="dxa"/>
            <w:vAlign w:val="center"/>
            <w:textDirection w:val="lrTb"/>
            <w:noWrap w:val="false"/>
          </w:tcPr>
          <w:p>
            <w:pPr>
              <w:spacing w:before="60"/>
              <w:rPr>
                <w:rFonts w:cs="Arial"/>
              </w:rPr>
            </w:pPr>
            <w:r>
              <w:rPr>
                <w:rFonts w:cs="Arial"/>
              </w:rPr>
              <w:t xml:space="preserve">Erstellt</w:t>
            </w:r>
            <w:r/>
          </w:p>
        </w:tc>
        <w:tc>
          <w:tcPr>
            <w:tcBorders>
              <w:top w:val="single" w:color="auto" w:sz="4" w:space="0"/>
              <w:left w:val="single" w:color="auto" w:sz="4" w:space="0"/>
              <w:bottom w:val="single" w:color="auto" w:sz="4" w:space="0"/>
              <w:right w:val="none" w:color="000000" w:sz="4" w:space="0"/>
            </w:tcBorders>
            <w:tcW w:w="2551" w:type="dxa"/>
            <w:vAlign w:val="center"/>
            <w:textDirection w:val="lrTb"/>
            <w:noWrap w:val="false"/>
          </w:tcPr>
          <w:p>
            <w:pPr>
              <w:spacing w:before="60"/>
              <w:rPr>
                <w:rFonts w:cs="Arial"/>
              </w:rPr>
            </w:pPr>
            <w:r>
              <w:rPr>
                <w:rFonts w:cs="Arial"/>
              </w:rPr>
              <w:t xml:space="preserve">S. Reddy</w:t>
            </w:r>
            <w:r/>
          </w:p>
        </w:tc>
        <w:tc>
          <w:tcPr>
            <w:tcBorders>
              <w:top w:val="none" w:color="000000" w:sz="4" w:space="0"/>
              <w:left w:val="none" w:color="000000" w:sz="4" w:space="0"/>
              <w:bottom w:val="none" w:color="000000" w:sz="4" w:space="0"/>
              <w:right w:val="none" w:color="000000" w:sz="4" w:space="0"/>
            </w:tcBorders>
            <w:tcW w:w="426" w:type="dxa"/>
            <w:textDirection w:val="lrTb"/>
            <w:noWrap w:val="false"/>
          </w:tcPr>
          <w:p>
            <w:pPr>
              <w:spacing w:before="60"/>
              <w:rPr>
                <w:rFonts w:cs="Arial"/>
              </w:rPr>
            </w:pPr>
            <w:r>
              <w:rPr>
                <w:rFonts w:cs="Arial"/>
              </w:rPr>
            </w:r>
            <w:r/>
          </w:p>
        </w:tc>
        <w:tc>
          <w:tcPr>
            <w:tcBorders>
              <w:top w:val="none" w:color="000000" w:sz="4" w:space="0"/>
              <w:left w:val="none" w:color="000000" w:sz="4" w:space="0"/>
              <w:bottom w:val="none" w:color="000000" w:sz="4" w:space="0"/>
              <w:right w:val="none" w:color="000000" w:sz="4" w:space="0"/>
            </w:tcBorders>
            <w:tcW w:w="426" w:type="dxa"/>
            <w:vAlign w:val="center"/>
            <w:textDirection w:val="lrTb"/>
            <w:noWrap w:val="false"/>
          </w:tcPr>
          <w:p>
            <w:pPr>
              <w:spacing w:before="60"/>
              <w:rPr>
                <w:rFonts w:cs="Arial"/>
              </w:rPr>
            </w:pPr>
            <w:r>
              <w:rPr>
                <w:rFonts w:cs="Arial"/>
              </w:rPr>
            </w:r>
            <w:r/>
          </w:p>
        </w:tc>
        <w:tc>
          <w:tcPr>
            <w:tcBorders>
              <w:top w:val="single" w:color="auto" w:sz="4" w:space="0"/>
              <w:left w:val="none" w:color="000000" w:sz="4" w:space="0"/>
            </w:tcBorders>
            <w:tcW w:w="1418" w:type="dxa"/>
            <w:vAlign w:val="center"/>
            <w:textDirection w:val="lrTb"/>
            <w:noWrap w:val="false"/>
          </w:tcPr>
          <w:p>
            <w:pPr>
              <w:spacing w:before="60"/>
              <w:rPr>
                <w:rFonts w:cs="Arial"/>
              </w:rPr>
            </w:pPr>
            <w:r>
              <w:rPr>
                <w:rFonts w:cs="Arial"/>
              </w:rPr>
              <w:t xml:space="preserve">Geprüft</w:t>
            </w:r>
            <w:r/>
          </w:p>
        </w:tc>
        <w:tc>
          <w:tcPr>
            <w:tcBorders>
              <w:top w:val="single" w:color="auto" w:sz="4" w:space="0"/>
              <w:right w:val="none" w:color="000000" w:sz="4" w:space="0"/>
            </w:tcBorders>
            <w:tcW w:w="2693" w:type="dxa"/>
            <w:vAlign w:val="center"/>
            <w:textDirection w:val="lrTb"/>
            <w:noWrap w:val="false"/>
          </w:tcPr>
          <w:p>
            <w:pPr>
              <w:spacing w:before="60"/>
              <w:rPr>
                <w:rFonts w:cs="Arial"/>
              </w:rPr>
            </w:pPr>
            <w:r>
              <w:rPr>
                <w:rFonts w:cs="Arial"/>
              </w:rPr>
            </w:r>
            <w:r/>
          </w:p>
        </w:tc>
      </w:tr>
      <w:tr>
        <w:trPr>
          <w:trHeight w:val="700"/>
        </w:trPr>
        <w:tc>
          <w:tcPr>
            <w:tcBorders>
              <w:left w:val="none" w:color="000000" w:sz="4" w:space="0"/>
              <w:right w:val="single" w:color="auto" w:sz="4" w:space="0"/>
            </w:tcBorders>
            <w:tcW w:w="1418" w:type="dxa"/>
            <w:vAlign w:val="center"/>
            <w:textDirection w:val="lrTb"/>
            <w:noWrap w:val="false"/>
          </w:tcPr>
          <w:p>
            <w:pPr>
              <w:spacing w:before="60"/>
              <w:rPr>
                <w:rFonts w:cs="Arial"/>
              </w:rPr>
            </w:pPr>
            <w:r>
              <w:rPr>
                <w:rFonts w:cs="Arial"/>
              </w:rPr>
              <w:t xml:space="preserve">Geprüft</w:t>
            </w:r>
            <w:r/>
          </w:p>
        </w:tc>
        <w:tc>
          <w:tcPr>
            <w:tcBorders>
              <w:top w:val="single" w:color="auto" w:sz="4" w:space="0"/>
              <w:left w:val="single" w:color="auto" w:sz="4" w:space="0"/>
              <w:bottom w:val="single" w:color="auto" w:sz="4" w:space="0"/>
              <w:right w:val="none" w:color="000000" w:sz="4" w:space="0"/>
            </w:tcBorders>
            <w:tcW w:w="2551" w:type="dxa"/>
            <w:vAlign w:val="center"/>
            <w:textDirection w:val="lrTb"/>
            <w:noWrap w:val="false"/>
          </w:tcPr>
          <w:p>
            <w:pPr>
              <w:spacing w:before="60"/>
              <w:rPr>
                <w:rFonts w:cs="Arial"/>
              </w:rPr>
            </w:pPr>
            <w:r>
              <w:rPr>
                <w:rFonts w:cs="Arial"/>
              </w:rPr>
            </w:r>
            <w:r/>
          </w:p>
        </w:tc>
        <w:tc>
          <w:tcPr>
            <w:tcBorders>
              <w:top w:val="none" w:color="000000" w:sz="4" w:space="0"/>
              <w:left w:val="none" w:color="000000" w:sz="4" w:space="0"/>
              <w:bottom w:val="none" w:color="000000" w:sz="4" w:space="0"/>
              <w:right w:val="none" w:color="000000" w:sz="4" w:space="0"/>
            </w:tcBorders>
            <w:tcW w:w="426" w:type="dxa"/>
            <w:textDirection w:val="lrTb"/>
            <w:noWrap w:val="false"/>
          </w:tcPr>
          <w:p>
            <w:pPr>
              <w:spacing w:before="60"/>
              <w:rPr>
                <w:rFonts w:cs="Arial"/>
              </w:rPr>
            </w:pPr>
            <w:r>
              <w:rPr>
                <w:rFonts w:cs="Arial"/>
              </w:rPr>
            </w:r>
            <w:r/>
          </w:p>
        </w:tc>
        <w:tc>
          <w:tcPr>
            <w:tcBorders>
              <w:top w:val="none" w:color="000000" w:sz="4" w:space="0"/>
              <w:left w:val="none" w:color="000000" w:sz="4" w:space="0"/>
              <w:bottom w:val="none" w:color="000000" w:sz="4" w:space="0"/>
              <w:right w:val="none" w:color="000000" w:sz="4" w:space="0"/>
            </w:tcBorders>
            <w:tcW w:w="426" w:type="dxa"/>
            <w:vAlign w:val="center"/>
            <w:textDirection w:val="lrTb"/>
            <w:noWrap w:val="false"/>
          </w:tcPr>
          <w:p>
            <w:pPr>
              <w:spacing w:before="60"/>
              <w:rPr>
                <w:rFonts w:cs="Arial"/>
              </w:rPr>
            </w:pPr>
            <w:r>
              <w:rPr>
                <w:rFonts w:cs="Arial"/>
              </w:rPr>
            </w:r>
            <w:r/>
          </w:p>
        </w:tc>
        <w:tc>
          <w:tcPr>
            <w:tcBorders>
              <w:left w:val="none" w:color="000000" w:sz="4" w:space="0"/>
            </w:tcBorders>
            <w:tcW w:w="1418" w:type="dxa"/>
            <w:vAlign w:val="center"/>
            <w:textDirection w:val="lrTb"/>
            <w:noWrap w:val="false"/>
          </w:tcPr>
          <w:p>
            <w:pPr>
              <w:spacing w:before="60"/>
              <w:rPr>
                <w:rFonts w:cs="Arial"/>
              </w:rPr>
            </w:pPr>
            <w:r>
              <w:rPr>
                <w:rFonts w:cs="Arial"/>
              </w:rPr>
              <w:t xml:space="preserve">Geprüft</w:t>
            </w:r>
            <w:r/>
          </w:p>
        </w:tc>
        <w:tc>
          <w:tcPr>
            <w:tcBorders>
              <w:right w:val="none" w:color="000000" w:sz="4" w:space="0"/>
            </w:tcBorders>
            <w:tcW w:w="2693" w:type="dxa"/>
            <w:vAlign w:val="center"/>
            <w:textDirection w:val="lrTb"/>
            <w:noWrap w:val="false"/>
          </w:tcPr>
          <w:p>
            <w:pPr>
              <w:spacing w:before="60"/>
              <w:rPr>
                <w:rFonts w:cs="Arial"/>
              </w:rPr>
            </w:pPr>
            <w:r>
              <w:rPr>
                <w:rFonts w:cs="Arial"/>
              </w:rPr>
            </w:r>
            <w:r/>
          </w:p>
        </w:tc>
      </w:tr>
      <w:tr>
        <w:trPr>
          <w:trHeight w:val="700"/>
        </w:trPr>
        <w:tc>
          <w:tcPr>
            <w:tcBorders>
              <w:left w:val="none" w:color="000000" w:sz="4" w:space="0"/>
              <w:bottom w:val="none" w:color="000000" w:sz="4" w:space="0"/>
              <w:right w:val="single" w:color="auto" w:sz="4" w:space="0"/>
            </w:tcBorders>
            <w:tcW w:w="1418" w:type="dxa"/>
            <w:vAlign w:val="center"/>
            <w:textDirection w:val="lrTb"/>
            <w:noWrap w:val="false"/>
          </w:tcPr>
          <w:p>
            <w:pPr>
              <w:spacing w:before="60"/>
              <w:rPr>
                <w:rFonts w:cs="Arial"/>
              </w:rPr>
            </w:pPr>
            <w:r>
              <w:rPr>
                <w:rFonts w:cs="Arial"/>
              </w:rPr>
              <w:t xml:space="preserve">Geprüft</w:t>
            </w:r>
            <w:r/>
          </w:p>
        </w:tc>
        <w:tc>
          <w:tcPr>
            <w:tcBorders>
              <w:top w:val="single" w:color="auto" w:sz="4" w:space="0"/>
              <w:left w:val="single" w:color="auto" w:sz="4" w:space="0"/>
              <w:bottom w:val="single" w:color="auto" w:sz="4" w:space="0"/>
              <w:right w:val="none" w:color="000000" w:sz="4" w:space="0"/>
            </w:tcBorders>
            <w:tcW w:w="2551" w:type="dxa"/>
            <w:vAlign w:val="center"/>
            <w:textDirection w:val="lrTb"/>
            <w:noWrap w:val="false"/>
          </w:tcPr>
          <w:p>
            <w:pPr>
              <w:spacing w:before="60"/>
              <w:rPr>
                <w:rFonts w:cs="Arial"/>
              </w:rPr>
            </w:pPr>
            <w:r>
              <w:rPr>
                <w:rFonts w:cs="Arial"/>
              </w:rPr>
            </w:r>
            <w:r/>
          </w:p>
        </w:tc>
        <w:tc>
          <w:tcPr>
            <w:tcBorders>
              <w:top w:val="none" w:color="000000" w:sz="4" w:space="0"/>
              <w:left w:val="none" w:color="000000" w:sz="4" w:space="0"/>
              <w:bottom w:val="none" w:color="000000" w:sz="4" w:space="0"/>
              <w:right w:val="none" w:color="000000" w:sz="4" w:space="0"/>
            </w:tcBorders>
            <w:tcW w:w="426" w:type="dxa"/>
            <w:textDirection w:val="lrTb"/>
            <w:noWrap w:val="false"/>
          </w:tcPr>
          <w:p>
            <w:pPr>
              <w:spacing w:before="60"/>
              <w:rPr>
                <w:rFonts w:cs="Arial"/>
              </w:rPr>
            </w:pPr>
            <w:r>
              <w:rPr>
                <w:rFonts w:cs="Arial"/>
              </w:rPr>
            </w:r>
            <w:r/>
          </w:p>
        </w:tc>
        <w:tc>
          <w:tcPr>
            <w:tcBorders>
              <w:top w:val="none" w:color="000000" w:sz="4" w:space="0"/>
              <w:left w:val="none" w:color="000000" w:sz="4" w:space="0"/>
              <w:bottom w:val="none" w:color="000000" w:sz="4" w:space="0"/>
              <w:right w:val="none" w:color="000000" w:sz="4" w:space="0"/>
            </w:tcBorders>
            <w:tcW w:w="426" w:type="dxa"/>
            <w:vAlign w:val="center"/>
            <w:textDirection w:val="lrTb"/>
            <w:noWrap w:val="false"/>
          </w:tcPr>
          <w:p>
            <w:pPr>
              <w:spacing w:before="60"/>
              <w:rPr>
                <w:rFonts w:cs="Arial"/>
              </w:rPr>
            </w:pPr>
            <w:r>
              <w:rPr>
                <w:rFonts w:cs="Arial"/>
              </w:rPr>
            </w:r>
            <w:r/>
          </w:p>
        </w:tc>
        <w:tc>
          <w:tcPr>
            <w:tcBorders>
              <w:left w:val="none" w:color="000000" w:sz="4" w:space="0"/>
              <w:bottom w:val="none" w:color="000000" w:sz="4" w:space="0"/>
            </w:tcBorders>
            <w:tcW w:w="1418" w:type="dxa"/>
            <w:vAlign w:val="center"/>
            <w:textDirection w:val="lrTb"/>
            <w:noWrap w:val="false"/>
          </w:tcPr>
          <w:p>
            <w:pPr>
              <w:rPr>
                <w:rFonts w:cs="Arial"/>
              </w:rPr>
            </w:pPr>
            <w:r>
              <w:rPr>
                <w:rFonts w:cs="Arial"/>
              </w:rPr>
              <w:t xml:space="preserve">Geprüft</w:t>
            </w:r>
            <w:r/>
          </w:p>
        </w:tc>
        <w:tc>
          <w:tcPr>
            <w:tcBorders>
              <w:bottom w:val="none" w:color="000000" w:sz="4" w:space="0"/>
              <w:right w:val="none" w:color="000000" w:sz="4" w:space="0"/>
            </w:tcBorders>
            <w:tcW w:w="2693" w:type="dxa"/>
            <w:vAlign w:val="center"/>
            <w:textDirection w:val="lrTb"/>
            <w:noWrap w:val="false"/>
          </w:tcPr>
          <w:p>
            <w:pPr>
              <w:spacing w:before="60"/>
              <w:rPr>
                <w:rFonts w:cs="Arial"/>
              </w:rPr>
            </w:pPr>
            <w:r>
              <w:rPr>
                <w:rFonts w:cs="Arial"/>
              </w:rPr>
            </w:r>
            <w:r/>
          </w:p>
        </w:tc>
      </w:tr>
      <w:tr>
        <w:trPr>
          <w:trHeight w:val="700"/>
        </w:trPr>
        <w:tc>
          <w:tcPr>
            <w:tcBorders>
              <w:left w:val="none" w:color="000000" w:sz="4" w:space="0"/>
              <w:bottom w:val="single" w:color="auto" w:sz="4" w:space="0"/>
              <w:right w:val="single" w:color="auto" w:sz="4" w:space="0"/>
            </w:tcBorders>
            <w:tcW w:w="1418" w:type="dxa"/>
            <w:vAlign w:val="center"/>
            <w:textDirection w:val="lrTb"/>
            <w:noWrap w:val="false"/>
          </w:tcPr>
          <w:p>
            <w:pPr>
              <w:spacing w:before="60"/>
              <w:rPr>
                <w:rFonts w:cs="Arial"/>
              </w:rPr>
            </w:pPr>
            <w:r>
              <w:rPr>
                <w:rFonts w:cs="Arial"/>
              </w:rPr>
              <w:t xml:space="preserve">Geprüft</w:t>
            </w:r>
            <w:r/>
          </w:p>
        </w:tc>
        <w:tc>
          <w:tcPr>
            <w:tcBorders>
              <w:top w:val="single" w:color="auto" w:sz="4" w:space="0"/>
              <w:left w:val="single" w:color="auto" w:sz="4" w:space="0"/>
              <w:bottom w:val="single" w:color="auto" w:sz="4" w:space="0"/>
              <w:right w:val="none" w:color="000000" w:sz="4" w:space="0"/>
            </w:tcBorders>
            <w:tcW w:w="2551" w:type="dxa"/>
            <w:vAlign w:val="center"/>
            <w:textDirection w:val="lrTb"/>
            <w:noWrap w:val="false"/>
          </w:tcPr>
          <w:p>
            <w:pPr>
              <w:spacing w:before="60"/>
              <w:rPr>
                <w:rFonts w:cs="Arial"/>
              </w:rPr>
            </w:pPr>
            <w:r>
              <w:rPr>
                <w:rFonts w:cs="Arial"/>
              </w:rPr>
            </w:r>
            <w:r/>
          </w:p>
        </w:tc>
        <w:tc>
          <w:tcPr>
            <w:tcBorders>
              <w:top w:val="none" w:color="000000" w:sz="4" w:space="0"/>
              <w:left w:val="none" w:color="000000" w:sz="4" w:space="0"/>
              <w:bottom w:val="none" w:color="000000" w:sz="4" w:space="0"/>
              <w:right w:val="none" w:color="000000" w:sz="4" w:space="0"/>
            </w:tcBorders>
            <w:tcW w:w="426" w:type="dxa"/>
            <w:textDirection w:val="lrTb"/>
            <w:noWrap w:val="false"/>
          </w:tcPr>
          <w:p>
            <w:pPr>
              <w:spacing w:before="60"/>
              <w:rPr>
                <w:rFonts w:cs="Arial"/>
              </w:rPr>
            </w:pPr>
            <w:r>
              <w:rPr>
                <w:rFonts w:cs="Arial"/>
              </w:rPr>
            </w:r>
            <w:r/>
          </w:p>
        </w:tc>
        <w:tc>
          <w:tcPr>
            <w:tcBorders>
              <w:top w:val="none" w:color="000000" w:sz="4" w:space="0"/>
              <w:left w:val="none" w:color="000000" w:sz="4" w:space="0"/>
              <w:bottom w:val="none" w:color="000000" w:sz="4" w:space="0"/>
              <w:right w:val="none" w:color="000000" w:sz="4" w:space="0"/>
            </w:tcBorders>
            <w:tcW w:w="426" w:type="dxa"/>
            <w:vAlign w:val="center"/>
            <w:textDirection w:val="lrTb"/>
            <w:noWrap w:val="false"/>
          </w:tcPr>
          <w:p>
            <w:pPr>
              <w:spacing w:before="60"/>
              <w:rPr>
                <w:rFonts w:cs="Arial"/>
              </w:rPr>
            </w:pPr>
            <w:r>
              <w:rPr>
                <w:rFonts w:cs="Arial"/>
              </w:rPr>
            </w:r>
            <w:r/>
          </w:p>
        </w:tc>
        <w:tc>
          <w:tcPr>
            <w:tcBorders>
              <w:left w:val="none" w:color="000000" w:sz="4" w:space="0"/>
              <w:bottom w:val="single" w:color="auto" w:sz="4" w:space="0"/>
            </w:tcBorders>
            <w:tcW w:w="1418" w:type="dxa"/>
            <w:vAlign w:val="center"/>
            <w:textDirection w:val="lrTb"/>
            <w:noWrap w:val="false"/>
          </w:tcPr>
          <w:p>
            <w:pPr>
              <w:rPr>
                <w:rFonts w:cs="Arial"/>
              </w:rPr>
            </w:pPr>
            <w:r>
              <w:rPr>
                <w:rFonts w:cs="Arial"/>
              </w:rPr>
              <w:t xml:space="preserve">Geprüft</w:t>
            </w:r>
            <w:r/>
          </w:p>
        </w:tc>
        <w:tc>
          <w:tcPr>
            <w:tcBorders>
              <w:bottom w:val="single" w:color="auto" w:sz="4" w:space="0"/>
              <w:right w:val="none" w:color="000000" w:sz="4" w:space="0"/>
            </w:tcBorders>
            <w:tcW w:w="2693" w:type="dxa"/>
            <w:vAlign w:val="center"/>
            <w:textDirection w:val="lrTb"/>
            <w:noWrap w:val="false"/>
          </w:tcPr>
          <w:p>
            <w:pPr>
              <w:spacing w:before="60"/>
              <w:rPr>
                <w:rFonts w:cs="Arial"/>
              </w:rPr>
            </w:pPr>
            <w:r>
              <w:rPr>
                <w:rFonts w:cs="Arial"/>
              </w:rPr>
            </w:r>
            <w:r/>
          </w:p>
        </w:tc>
      </w:tr>
    </w:tbl>
    <w:p>
      <w:pPr>
        <w:rPr>
          <w:szCs w:val="24"/>
        </w:rPr>
      </w:pPr>
      <w:r>
        <w:rPr>
          <w:szCs w:val="24"/>
        </w:rPr>
      </w:r>
      <w:r/>
    </w:p>
    <w:p>
      <w:pPr>
        <w:spacing w:after="200" w:line="276" w:lineRule="auto"/>
        <w:rPr>
          <w:b/>
          <w:bCs/>
          <w:color w:val="008c7d"/>
          <w:sz w:val="36"/>
          <w:szCs w:val="40"/>
        </w:rPr>
      </w:pPr>
      <w:r>
        <w:rPr>
          <w:sz w:val="20"/>
        </w:rPr>
        <w:br w:type="page" w:clear="all"/>
      </w:r>
      <w:r/>
    </w:p>
    <w:p>
      <w:pPr>
        <w:pStyle w:val="1263"/>
      </w:pPr>
      <w:r>
        <w:t xml:space="preserve">Änderungen</w:t>
      </w:r>
      <w:r/>
    </w:p>
    <w:tbl>
      <w:tblPr>
        <w:tblStyle w:val="1239"/>
        <w:tblW w:w="9527" w:type="dxa"/>
        <w:tblLook w:val="04A0" w:firstRow="1" w:lastRow="0" w:firstColumn="1" w:lastColumn="0" w:noHBand="0" w:noVBand="1"/>
      </w:tblPr>
      <w:tblGrid>
        <w:gridCol w:w="1271"/>
        <w:gridCol w:w="5231"/>
        <w:gridCol w:w="1597"/>
        <w:gridCol w:w="1428"/>
      </w:tblGrid>
      <w:tr>
        <w:trPr/>
        <w:tc>
          <w:tcPr>
            <w:shd w:val="clear" w:color="auto" w:fill="a6a6a6" w:themeFill="background1" w:themeFillShade="A6"/>
            <w:tcW w:w="1271" w:type="dxa"/>
            <w:vAlign w:val="center"/>
            <w:textDirection w:val="lrTb"/>
            <w:noWrap w:val="false"/>
          </w:tcPr>
          <w:p>
            <w:pPr>
              <w:jc w:val="left"/>
              <w:rPr>
                <w:b/>
              </w:rPr>
            </w:pPr>
            <w:r>
              <w:rPr>
                <w:b/>
              </w:rPr>
              <w:t xml:space="preserve">Revision</w:t>
            </w:r>
            <w:r/>
          </w:p>
        </w:tc>
        <w:tc>
          <w:tcPr>
            <w:shd w:val="clear" w:color="auto" w:fill="a6a6a6" w:themeFill="background1" w:themeFillShade="A6"/>
            <w:tcW w:w="5231" w:type="dxa"/>
            <w:vAlign w:val="center"/>
            <w:textDirection w:val="lrTb"/>
            <w:noWrap w:val="false"/>
          </w:tcPr>
          <w:p>
            <w:pPr>
              <w:jc w:val="left"/>
              <w:rPr>
                <w:b/>
              </w:rPr>
            </w:pPr>
            <w:r>
              <w:rPr>
                <w:b/>
              </w:rPr>
              <w:t xml:space="preserve">Modifikation</w:t>
            </w:r>
            <w:r/>
          </w:p>
        </w:tc>
        <w:tc>
          <w:tcPr>
            <w:shd w:val="clear" w:color="auto" w:fill="a6a6a6" w:themeFill="background1" w:themeFillShade="A6"/>
            <w:tcW w:w="1597" w:type="dxa"/>
            <w:vAlign w:val="center"/>
            <w:textDirection w:val="lrTb"/>
            <w:noWrap w:val="false"/>
          </w:tcPr>
          <w:p>
            <w:pPr>
              <w:jc w:val="left"/>
              <w:rPr>
                <w:b/>
              </w:rPr>
            </w:pPr>
            <w:r>
              <w:rPr>
                <w:b/>
              </w:rPr>
              <w:t xml:space="preserve">Datum</w:t>
            </w:r>
            <w:r/>
          </w:p>
        </w:tc>
        <w:tc>
          <w:tcPr>
            <w:shd w:val="clear" w:color="auto" w:fill="a6a6a6" w:themeFill="background1" w:themeFillShade="A6"/>
            <w:tcW w:w="1428" w:type="dxa"/>
            <w:vAlign w:val="center"/>
            <w:textDirection w:val="lrTb"/>
            <w:noWrap w:val="false"/>
          </w:tcPr>
          <w:p>
            <w:pPr>
              <w:jc w:val="left"/>
              <w:rPr>
                <w:b/>
              </w:rPr>
            </w:pPr>
            <w:r>
              <w:rPr>
                <w:b/>
              </w:rPr>
              <w:t xml:space="preserve">Ersteller / Bearbeiter</w:t>
            </w:r>
            <w:r/>
          </w:p>
        </w:tc>
      </w:tr>
      <w:tr>
        <w:trPr>
          <w:trHeight w:val="397"/>
        </w:trPr>
        <w:tc>
          <w:tcPr>
            <w:tcW w:w="1271" w:type="dxa"/>
            <w:vAlign w:val="center"/>
            <w:textDirection w:val="lrTb"/>
            <w:noWrap w:val="false"/>
          </w:tcPr>
          <w:p>
            <w:pPr>
              <w:jc w:val="left"/>
            </w:pPr>
            <w:r>
              <w:t xml:space="preserve">Entwurf/1</w:t>
            </w:r>
            <w:r/>
          </w:p>
        </w:tc>
        <w:tc>
          <w:tcPr>
            <w:tcW w:w="5231" w:type="dxa"/>
            <w:vAlign w:val="center"/>
            <w:textDirection w:val="lrTb"/>
            <w:noWrap w:val="false"/>
          </w:tcPr>
          <w:p>
            <w:pPr>
              <w:jc w:val="left"/>
            </w:pPr>
            <w:r>
              <w:t xml:space="preserve">Initialv</w:t>
            </w:r>
            <w:r>
              <w:t xml:space="preserve">ersion</w:t>
            </w:r>
            <w:r/>
          </w:p>
        </w:tc>
        <w:tc>
          <w:tcPr>
            <w:tcW w:w="1597" w:type="dxa"/>
            <w:vAlign w:val="center"/>
            <w:textDirection w:val="lrTb"/>
            <w:noWrap w:val="false"/>
          </w:tcPr>
          <w:p>
            <w:pPr>
              <w:jc w:val="left"/>
            </w:pPr>
            <w:r>
              <w:t xml:space="preserve">20-10-202</w:t>
            </w:r>
            <w:r>
              <w:t xml:space="preserve">2</w:t>
            </w:r>
            <w:r/>
          </w:p>
        </w:tc>
        <w:tc>
          <w:tcPr>
            <w:tcW w:w="1428" w:type="dxa"/>
            <w:vAlign w:val="center"/>
            <w:textDirection w:val="lrTb"/>
            <w:noWrap w:val="false"/>
          </w:tcPr>
          <w:p>
            <w:pPr>
              <w:jc w:val="left"/>
            </w:pPr>
            <w:r>
              <w:t xml:space="preserve">S. Reddy</w:t>
            </w:r>
            <w:r/>
          </w:p>
        </w:tc>
      </w:tr>
      <w:tr>
        <w:trPr>
          <w:trHeight w:val="397"/>
        </w:trPr>
        <w:tc>
          <w:tcPr>
            <w:tcW w:w="1271" w:type="dxa"/>
            <w:vAlign w:val="center"/>
            <w:textDirection w:val="lrTb"/>
            <w:noWrap w:val="false"/>
          </w:tcPr>
          <w:p>
            <w:pPr>
              <w:jc w:val="left"/>
            </w:pPr>
            <w:r>
              <w:t xml:space="preserve">Entwurf/2</w:t>
            </w:r>
            <w:r/>
          </w:p>
        </w:tc>
        <w:tc>
          <w:tcPr>
            <w:tcW w:w="5231" w:type="dxa"/>
            <w:vAlign w:val="center"/>
            <w:textDirection w:val="lrTb"/>
            <w:noWrap w:val="false"/>
          </w:tcPr>
          <w:p>
            <w:pPr>
              <w:jc w:val="left"/>
            </w:pPr>
            <w:r/>
            <w:r/>
          </w:p>
        </w:tc>
        <w:tc>
          <w:tcPr>
            <w:tcW w:w="1597" w:type="dxa"/>
            <w:vAlign w:val="center"/>
            <w:textDirection w:val="lrTb"/>
            <w:noWrap w:val="false"/>
          </w:tcPr>
          <w:p>
            <w:pPr>
              <w:jc w:val="left"/>
            </w:pPr>
            <w:r/>
            <w:r/>
          </w:p>
        </w:tc>
        <w:tc>
          <w:tcPr>
            <w:tcW w:w="1428" w:type="dxa"/>
            <w:vAlign w:val="center"/>
            <w:textDirection w:val="lrTb"/>
            <w:noWrap w:val="false"/>
          </w:tcPr>
          <w:p>
            <w:pPr>
              <w:jc w:val="left"/>
            </w:pPr>
            <w:r/>
            <w:r/>
          </w:p>
        </w:tc>
      </w:tr>
      <w:tr>
        <w:trPr>
          <w:trHeight w:val="397"/>
        </w:trPr>
        <w:tc>
          <w:tcPr>
            <w:tcW w:w="1271" w:type="dxa"/>
            <w:vAlign w:val="center"/>
            <w:textDirection w:val="lrTb"/>
            <w:noWrap w:val="false"/>
          </w:tcPr>
          <w:p>
            <w:pPr>
              <w:jc w:val="left"/>
            </w:pPr>
            <w:r>
              <w:t xml:space="preserve">Entwurf/3</w:t>
            </w:r>
            <w:r/>
          </w:p>
        </w:tc>
        <w:tc>
          <w:tcPr>
            <w:tcW w:w="5231" w:type="dxa"/>
            <w:vAlign w:val="center"/>
            <w:textDirection w:val="lrTb"/>
            <w:noWrap w:val="false"/>
          </w:tcPr>
          <w:p>
            <w:pPr>
              <w:jc w:val="left"/>
            </w:pPr>
            <w:r/>
            <w:r/>
          </w:p>
        </w:tc>
        <w:tc>
          <w:tcPr>
            <w:tcW w:w="1597" w:type="dxa"/>
            <w:vAlign w:val="center"/>
            <w:textDirection w:val="lrTb"/>
            <w:noWrap w:val="false"/>
          </w:tcPr>
          <w:p>
            <w:pPr>
              <w:jc w:val="left"/>
            </w:pPr>
            <w:r/>
            <w:r/>
          </w:p>
        </w:tc>
        <w:tc>
          <w:tcPr>
            <w:tcW w:w="1428" w:type="dxa"/>
            <w:vAlign w:val="center"/>
            <w:textDirection w:val="lrTb"/>
            <w:noWrap w:val="false"/>
          </w:tcPr>
          <w:p>
            <w:pPr>
              <w:jc w:val="left"/>
            </w:pPr>
            <w:r/>
            <w:r/>
          </w:p>
        </w:tc>
      </w:tr>
      <w:tr>
        <w:trPr>
          <w:trHeight w:val="397"/>
        </w:trPr>
        <w:tc>
          <w:tcPr>
            <w:tcW w:w="1271" w:type="dxa"/>
            <w:vAlign w:val="center"/>
            <w:textDirection w:val="lrTb"/>
            <w:noWrap w:val="false"/>
          </w:tcPr>
          <w:p>
            <w:pPr>
              <w:jc w:val="left"/>
            </w:pPr>
            <w:r>
              <w:t xml:space="preserve">Rev. A</w:t>
            </w:r>
            <w:r/>
          </w:p>
        </w:tc>
        <w:tc>
          <w:tcPr>
            <w:tcW w:w="5231" w:type="dxa"/>
            <w:vAlign w:val="center"/>
            <w:textDirection w:val="lrTb"/>
            <w:noWrap w:val="false"/>
          </w:tcPr>
          <w:p>
            <w:pPr>
              <w:jc w:val="left"/>
            </w:pPr>
            <w:r/>
            <w:r/>
          </w:p>
        </w:tc>
        <w:tc>
          <w:tcPr>
            <w:tcW w:w="1597" w:type="dxa"/>
            <w:vAlign w:val="center"/>
            <w:textDirection w:val="lrTb"/>
            <w:noWrap w:val="false"/>
          </w:tcPr>
          <w:p>
            <w:pPr>
              <w:jc w:val="left"/>
            </w:pPr>
            <w:r/>
            <w:r/>
          </w:p>
        </w:tc>
        <w:tc>
          <w:tcPr>
            <w:tcW w:w="1428" w:type="dxa"/>
            <w:vAlign w:val="center"/>
            <w:textDirection w:val="lrTb"/>
            <w:noWrap w:val="false"/>
          </w:tcPr>
          <w:p>
            <w:pPr>
              <w:jc w:val="left"/>
            </w:pPr>
            <w:r/>
            <w:r/>
          </w:p>
        </w:tc>
      </w:tr>
      <w:tr>
        <w:trPr>
          <w:trHeight w:val="397"/>
        </w:trPr>
        <w:tc>
          <w:tcPr>
            <w:tcW w:w="1271" w:type="dxa"/>
            <w:vAlign w:val="center"/>
            <w:textDirection w:val="lrTb"/>
            <w:noWrap w:val="false"/>
          </w:tcPr>
          <w:p>
            <w:pPr>
              <w:jc w:val="left"/>
            </w:pPr>
            <w:r>
              <w:t xml:space="preserve">Rev. B</w:t>
            </w:r>
            <w:r/>
          </w:p>
        </w:tc>
        <w:tc>
          <w:tcPr>
            <w:tcW w:w="5231" w:type="dxa"/>
            <w:vAlign w:val="center"/>
            <w:textDirection w:val="lrTb"/>
            <w:noWrap w:val="false"/>
          </w:tcPr>
          <w:p>
            <w:pPr>
              <w:jc w:val="left"/>
            </w:pPr>
            <w:r/>
            <w:r/>
          </w:p>
        </w:tc>
        <w:tc>
          <w:tcPr>
            <w:tcW w:w="1597" w:type="dxa"/>
            <w:vAlign w:val="center"/>
            <w:textDirection w:val="lrTb"/>
            <w:noWrap w:val="false"/>
          </w:tcPr>
          <w:p>
            <w:pPr>
              <w:jc w:val="left"/>
            </w:pPr>
            <w:r/>
            <w:r/>
          </w:p>
        </w:tc>
        <w:tc>
          <w:tcPr>
            <w:tcW w:w="1428" w:type="dxa"/>
            <w:vAlign w:val="center"/>
            <w:textDirection w:val="lrTb"/>
            <w:noWrap w:val="false"/>
          </w:tcPr>
          <w:p>
            <w:pPr>
              <w:jc w:val="left"/>
            </w:pPr>
            <w:r/>
            <w:r/>
          </w:p>
        </w:tc>
      </w:tr>
    </w:tbl>
    <w:p>
      <w:r/>
      <w:r/>
    </w:p>
    <w:p>
      <w:r/>
      <w:r/>
    </w:p>
    <w:p>
      <w:r/>
      <w:r/>
    </w:p>
    <w:p>
      <w:pPr>
        <w:spacing w:after="200" w:line="276" w:lineRule="auto"/>
      </w:pPr>
      <w:r>
        <w:br w:type="page" w:clear="all"/>
      </w:r>
      <w:r/>
    </w:p>
    <w:sdt>
      <w:sdtPr>
        <w15:appearance w15:val="boundingBox"/>
        <w:id w:val="-1799056979"/>
        <w:docPartObj>
          <w:docPartGallery w:val="Table of Contents"/>
          <w:docPartUnique w:val="true"/>
        </w:docPartObj>
        <w:rPr/>
      </w:sdtPr>
      <w:sdtContent>
        <w:p>
          <w:pPr>
            <w:rPr>
              <w:rStyle w:val="1264"/>
            </w:rPr>
          </w:pPr>
          <w:r>
            <w:rPr>
              <w:rStyle w:val="1264"/>
            </w:rPr>
            <w:t xml:space="preserve">Inhaltsverzeichnis</w:t>
          </w:r>
          <w:r/>
        </w:p>
        <w:p>
          <w:pPr>
            <w:pStyle w:val="1243"/>
            <w:tabs>
              <w:tab w:val="right" w:pos="9866" w:leader="dot"/>
            </w:tabs>
          </w:pPr>
          <w:r>
            <w:fldChar w:fldCharType="begin"/>
          </w:r>
          <w:r>
            <w:instrText xml:space="preserve"> TOC \o "1-3" \h \z \u </w:instrText>
          </w:r>
          <w:r>
            <w:fldChar w:fldCharType="separate"/>
          </w:r>
          <w:r>
            <w:rPr>
              <w:b/>
              <w:bCs/>
            </w:rPr>
          </w:r>
          <w:hyperlink w:tooltip="#_Toc1" w:anchor="_Toc1" w:history="1">
            <w:r>
              <w:rPr>
                <w:rStyle w:val="1234"/>
              </w:rPr>
            </w:r>
            <w:r>
              <w:rPr>
                <w:rStyle w:val="1234"/>
              </w:rPr>
              <w:t xml:space="preserve">Referenzierte Dokumente</w:t>
            </w:r>
            <w:r>
              <w:rPr>
                <w:rStyle w:val="1234"/>
              </w:rPr>
            </w:r>
            <w:r>
              <w:tab/>
            </w:r>
            <w:r>
              <w:fldChar w:fldCharType="begin"/>
              <w:instrText xml:space="preserve">PAGEREF _Toc1 \h</w:instrText>
              <w:fldChar w:fldCharType="separate"/>
              <w:t xml:space="preserve">5</w:t>
              <w:fldChar w:fldCharType="end"/>
            </w:r>
          </w:hyperlink>
          <w:r/>
        </w:p>
        <w:p>
          <w:pPr>
            <w:pStyle w:val="1243"/>
            <w:tabs>
              <w:tab w:val="left" w:pos="658" w:leader="none"/>
              <w:tab w:val="right" w:pos="9866" w:leader="dot"/>
            </w:tabs>
          </w:pPr>
          <w:hyperlink w:tooltip="#_Toc2" w:anchor="_Toc2" w:history="1">
            <w:r>
              <w:rPr>
                <w:rFonts w:ascii="Arial" w:hAnsi="Arial" w:eastAsiaTheme="minorHAnsi" w:cstheme="minorBidi"/>
              </w:rPr>
              <w:t xml:space="preserve">1.</w:t>
            </w:r>
            <w:r>
              <w:tab/>
            </w:r>
            <w:r>
              <w:rPr>
                <w:rStyle w:val="1234"/>
              </w:rPr>
            </w:r>
            <w:r>
              <w:rPr>
                <w:rStyle w:val="1234"/>
              </w:rPr>
              <w:t xml:space="preserve">Einleitung</w:t>
            </w:r>
            <w:r>
              <w:rPr>
                <w:rStyle w:val="1234"/>
              </w:rPr>
              <w:t xml:space="preserve"> </w:t>
            </w:r>
            <w:r>
              <w:rPr>
                <w:rStyle w:val="1234"/>
              </w:rPr>
            </w:r>
            <w:r>
              <w:tab/>
            </w:r>
            <w:r>
              <w:fldChar w:fldCharType="begin"/>
              <w:instrText xml:space="preserve">PAGEREF _Toc2 \h</w:instrText>
              <w:fldChar w:fldCharType="separate"/>
              <w:t xml:space="preserve">6</w:t>
              <w:fldChar w:fldCharType="end"/>
            </w:r>
          </w:hyperlink>
          <w:r/>
        </w:p>
        <w:p>
          <w:pPr>
            <w:pStyle w:val="1244"/>
            <w:tabs>
              <w:tab w:val="left" w:pos="942" w:leader="none"/>
              <w:tab w:val="right" w:pos="9866" w:leader="dot"/>
            </w:tabs>
          </w:pPr>
          <w:hyperlink w:tooltip="#_Toc3" w:anchor="_Toc3" w:history="1">
            <w:r>
              <w:rPr>
                <w:rFonts w:ascii="Arial" w:hAnsi="Arial" w:cs="Arial" w:eastAsiaTheme="majorEastAsia"/>
              </w:rPr>
              <w:t xml:space="preserve">1.1</w:t>
            </w:r>
            <w:r>
              <w:tab/>
            </w:r>
            <w:r>
              <w:rPr>
                <w:rStyle w:val="1234"/>
              </w:rPr>
            </w:r>
            <w:r>
              <w:rPr>
                <w:rStyle w:val="1234"/>
              </w:rPr>
              <w:t xml:space="preserve">Ziel und Zweck dieses Dokuments</w:t>
            </w:r>
            <w:r>
              <w:rPr>
                <w:rStyle w:val="1234"/>
              </w:rPr>
            </w:r>
            <w:r>
              <w:tab/>
            </w:r>
            <w:r>
              <w:fldChar w:fldCharType="begin"/>
              <w:instrText xml:space="preserve">PAGEREF _Toc3 \h</w:instrText>
              <w:fldChar w:fldCharType="separate"/>
              <w:t xml:space="preserve">6</w:t>
              <w:fldChar w:fldCharType="end"/>
            </w:r>
          </w:hyperlink>
          <w:r/>
        </w:p>
        <w:p>
          <w:pPr>
            <w:pStyle w:val="1244"/>
            <w:tabs>
              <w:tab w:val="left" w:pos="942" w:leader="none"/>
              <w:tab w:val="right" w:pos="9866" w:leader="dot"/>
            </w:tabs>
          </w:pPr>
          <w:hyperlink w:tooltip="#_Toc4" w:anchor="_Toc4" w:history="1">
            <w:r>
              <w:rPr>
                <w:rFonts w:ascii="Arial" w:hAnsi="Arial" w:cs="Arial" w:eastAsiaTheme="majorEastAsia"/>
              </w:rPr>
              <w:t xml:space="preserve">1.2</w:t>
            </w:r>
            <w:r>
              <w:tab/>
            </w:r>
            <w:r>
              <w:rPr>
                <w:rStyle w:val="1234"/>
              </w:rPr>
            </w:r>
            <w:r>
              <w:rPr>
                <w:rStyle w:val="1234"/>
              </w:rPr>
              <w:t xml:space="preserve">Adressaten</w:t>
            </w:r>
            <w:r>
              <w:rPr>
                <w:rStyle w:val="1234"/>
              </w:rPr>
              <w:t xml:space="preserve">ll</w:t>
            </w:r>
            <w:r>
              <w:rPr>
                <w:rStyle w:val="1234"/>
              </w:rPr>
            </w:r>
            <w:r>
              <w:tab/>
            </w:r>
            <w:r>
              <w:fldChar w:fldCharType="begin"/>
              <w:instrText xml:space="preserve">PAGEREF _Toc4 \h</w:instrText>
              <w:fldChar w:fldCharType="separate"/>
              <w:t xml:space="preserve">6</w:t>
              <w:fldChar w:fldCharType="end"/>
            </w:r>
          </w:hyperlink>
          <w:r/>
        </w:p>
        <w:p>
          <w:pPr>
            <w:pStyle w:val="1244"/>
            <w:tabs>
              <w:tab w:val="left" w:pos="942" w:leader="none"/>
              <w:tab w:val="right" w:pos="9866" w:leader="dot"/>
            </w:tabs>
          </w:pPr>
          <w:hyperlink w:tooltip="#_Toc5" w:anchor="_Toc5" w:history="1">
            <w:r>
              <w:rPr>
                <w:rFonts w:ascii="Arial" w:hAnsi="Arial" w:cs="Arial" w:eastAsiaTheme="majorEastAsia"/>
              </w:rPr>
              <w:t xml:space="preserve">1.3</w:t>
            </w:r>
            <w:r>
              <w:tab/>
            </w:r>
            <w:r>
              <w:rPr>
                <w:rStyle w:val="1234"/>
              </w:rPr>
            </w:r>
            <w:r>
              <w:rPr>
                <w:rStyle w:val="1234"/>
              </w:rPr>
              <w:t xml:space="preserve">Identifikation</w:t>
            </w:r>
            <w:r>
              <w:rPr>
                <w:rStyle w:val="1234"/>
              </w:rPr>
            </w:r>
            <w:r>
              <w:tab/>
            </w:r>
            <w:r>
              <w:fldChar w:fldCharType="begin"/>
              <w:instrText xml:space="preserve">PAGEREF _Toc5 \h</w:instrText>
              <w:fldChar w:fldCharType="separate"/>
              <w:t xml:space="preserve">6</w:t>
              <w:fldChar w:fldCharType="end"/>
            </w:r>
          </w:hyperlink>
          <w:r/>
        </w:p>
        <w:p>
          <w:pPr>
            <w:pStyle w:val="1243"/>
            <w:tabs>
              <w:tab w:val="left" w:pos="658" w:leader="none"/>
              <w:tab w:val="right" w:pos="9866" w:leader="dot"/>
            </w:tabs>
          </w:pPr>
          <w:hyperlink w:tooltip="#_Toc6" w:anchor="_Toc6" w:history="1">
            <w:r>
              <w:rPr>
                <w:rFonts w:ascii="Arial" w:hAnsi="Arial" w:eastAsiaTheme="minorHAnsi" w:cstheme="minorBidi"/>
              </w:rPr>
              <w:t xml:space="preserve">2.</w:t>
            </w:r>
            <w:r>
              <w:tab/>
            </w:r>
            <w:r>
              <w:rPr>
                <w:rStyle w:val="1234"/>
              </w:rPr>
            </w:r>
            <w:r>
              <w:rPr>
                <w:rStyle w:val="1234"/>
              </w:rPr>
              <w:t xml:space="preserve">Entwurf</w:t>
            </w:r>
            <w:r>
              <w:rPr>
                <w:rStyle w:val="1234"/>
              </w:rPr>
            </w:r>
            <w:r>
              <w:tab/>
            </w:r>
            <w:r>
              <w:fldChar w:fldCharType="begin"/>
              <w:instrText xml:space="preserve">PAGEREF _Toc6 \h</w:instrText>
              <w:fldChar w:fldCharType="separate"/>
              <w:t xml:space="preserve">7</w:t>
              <w:fldChar w:fldCharType="end"/>
            </w:r>
          </w:hyperlink>
          <w:r/>
        </w:p>
        <w:p>
          <w:pPr>
            <w:pStyle w:val="1244"/>
            <w:tabs>
              <w:tab w:val="left" w:pos="942" w:leader="none"/>
              <w:tab w:val="right" w:pos="9866" w:leader="dot"/>
            </w:tabs>
          </w:pPr>
          <w:hyperlink w:tooltip="#_Toc7" w:anchor="_Toc7" w:history="1">
            <w:r>
              <w:rPr>
                <w:rFonts w:ascii="Arial" w:hAnsi="Arial" w:cs="Arial" w:eastAsiaTheme="majorEastAsia"/>
              </w:rPr>
              <w:t xml:space="preserve">2.1</w:t>
            </w:r>
            <w:r>
              <w:tab/>
            </w:r>
            <w:r>
              <w:rPr>
                <w:rStyle w:val="1234"/>
              </w:rPr>
            </w:r>
            <w:r>
              <w:rPr>
                <w:rStyle w:val="1234"/>
                <w:highlight w:val="none"/>
              </w:rPr>
              <w:t xml:space="preserve">Hintergrund</w:t>
            </w:r>
            <w:r>
              <w:rPr>
                <w:rStyle w:val="1234"/>
              </w:rPr>
            </w:r>
            <w:r>
              <w:tab/>
            </w:r>
            <w:r>
              <w:fldChar w:fldCharType="begin"/>
              <w:instrText xml:space="preserve">PAGEREF _Toc7 \h</w:instrText>
              <w:fldChar w:fldCharType="separate"/>
              <w:t xml:space="preserve">7</w:t>
              <w:fldChar w:fldCharType="end"/>
            </w:r>
          </w:hyperlink>
          <w:r/>
        </w:p>
        <w:p>
          <w:pPr>
            <w:pStyle w:val="1244"/>
            <w:tabs>
              <w:tab w:val="left" w:pos="942" w:leader="none"/>
              <w:tab w:val="right" w:pos="9866" w:leader="dot"/>
            </w:tabs>
          </w:pPr>
          <w:hyperlink w:tooltip="#_Toc8" w:anchor="_Toc8" w:history="1">
            <w:r>
              <w:rPr>
                <w:rFonts w:ascii="Arial" w:hAnsi="Arial" w:cs="Arial" w:eastAsiaTheme="majorEastAsia"/>
              </w:rPr>
              <w:t xml:space="preserve">2.2</w:t>
            </w:r>
            <w:r>
              <w:tab/>
            </w:r>
            <w:r>
              <w:rPr>
                <w:rStyle w:val="1234"/>
              </w:rPr>
            </w:r>
            <w:r>
              <w:rPr>
                <w:rStyle w:val="1234"/>
              </w:rPr>
              <w:t xml:space="preserve">Zielsetzung</w:t>
            </w:r>
            <w:r>
              <w:rPr>
                <w:rStyle w:val="1234"/>
              </w:rPr>
            </w:r>
            <w:r>
              <w:tab/>
            </w:r>
            <w:r>
              <w:fldChar w:fldCharType="begin"/>
              <w:instrText xml:space="preserve">PAGEREF _Toc8 \h</w:instrText>
              <w:fldChar w:fldCharType="separate"/>
              <w:t xml:space="preserve">7</w:t>
              <w:fldChar w:fldCharType="end"/>
            </w:r>
          </w:hyperlink>
          <w:r/>
        </w:p>
        <w:p>
          <w:pPr>
            <w:pStyle w:val="1244"/>
            <w:tabs>
              <w:tab w:val="left" w:pos="942" w:leader="none"/>
              <w:tab w:val="right" w:pos="9866" w:leader="dot"/>
            </w:tabs>
          </w:pPr>
          <w:hyperlink w:tooltip="#_Toc9" w:anchor="_Toc9" w:history="1">
            <w:r>
              <w:rPr>
                <w:rFonts w:ascii="Arial" w:hAnsi="Arial" w:cs="Arial" w:eastAsiaTheme="majorEastAsia"/>
              </w:rPr>
              <w:t xml:space="preserve">2.3</w:t>
            </w:r>
            <w:r>
              <w:tab/>
            </w:r>
            <w:r>
              <w:rPr>
                <w:rStyle w:val="1234"/>
              </w:rPr>
            </w:r>
            <w:r>
              <w:rPr>
                <w:rStyle w:val="1234"/>
              </w:rPr>
              <w:t xml:space="preserve">Anforderungen</w:t>
            </w:r>
            <w:r>
              <w:rPr>
                <w:rStyle w:val="1234"/>
              </w:rPr>
            </w:r>
            <w:r>
              <w:tab/>
            </w:r>
            <w:r>
              <w:fldChar w:fldCharType="begin"/>
              <w:instrText xml:space="preserve">PAGEREF _Toc9 \h</w:instrText>
              <w:fldChar w:fldCharType="separate"/>
              <w:t xml:space="preserve">7</w:t>
              <w:fldChar w:fldCharType="end"/>
            </w:r>
          </w:hyperlink>
          <w:r/>
        </w:p>
        <w:p>
          <w:pPr>
            <w:pStyle w:val="1244"/>
            <w:tabs>
              <w:tab w:val="left" w:pos="942" w:leader="none"/>
              <w:tab w:val="right" w:pos="9866" w:leader="dot"/>
            </w:tabs>
          </w:pPr>
          <w:hyperlink w:tooltip="#_Toc10" w:anchor="_Toc10" w:history="1">
            <w:r>
              <w:rPr>
                <w:rFonts w:ascii="Arial" w:hAnsi="Arial" w:cs="Arial" w:eastAsiaTheme="majorEastAsia"/>
              </w:rPr>
              <w:t xml:space="preserve">2.4</w:t>
            </w:r>
            <w:r>
              <w:tab/>
            </w:r>
            <w:r>
              <w:rPr>
                <w:rStyle w:val="1234"/>
              </w:rPr>
            </w:r>
            <w:r>
              <w:rPr>
                <w:rStyle w:val="1234"/>
              </w:rPr>
              <w:t xml:space="preserve">Design</w:t>
            </w:r>
            <w:r>
              <w:rPr>
                <w:rStyle w:val="1234"/>
              </w:rPr>
            </w:r>
            <w:r>
              <w:tab/>
            </w:r>
            <w:r>
              <w:fldChar w:fldCharType="begin"/>
              <w:instrText xml:space="preserve">PAGEREF _Toc10 \h</w:instrText>
              <w:fldChar w:fldCharType="separate"/>
              <w:t xml:space="preserve">7</w:t>
              <w:fldChar w:fldCharType="end"/>
            </w:r>
          </w:hyperlink>
          <w:r/>
        </w:p>
        <w:p>
          <w:pPr>
            <w:pStyle w:val="1243"/>
            <w:tabs>
              <w:tab w:val="left" w:pos="658" w:leader="none"/>
              <w:tab w:val="right" w:pos="9866" w:leader="dot"/>
            </w:tabs>
          </w:pPr>
          <w:hyperlink w:tooltip="#_Toc11" w:anchor="_Toc11" w:history="1">
            <w:r>
              <w:rPr>
                <w:rFonts w:ascii="Arial" w:hAnsi="Arial" w:eastAsiaTheme="minorHAnsi" w:cstheme="minorBidi"/>
              </w:rPr>
              <w:t xml:space="preserve">3.</w:t>
            </w:r>
            <w:r>
              <w:tab/>
            </w:r>
            <w:r>
              <w:rPr>
                <w:rStyle w:val="1234"/>
              </w:rPr>
            </w:r>
            <w:r>
              <w:rPr>
                <w:rStyle w:val="1234"/>
                <w:highlight w:val="none"/>
              </w:rPr>
              <w:t xml:space="preserve">Vorbereitung</w:t>
            </w:r>
            <w:r>
              <w:rPr>
                <w:rStyle w:val="1234"/>
              </w:rPr>
            </w:r>
            <w:r>
              <w:tab/>
            </w:r>
            <w:r>
              <w:fldChar w:fldCharType="begin"/>
              <w:instrText xml:space="preserve">PAGEREF _Toc11 \h</w:instrText>
              <w:fldChar w:fldCharType="separate"/>
              <w:t xml:space="preserve">8</w:t>
              <w:fldChar w:fldCharType="end"/>
            </w:r>
          </w:hyperlink>
          <w:r/>
        </w:p>
        <w:p>
          <w:pPr>
            <w:pStyle w:val="1244"/>
            <w:tabs>
              <w:tab w:val="left" w:pos="942" w:leader="none"/>
              <w:tab w:val="right" w:pos="9866" w:leader="dot"/>
            </w:tabs>
          </w:pPr>
          <w:hyperlink w:tooltip="#_Toc12" w:anchor="_Toc12" w:history="1">
            <w:r>
              <w:rPr>
                <w:rFonts w:ascii="Arial" w:hAnsi="Arial" w:cs="Arial" w:eastAsiaTheme="majorEastAsia"/>
              </w:rPr>
              <w:t xml:space="preserve">3.1</w:t>
            </w:r>
            <w:r>
              <w:tab/>
            </w:r>
            <w:r>
              <w:rPr>
                <w:rStyle w:val="1234"/>
              </w:rPr>
            </w:r>
            <w:r>
              <w:rPr>
                <w:rStyle w:val="1234"/>
                <w:highlight w:val="none"/>
              </w:rPr>
              <w:t xml:space="preserve">Benötigte Hardware</w:t>
            </w:r>
            <w:r>
              <w:rPr>
                <w:rStyle w:val="1234"/>
              </w:rPr>
            </w:r>
            <w:r>
              <w:tab/>
            </w:r>
            <w:r>
              <w:fldChar w:fldCharType="begin"/>
              <w:instrText xml:space="preserve">PAGEREF _Toc12 \h</w:instrText>
              <w:fldChar w:fldCharType="separate"/>
              <w:t xml:space="preserve">8</w:t>
              <w:fldChar w:fldCharType="end"/>
            </w:r>
          </w:hyperlink>
          <w:r/>
        </w:p>
        <w:p>
          <w:pPr>
            <w:pStyle w:val="1244"/>
            <w:tabs>
              <w:tab w:val="left" w:pos="942" w:leader="none"/>
              <w:tab w:val="right" w:pos="9866" w:leader="dot"/>
            </w:tabs>
          </w:pPr>
          <w:hyperlink w:tooltip="#_Toc13" w:anchor="_Toc13" w:history="1">
            <w:r>
              <w:rPr>
                <w:rFonts w:ascii="Arial" w:hAnsi="Arial" w:cs="Arial" w:eastAsiaTheme="majorEastAsia"/>
              </w:rPr>
              <w:t xml:space="preserve">3.2</w:t>
            </w:r>
            <w:r>
              <w:tab/>
            </w:r>
            <w:r>
              <w:rPr>
                <w:rStyle w:val="1234"/>
              </w:rPr>
            </w:r>
            <w:r>
              <w:rPr>
                <w:rStyle w:val="1234"/>
              </w:rPr>
              <w:t xml:space="preserve">Live USB-Stick erstellen</w:t>
            </w:r>
            <w:r>
              <w:rPr>
                <w:rStyle w:val="1234"/>
              </w:rPr>
            </w:r>
            <w:r>
              <w:tab/>
            </w:r>
            <w:r>
              <w:fldChar w:fldCharType="begin"/>
              <w:instrText xml:space="preserve">PAGEREF _Toc13 \h</w:instrText>
              <w:fldChar w:fldCharType="separate"/>
              <w:t xml:space="preserve">8</w:t>
              <w:fldChar w:fldCharType="end"/>
            </w:r>
          </w:hyperlink>
          <w:r/>
        </w:p>
        <w:p>
          <w:pPr>
            <w:pStyle w:val="1243"/>
            <w:tabs>
              <w:tab w:val="left" w:pos="658" w:leader="none"/>
              <w:tab w:val="right" w:pos="9866" w:leader="dot"/>
            </w:tabs>
          </w:pPr>
          <w:hyperlink w:tooltip="#_Toc14" w:anchor="_Toc14" w:history="1">
            <w:r>
              <w:rPr>
                <w:rFonts w:ascii="Arial" w:hAnsi="Arial" w:eastAsiaTheme="minorHAnsi" w:cstheme="minorBidi"/>
              </w:rPr>
              <w:t xml:space="preserve">4.</w:t>
            </w:r>
            <w:r>
              <w:tab/>
            </w:r>
            <w:r>
              <w:rPr>
                <w:rStyle w:val="1234"/>
              </w:rPr>
            </w:r>
            <w:r>
              <w:rPr>
                <w:rStyle w:val="1234"/>
              </w:rPr>
              <w:t xml:space="preserve">Bedienung</w:t>
            </w:r>
            <w:r>
              <w:rPr>
                <w:rStyle w:val="1234"/>
              </w:rPr>
            </w:r>
            <w:r>
              <w:tab/>
            </w:r>
            <w:r>
              <w:fldChar w:fldCharType="begin"/>
              <w:instrText xml:space="preserve">PAGEREF _Toc14 \h</w:instrText>
              <w:fldChar w:fldCharType="separate"/>
              <w:t xml:space="preserve">9</w:t>
              <w:fldChar w:fldCharType="end"/>
            </w:r>
          </w:hyperlink>
          <w:r/>
        </w:p>
        <w:p>
          <w:pPr>
            <w:pStyle w:val="1244"/>
            <w:tabs>
              <w:tab w:val="left" w:pos="942" w:leader="none"/>
              <w:tab w:val="right" w:pos="9866" w:leader="dot"/>
            </w:tabs>
          </w:pPr>
          <w:hyperlink w:tooltip="#_Toc15" w:anchor="_Toc15" w:history="1">
            <w:r>
              <w:rPr>
                <w:rFonts w:ascii="Arial" w:hAnsi="Arial" w:cs="Arial" w:eastAsiaTheme="majorEastAsia"/>
              </w:rPr>
              <w:t xml:space="preserve">4.1</w:t>
            </w:r>
            <w:r>
              <w:tab/>
            </w:r>
            <w:r>
              <w:rPr>
                <w:rStyle w:val="1234"/>
              </w:rPr>
            </w:r>
            <w:r>
              <w:rPr>
                <w:rStyle w:val="1234"/>
              </w:rPr>
              <w:t xml:space="preserve">Anschlussplan</w:t>
            </w:r>
            <w:r>
              <w:rPr>
                <w:rStyle w:val="1234"/>
              </w:rPr>
            </w:r>
            <w:r>
              <w:tab/>
            </w:r>
            <w:r>
              <w:fldChar w:fldCharType="begin"/>
              <w:instrText xml:space="preserve">PAGEREF _Toc15 \h</w:instrText>
              <w:fldChar w:fldCharType="separate"/>
              <w:t xml:space="preserve">9</w:t>
              <w:fldChar w:fldCharType="end"/>
            </w:r>
          </w:hyperlink>
          <w:r/>
        </w:p>
        <w:p>
          <w:pPr>
            <w:pStyle w:val="1244"/>
            <w:tabs>
              <w:tab w:val="left" w:pos="942" w:leader="none"/>
              <w:tab w:val="right" w:pos="9866" w:leader="dot"/>
            </w:tabs>
            <w:rPr>
              <w:highlight w:val="none"/>
            </w:rPr>
          </w:pPr>
          <w:hyperlink w:tooltip="#_Toc16" w:anchor="_Toc16" w:history="1">
            <w:r>
              <w:rPr>
                <w:rFonts w:ascii="Arial" w:hAnsi="Arial" w:cs="Arial" w:eastAsiaTheme="majorEastAsia"/>
              </w:rPr>
              <w:t xml:space="preserve">4.2</w:t>
            </w:r>
            <w:r>
              <w:tab/>
            </w:r>
            <w:r>
              <w:rPr>
                <w:rStyle w:val="1234"/>
              </w:rPr>
            </w:r>
            <w:r>
              <w:rPr>
                <w:rStyle w:val="1234"/>
                <w:highlight w:val="none"/>
              </w:rPr>
              <w:t xml:space="preserve">BIOS-Einstellungen ändern (USB-Boot)</w:t>
            </w:r>
            <w:r>
              <w:rPr>
                <w:rStyle w:val="1234"/>
              </w:rPr>
            </w:r>
            <w:r>
              <w:tab/>
            </w:r>
            <w:r>
              <w:fldChar w:fldCharType="begin"/>
              <w:instrText xml:space="preserve">PAGEREF _Toc16 \h</w:instrText>
              <w:fldChar w:fldCharType="separate"/>
              <w:t xml:space="preserve">9</w:t>
              <w:fldChar w:fldCharType="end"/>
            </w:r>
          </w:hyperlink>
          <w:r>
            <w:rPr>
              <w:highlight w:val="none"/>
            </w:rPr>
          </w:r>
        </w:p>
        <w:p>
          <w:pPr>
            <w:pStyle w:val="1244"/>
            <w:tabs>
              <w:tab w:val="left" w:pos="942" w:leader="none"/>
              <w:tab w:val="right" w:pos="9866" w:leader="dot"/>
            </w:tabs>
          </w:pPr>
          <w:hyperlink w:tooltip="#_Toc17" w:anchor="_Toc17" w:history="1">
            <w:r>
              <w:rPr>
                <w:rFonts w:ascii="Arial" w:hAnsi="Arial" w:cs="Arial" w:eastAsiaTheme="majorEastAsia"/>
              </w:rPr>
              <w:t xml:space="preserve">4.3</w:t>
            </w:r>
            <w:r>
              <w:tab/>
            </w:r>
            <w:r>
              <w:rPr>
                <w:rStyle w:val="1234"/>
              </w:rPr>
            </w:r>
            <w:r>
              <w:rPr>
                <w:rStyle w:val="1234"/>
              </w:rPr>
              <w:t xml:space="preserve">Terminal UI</w:t>
            </w:r>
            <w:r>
              <w:rPr>
                <w:rStyle w:val="1234"/>
              </w:rPr>
            </w:r>
            <w:r>
              <w:tab/>
            </w:r>
            <w:r>
              <w:fldChar w:fldCharType="begin"/>
              <w:instrText xml:space="preserve">PAGEREF _Toc17 \h</w:instrText>
              <w:fldChar w:fldCharType="separate"/>
              <w:t xml:space="preserve">11</w:t>
              <w:fldChar w:fldCharType="end"/>
            </w:r>
          </w:hyperlink>
          <w:r/>
        </w:p>
        <w:p>
          <w:pPr>
            <w:pStyle w:val="1245"/>
            <w:tabs>
              <w:tab w:val="left" w:pos="1367" w:leader="none"/>
              <w:tab w:val="right" w:pos="9866" w:leader="dot"/>
            </w:tabs>
            <w:rPr>
              <w:highlight w:val="none"/>
            </w:rPr>
          </w:pPr>
          <w:hyperlink w:tooltip="#_Toc18" w:anchor="_Toc18" w:history="1">
            <w:r>
              <w:rPr>
                <w:rFonts w:ascii="Arial" w:hAnsi="Arial" w:eastAsiaTheme="majorEastAsia" w:cstheme="majorBidi"/>
              </w:rPr>
              <w:t xml:space="preserve">4.3.1</w:t>
            </w:r>
            <w:r>
              <w:tab/>
            </w:r>
            <w:r>
              <w:rPr>
                <w:rStyle w:val="1234"/>
              </w:rPr>
            </w:r>
            <w:r>
              <w:rPr>
                <w:rStyle w:val="1234"/>
                <w:highlight w:val="none"/>
              </w:rPr>
              <w:t xml:space="preserve">Service</w:t>
            </w:r>
            <w:r>
              <w:rPr>
                <w:rStyle w:val="1234"/>
              </w:rPr>
            </w:r>
            <w:r>
              <w:tab/>
            </w:r>
            <w:r>
              <w:fldChar w:fldCharType="begin"/>
              <w:instrText xml:space="preserve">PAGEREF _Toc18 \h</w:instrText>
              <w:fldChar w:fldCharType="separate"/>
              <w:t xml:space="preserve">11</w:t>
              <w:fldChar w:fldCharType="end"/>
            </w:r>
          </w:hyperlink>
          <w:r>
            <w:rPr>
              <w:highlight w:val="none"/>
            </w:rPr>
          </w:r>
        </w:p>
        <w:p>
          <w:pPr>
            <w:rPr>
              <w:b/>
              <w:bCs/>
            </w:rPr>
          </w:pPr>
          <w:r/>
          <w:r>
            <w:rPr>
              <w:b/>
              <w:bCs/>
            </w:rPr>
            <w:fldChar w:fldCharType="end"/>
          </w:r>
          <w:r/>
          <w:r/>
        </w:p>
      </w:sdtContent>
    </w:sdt>
    <w:p>
      <w:pPr>
        <w:spacing w:after="200" w:line="276" w:lineRule="auto"/>
      </w:pPr>
      <w:r>
        <w:br w:type="page" w:clear="all"/>
      </w:r>
      <w:r/>
    </w:p>
    <w:p>
      <w:pPr>
        <w:pStyle w:val="1212"/>
        <w:numPr>
          <w:ilvl w:val="0"/>
          <w:numId w:val="0"/>
        </w:numPr>
        <w:ind w:left="454"/>
      </w:pPr>
      <w:r/>
      <w:bookmarkStart w:id="1" w:name="_Toc1"/>
      <w:r>
        <w:t xml:space="preserve">Referenzierte Dokumente</w:t>
      </w:r>
      <w:r/>
      <w:bookmarkEnd w:id="1"/>
      <w:r/>
      <w:r/>
    </w:p>
    <w:p>
      <w:pPr>
        <w:jc w:val="left"/>
        <w:rPr>
          <w:highlight w:val="none"/>
        </w:rPr>
      </w:pPr>
      <w:r>
        <w:t xml:space="preserve">[1] </w:t>
      </w:r>
      <w:r>
        <w:tab/>
        <w:t xml:space="preserve">ArchLinuxUSB Anleitung - </w:t>
      </w:r>
      <w:hyperlink r:id="rId14" w:tooltip="https://mags.zone/help/arch-usb.html" w:history="1">
        <w:r>
          <w:rPr>
            <w:rStyle w:val="1234"/>
          </w:rPr>
          <w:t xml:space="preserve">https://mags.zone/help/arch-usb.html</w:t>
        </w:r>
        <w:r>
          <w:rPr>
            <w:rStyle w:val="1234"/>
          </w:rPr>
        </w:r>
        <w:r>
          <w:rPr>
            <w:rStyle w:val="1234"/>
          </w:rPr>
        </w:r>
      </w:hyperlink>
      <w:r>
        <w:rPr>
          <w:highlight w:val="none"/>
        </w:rPr>
      </w:r>
      <w:r/>
    </w:p>
    <w:p>
      <w:pPr>
        <w:ind w:left="705" w:hanging="705"/>
        <w:jc w:val="left"/>
        <w:rPr>
          <w:highlight w:val="none"/>
        </w:rPr>
      </w:pPr>
      <w:r>
        <w:t xml:space="preserve">[2]</w:t>
      </w:r>
      <w:r>
        <w:tab/>
        <w:t xml:space="preserve">Arch with persistence on removeable medium - </w:t>
      </w:r>
      <w:hyperlink r:id="rId15" w:tooltip="https://wiki.archlinux.org/title/Install_Arch_Linux_on_a_removable_medium" w:history="1">
        <w:r>
          <w:rPr>
            <w:rStyle w:val="1234"/>
          </w:rPr>
          <w:t xml:space="preserve">https://wiki.archlinux.org/title/Install_Arch_Linux_on_a_removable_medium</w:t>
        </w:r>
        <w:r>
          <w:rPr>
            <w:rStyle w:val="1234"/>
          </w:rPr>
        </w:r>
        <w:r>
          <w:rPr>
            <w:rStyle w:val="1234"/>
          </w:rPr>
        </w:r>
      </w:hyperlink>
      <w:r>
        <w:rPr>
          <w:highlight w:val="none"/>
        </w:rPr>
      </w:r>
      <w:r/>
    </w:p>
    <w:p>
      <w:pPr>
        <w:ind w:left="0" w:firstLine="0"/>
        <w:jc w:val="left"/>
      </w:pPr>
      <w:r/>
      <w:r/>
    </w:p>
    <w:p>
      <w:pPr>
        <w:jc w:val="left"/>
      </w:pPr>
      <w:r/>
      <w:r/>
    </w:p>
    <w:p>
      <w:pPr>
        <w:pStyle w:val="1224"/>
        <w:jc w:val="left"/>
        <w:rPr>
          <w:lang w:val="de-DE"/>
        </w:rPr>
      </w:pPr>
      <w:r>
        <w:rPr>
          <w:lang w:val="de-DE"/>
        </w:rPr>
        <w:br w:type="page" w:clear="all"/>
      </w:r>
      <w:r/>
    </w:p>
    <w:p>
      <w:pPr>
        <w:pStyle w:val="1212"/>
      </w:pPr>
      <w:r/>
      <w:bookmarkStart w:id="2" w:name="_Toc2"/>
      <w:r>
        <w:t xml:space="preserve">Einleitung</w:t>
      </w:r>
      <w:r>
        <w:t xml:space="preserve"> </w:t>
      </w:r>
      <w:r/>
      <w:bookmarkEnd w:id="2"/>
      <w:r/>
      <w:r/>
    </w:p>
    <w:p>
      <w:pPr>
        <w:pStyle w:val="1213"/>
      </w:pPr>
      <w:r/>
      <w:bookmarkStart w:id="3" w:name="_Toc3"/>
      <w:r>
        <w:t xml:space="preserve">Ziel und Zweck dieses Dokuments</w:t>
      </w:r>
      <w:r/>
      <w:bookmarkEnd w:id="3"/>
      <w:r/>
      <w:r/>
    </w:p>
    <w:p>
      <w:r>
        <w:t xml:space="preserve">Die Erzeugung eines Linux Live Systems für USB-Sticks soll hier</w:t>
      </w:r>
      <w:r>
        <w:t xml:space="preserve"> dokumentiert werden, um</w:t>
      </w:r>
      <w:r>
        <w:t xml:space="preserve"> Pflege und Wartung zu erleichtern. </w:t>
      </w:r>
      <w:r>
        <w:t xml:space="preserve">Außerdem soll das Bedienkonzept beschrieben werden.</w:t>
      </w:r>
      <w:r/>
    </w:p>
    <w:p>
      <w:r/>
      <w:r/>
    </w:p>
    <w:p>
      <w:pPr>
        <w:pStyle w:val="1213"/>
      </w:pPr>
      <w:r/>
      <w:bookmarkStart w:id="4" w:name="_Toc4"/>
      <w:r>
        <w:t xml:space="preserve">Adressaten</w:t>
      </w:r>
      <w:r/>
      <w:bookmarkEnd w:id="4"/>
      <w:r/>
      <w:r/>
    </w:p>
    <w:p>
      <w:r>
        <w:t xml:space="preserve">Dieses Dokument richtet sich an ...</w:t>
      </w:r>
      <w:r/>
    </w:p>
    <w:p>
      <w:pPr>
        <w:pStyle w:val="1265"/>
        <w:numPr>
          <w:ilvl w:val="0"/>
          <w:numId w:val="23"/>
        </w:numPr>
      </w:pPr>
      <w:r>
        <w:rPr>
          <w:highlight w:val="none"/>
        </w:rPr>
        <w:t xml:space="preserve">den Service</w:t>
      </w:r>
      <w:r>
        <w:rPr>
          <w:highlight w:val="none"/>
        </w:rPr>
      </w:r>
      <w:r/>
    </w:p>
    <w:p>
      <w:pPr>
        <w:pStyle w:val="1265"/>
        <w:numPr>
          <w:ilvl w:val="0"/>
          <w:numId w:val="23"/>
        </w:numPr>
      </w:pPr>
      <w:r>
        <w:rPr>
          <w:highlight w:val="none"/>
        </w:rPr>
        <w:t xml:space="preserve">die Produktion/Fertigung</w:t>
      </w:r>
      <w:r>
        <w:rPr>
          <w:highlight w:val="none"/>
        </w:rPr>
      </w:r>
      <w:r/>
    </w:p>
    <w:p>
      <w:pPr>
        <w:pStyle w:val="1265"/>
        <w:numPr>
          <w:ilvl w:val="0"/>
          <w:numId w:val="23"/>
        </w:numPr>
      </w:pPr>
      <w:r>
        <w:t xml:space="preserve">die Softwareentwicklung</w:t>
      </w:r>
      <w:r/>
    </w:p>
    <w:p>
      <w:r/>
      <w:r/>
    </w:p>
    <w:p>
      <w:pPr>
        <w:pStyle w:val="1213"/>
      </w:pPr>
      <w:r/>
      <w:bookmarkStart w:id="5" w:name="_Toc5"/>
      <w:r>
        <w:t xml:space="preserve">Identifikation</w:t>
      </w:r>
      <w:r/>
      <w:bookmarkEnd w:id="5"/>
      <w:r/>
      <w:r/>
    </w:p>
    <w:p>
      <w:pPr>
        <w:jc w:val="left"/>
        <w:spacing w:after="200" w:line="276" w:lineRule="auto"/>
      </w:pPr>
      <w:r>
        <w:t xml:space="preserve">Das USB Live System basiert auf Arch Linux, weil es aktuell die flexibelste Distribution ist.</w:t>
        <w:br w:type="page" w:clear="all"/>
      </w:r>
      <w:r/>
    </w:p>
    <w:p>
      <w:pPr>
        <w:pStyle w:val="1212"/>
      </w:pPr>
      <w:r/>
      <w:bookmarkStart w:id="6" w:name="_Toc6"/>
      <w:r>
        <w:t xml:space="preserve">Entwurf</w:t>
      </w:r>
      <w:r/>
      <w:bookmarkEnd w:id="6"/>
      <w:r/>
      <w:r/>
    </w:p>
    <w:p>
      <w:pPr>
        <w:pStyle w:val="1213"/>
      </w:pPr>
      <w:r/>
      <w:bookmarkStart w:id="7" w:name="_Toc7"/>
      <w:r>
        <w:rPr>
          <w:highlight w:val="none"/>
        </w:rPr>
        <w:t xml:space="preserve">Hintergrund</w:t>
      </w:r>
      <w:r/>
      <w:bookmarkEnd w:id="7"/>
      <w:r/>
      <w:r/>
    </w:p>
    <w:p>
      <w:r>
        <w:t xml:space="preserve">Aktuell werden in den Schneidmaschinen (NPRO-HD und PURE) Geshem Box-PCs eingesetzt. Die Vorgängermodelle von Datamodul („Bl</w:t>
      </w:r>
      <w:r>
        <w:t xml:space="preserve">echkiste“) hatten jeweils zwei C-Fast Karten. Eine für die Daten (Schneidprogramme, Konfiguration) und eine für das Linux-Image. Für eine Image-Update beim Kunden musste nur die C-Fast Karte getauscht werden. Der Geshem Box-PC besitzt eine SSD Festplatte. </w:t>
      </w:r>
      <w:r/>
    </w:p>
    <w:p>
      <w:r>
        <w:rPr>
          <w:highlight w:val="none"/>
        </w:rPr>
      </w:r>
      <w:r>
        <w:rPr>
          <w:highlight w:val="none"/>
        </w:rPr>
      </w:r>
      <w:r/>
    </w:p>
    <w:p>
      <w:pPr>
        <w:rPr>
          <w:highlight w:val="none"/>
        </w:rPr>
      </w:pPr>
      <w:r>
        <w:t xml:space="preserve">Der Service benötigt eine einfachen Updatemöglichkeit </w:t>
      </w:r>
      <w:r>
        <w:t xml:space="preserve">für das Linux-Image beim Kunden.</w:t>
      </w:r>
      <w:r/>
    </w:p>
    <w:p>
      <w:r/>
      <w:r/>
    </w:p>
    <w:p>
      <w:r>
        <w:t xml:space="preserve">Die Produktion </w:t>
      </w:r>
      <w:r>
        <w:t xml:space="preserve">spielt das initiale Image aktuell mit CloneZilla auf. Der Prozess ist durch die manuellen Einstellmöglichkeiten und  </w:t>
      </w:r>
      <w:r>
        <w:t xml:space="preserve">vielen Optionen zeitaufwendig und fehleranfälig.</w:t>
      </w:r>
      <w:r/>
    </w:p>
    <w:p>
      <w:r/>
      <w:r/>
    </w:p>
    <w:p>
      <w:pPr>
        <w:pStyle w:val="1213"/>
      </w:pPr>
      <w:r/>
      <w:bookmarkStart w:id="8" w:name="_Toc8"/>
      <w:r>
        <w:t xml:space="preserve">Zielsetzung</w:t>
      </w:r>
      <w:r/>
      <w:bookmarkEnd w:id="8"/>
      <w:r/>
      <w:r/>
    </w:p>
    <w:p>
      <w:pPr>
        <w:rPr>
          <w:highlight w:val="none"/>
        </w:rPr>
      </w:pPr>
      <w:r>
        <w:t xml:space="preserve">Es soll ein LiveSystem auf USB erstellt werden, dass ...</w:t>
      </w:r>
      <w:r>
        <w:rPr>
          <w:highlight w:val="none"/>
        </w:rPr>
      </w:r>
      <w:r/>
    </w:p>
    <w:p>
      <w:pPr>
        <w:pStyle w:val="1265"/>
        <w:numPr>
          <w:ilvl w:val="0"/>
          <w:numId w:val="22"/>
        </w:numPr>
      </w:pPr>
      <w:r>
        <w:rPr>
          <w:highlight w:val="none"/>
        </w:rPr>
        <w:t xml:space="preserve">automatisch booten (nur BIOS-Einstellung erforderlich)</w:t>
      </w:r>
      <w:r>
        <w:rPr>
          <w:highlight w:val="none"/>
        </w:rPr>
      </w:r>
      <w:r/>
    </w:p>
    <w:p>
      <w:pPr>
        <w:pStyle w:val="1265"/>
        <w:numPr>
          <w:ilvl w:val="0"/>
          <w:numId w:val="22"/>
        </w:numPr>
        <w:jc w:val="left"/>
      </w:pPr>
      <w:r>
        <w:rPr>
          <w:highlight w:val="none"/>
        </w:rPr>
        <w:t xml:space="preserve">die Kundenkonfiguration (QSettings) und Schneidprogramme zwischenspeichert</w:t>
      </w:r>
      <w:r>
        <w:rPr>
          <w:highlight w:val="none"/>
        </w:rPr>
      </w:r>
      <w:r/>
    </w:p>
    <w:p>
      <w:pPr>
        <w:pStyle w:val="1265"/>
        <w:numPr>
          <w:ilvl w:val="0"/>
          <w:numId w:val="22"/>
        </w:numPr>
        <w:jc w:val="left"/>
      </w:pPr>
      <w:r>
        <w:rPr>
          <w:highlight w:val="none"/>
        </w:rPr>
        <w:t xml:space="preserve">das neue Image aufspielt</w:t>
      </w:r>
      <w:r>
        <w:rPr>
          <w:highlight w:val="none"/>
        </w:rPr>
      </w:r>
      <w:r/>
    </w:p>
    <w:p>
      <w:pPr>
        <w:pStyle w:val="1265"/>
        <w:numPr>
          <w:ilvl w:val="0"/>
          <w:numId w:val="22"/>
        </w:numPr>
        <w:jc w:val="left"/>
      </w:pPr>
      <w:r>
        <w:rPr>
          <w:highlight w:val="none"/>
        </w:rPr>
        <w:t xml:space="preserve">die Kundendaten wiederherstellt</w:t>
      </w:r>
      <w:r>
        <w:rPr>
          <w:highlight w:val="none"/>
        </w:rPr>
      </w:r>
      <w:r/>
    </w:p>
    <w:p>
      <w:pPr>
        <w:pStyle w:val="1213"/>
      </w:pPr>
      <w:r/>
      <w:bookmarkStart w:id="9" w:name="_Toc9"/>
      <w:r>
        <w:t xml:space="preserve">Anforderungen</w:t>
      </w:r>
      <w:r/>
      <w:bookmarkEnd w:id="9"/>
      <w:r/>
      <w:r/>
    </w:p>
    <w:tbl>
      <w:tblPr>
        <w:tblStyle w:val="1294"/>
        <w:tblW w:w="0" w:type="auto"/>
        <w:tblLook w:val="04A0" w:firstRow="1" w:lastRow="0" w:firstColumn="1" w:lastColumn="0" w:noHBand="0" w:noVBand="1"/>
      </w:tblPr>
      <w:tblGrid>
        <w:gridCol w:w="1129"/>
        <w:gridCol w:w="6804"/>
        <w:gridCol w:w="1129"/>
      </w:tblGrid>
      <w:tr>
        <w:trPr>
          <w:trHeight w:val="567"/>
        </w:trPr>
        <w:tc>
          <w:tcPr>
            <w:tcW w:w="1129" w:type="dxa"/>
            <w:vAlign w:val="center"/>
            <w:textDirection w:val="lrTb"/>
            <w:noWrap w:val="false"/>
          </w:tcPr>
          <w:p>
            <w:pPr>
              <w:jc w:val="left"/>
              <w:spacing w:after="0" w:line="276" w:lineRule="auto"/>
            </w:pPr>
            <w:r>
              <w:t xml:space="preserve">ID</w:t>
            </w:r>
            <w:r/>
          </w:p>
        </w:tc>
        <w:tc>
          <w:tcPr>
            <w:tcBorders>
              <w:bottom w:val="single" w:color="auto" w:sz="4" w:space="0"/>
            </w:tcBorders>
            <w:tcW w:w="6804" w:type="dxa"/>
            <w:vAlign w:val="center"/>
            <w:textDirection w:val="lrTb"/>
            <w:noWrap w:val="false"/>
          </w:tcPr>
          <w:p>
            <w:pPr>
              <w:jc w:val="left"/>
              <w:spacing w:after="0" w:line="276" w:lineRule="auto"/>
            </w:pPr>
            <w:r>
              <w:t xml:space="preserve">Anforderung</w:t>
            </w:r>
            <w:r/>
          </w:p>
        </w:tc>
        <w:tc>
          <w:tcPr>
            <w:tcBorders>
              <w:bottom w:val="single" w:color="auto" w:sz="4" w:space="0"/>
            </w:tcBorders>
            <w:tcW w:w="1129" w:type="dxa"/>
            <w:vAlign w:val="center"/>
            <w:textDirection w:val="lrTb"/>
            <w:noWrap w:val="false"/>
          </w:tcPr>
          <w:p>
            <w:pPr>
              <w:jc w:val="center"/>
              <w:spacing w:after="0" w:line="276" w:lineRule="auto"/>
            </w:pPr>
            <w:r>
              <w:t xml:space="preserve">Priorität / Status</w:t>
            </w:r>
            <w:r/>
          </w:p>
        </w:tc>
      </w:tr>
      <w:tr>
        <w:trPr/>
        <w:tc>
          <w:tcPr>
            <w:tcW w:w="1129" w:type="dxa"/>
            <w:textDirection w:val="lrTb"/>
            <w:noWrap w:val="false"/>
          </w:tcPr>
          <w:p>
            <w:r>
              <w:t xml:space="preserve">001</w:t>
            </w:r>
            <w:r/>
          </w:p>
        </w:tc>
        <w:tc>
          <w:tcPr>
            <w:tcBorders>
              <w:top w:val="single" w:color="auto" w:sz="4" w:space="0"/>
            </w:tcBorders>
            <w:tcW w:w="6804" w:type="dxa"/>
            <w:textDirection w:val="lrTb"/>
            <w:noWrap w:val="false"/>
          </w:tcPr>
          <w:p>
            <w:r>
              <w:t xml:space="preserve">Aufspielen von Systemupdates durch den Sericetechniker ohne IT-Kenntnisse</w:t>
            </w:r>
            <w:r/>
          </w:p>
        </w:tc>
        <w:tc>
          <w:tcPr>
            <w:tcBorders>
              <w:top w:val="single" w:color="auto" w:sz="4" w:space="0"/>
            </w:tcBorders>
            <w:tcW w:w="1129" w:type="dxa"/>
            <w:vAlign w:val="center"/>
            <w:textDirection w:val="lrTb"/>
            <w:noWrap w:val="false"/>
          </w:tcPr>
          <w:p>
            <w:pPr>
              <w:jc w:val="center"/>
              <w:spacing w:after="0" w:line="276" w:lineRule="auto"/>
            </w:pPr>
            <w:r>
              <w:t xml:space="preserve">high</w:t>
            </w:r>
            <w:r/>
          </w:p>
        </w:tc>
      </w:tr>
      <w:tr>
        <w:trPr/>
        <w:tc>
          <w:tcPr>
            <w:tcW w:w="1129" w:type="dxa"/>
            <w:textDirection w:val="lrTb"/>
            <w:noWrap w:val="false"/>
          </w:tcPr>
          <w:p>
            <w:r>
              <w:t xml:space="preserve">002</w:t>
            </w:r>
            <w:r/>
          </w:p>
        </w:tc>
        <w:tc>
          <w:tcPr>
            <w:tcW w:w="6804" w:type="dxa"/>
            <w:textDirection w:val="lrTb"/>
            <w:noWrap w:val="false"/>
          </w:tcPr>
          <w:p>
            <w:r>
              <w:t xml:space="preserve">Ändern der Boot-Priorität im BIOS (Boot from USB) wird durch Servicetechnikr vorgenommen</w:t>
            </w:r>
            <w:r/>
          </w:p>
        </w:tc>
        <w:tc>
          <w:tcPr>
            <w:tcW w:w="1129" w:type="dxa"/>
            <w:vAlign w:val="center"/>
            <w:textDirection w:val="lrTb"/>
            <w:noWrap w:val="false"/>
          </w:tcPr>
          <w:p>
            <w:pPr>
              <w:jc w:val="center"/>
              <w:spacing w:after="0" w:line="276" w:lineRule="auto"/>
            </w:pPr>
            <w:r/>
            <w:r/>
          </w:p>
        </w:tc>
      </w:tr>
      <w:tr>
        <w:trPr/>
        <w:tc>
          <w:tcPr>
            <w:tcW w:w="1129" w:type="dxa"/>
            <w:textDirection w:val="lrTb"/>
            <w:noWrap w:val="false"/>
          </w:tcPr>
          <w:p>
            <w:r>
              <w:t xml:space="preserve">003</w:t>
            </w:r>
            <w:r/>
          </w:p>
        </w:tc>
        <w:tc>
          <w:tcPr>
            <w:tcW w:w="6804" w:type="dxa"/>
            <w:textDirection w:val="lrTb"/>
            <w:noWrap w:val="false"/>
          </w:tcPr>
          <w:p>
            <w:r>
              <w:t xml:space="preserve">Keine Eingabe über die Kommandozeile</w:t>
            </w:r>
            <w:r/>
          </w:p>
        </w:tc>
        <w:tc>
          <w:tcPr>
            <w:tcW w:w="1129" w:type="dxa"/>
            <w:vAlign w:val="center"/>
            <w:textDirection w:val="lrTb"/>
            <w:noWrap w:val="false"/>
          </w:tcPr>
          <w:p>
            <w:pPr>
              <w:jc w:val="center"/>
              <w:spacing w:after="0" w:line="276" w:lineRule="auto"/>
            </w:pPr>
            <w:r/>
            <w:r/>
          </w:p>
        </w:tc>
      </w:tr>
      <w:tr>
        <w:trPr/>
        <w:tc>
          <w:tcPr>
            <w:tcW w:w="1129" w:type="dxa"/>
            <w:textDirection w:val="lrTb"/>
            <w:noWrap w:val="false"/>
          </w:tcPr>
          <w:p>
            <w:r>
              <w:t xml:space="preserve">004</w:t>
            </w:r>
            <w:r/>
          </w:p>
        </w:tc>
        <w:tc>
          <w:tcPr>
            <w:tcW w:w="6804" w:type="dxa"/>
            <w:textDirection w:val="lrTb"/>
            <w:noWrap w:val="false"/>
          </w:tcPr>
          <w:p>
            <w:r>
              <w:t xml:space="preserve">Auto-Login (root)</w:t>
            </w:r>
            <w:r/>
          </w:p>
        </w:tc>
        <w:tc>
          <w:tcPr>
            <w:tcW w:w="1129" w:type="dxa"/>
            <w:vAlign w:val="center"/>
            <w:textDirection w:val="lrTb"/>
            <w:noWrap w:val="false"/>
          </w:tcPr>
          <w:p>
            <w:pPr>
              <w:jc w:val="center"/>
              <w:spacing w:after="0" w:line="276" w:lineRule="auto"/>
            </w:pPr>
            <w:r/>
            <w:r/>
          </w:p>
        </w:tc>
      </w:tr>
      <w:tr>
        <w:trPr/>
        <w:tc>
          <w:tcPr>
            <w:tcW w:w="1129" w:type="dxa"/>
            <w:textDirection w:val="lrTb"/>
            <w:noWrap w:val="false"/>
          </w:tcPr>
          <w:p>
            <w:r>
              <w:t xml:space="preserve">005</w:t>
            </w:r>
            <w:r/>
          </w:p>
        </w:tc>
        <w:tc>
          <w:tcPr>
            <w:tcW w:w="6804" w:type="dxa"/>
            <w:textDirection w:val="lrTb"/>
            <w:noWrap w:val="false"/>
          </w:tcPr>
          <w:p>
            <w:r>
              <w:t xml:space="preserve">Kundendaten (Schneidprogramme und Config) erhalten</w:t>
            </w:r>
            <w:r/>
          </w:p>
        </w:tc>
        <w:tc>
          <w:tcPr>
            <w:tcW w:w="1129" w:type="dxa"/>
            <w:vAlign w:val="center"/>
            <w:textDirection w:val="lrTb"/>
            <w:noWrap w:val="false"/>
          </w:tcPr>
          <w:p>
            <w:pPr>
              <w:jc w:val="center"/>
              <w:spacing w:after="0" w:line="276" w:lineRule="auto"/>
            </w:pPr>
            <w:r/>
            <w:r/>
          </w:p>
        </w:tc>
      </w:tr>
    </w:tbl>
    <w:p>
      <w:pPr>
        <w:jc w:val="left"/>
        <w:spacing w:after="200" w:line="276" w:lineRule="auto"/>
      </w:pPr>
      <w:r>
        <w:rPr>
          <w:highlight w:val="none"/>
        </w:rPr>
      </w:r>
      <w:r>
        <w:rPr>
          <w:highlight w:val="none"/>
        </w:rPr>
      </w:r>
      <w:r/>
    </w:p>
    <w:p>
      <w:pPr>
        <w:pStyle w:val="1213"/>
      </w:pPr>
      <w:r/>
      <w:bookmarkStart w:id="10" w:name="_Toc10"/>
      <w:r>
        <w:t xml:space="preserve">Design</w:t>
      </w:r>
      <w:bookmarkEnd w:id="10"/>
      <w:r/>
      <w:r/>
    </w:p>
    <w:p>
      <w:pPr>
        <w:pStyle w:val="1265"/>
        <w:numPr>
          <w:ilvl w:val="0"/>
          <w:numId w:val="35"/>
        </w:numPr>
      </w:pPr>
      <w:r>
        <w:t xml:space="preserve">OS: Arch Linux</w:t>
      </w:r>
      <w:r>
        <w:rPr>
          <w:highlight w:val="none"/>
        </w:rPr>
      </w:r>
      <w:r/>
    </w:p>
    <w:p>
      <w:pPr>
        <w:pStyle w:val="1265"/>
        <w:numPr>
          <w:ilvl w:val="0"/>
          <w:numId w:val="34"/>
        </w:numPr>
      </w:pPr>
      <w:r>
        <w:rPr>
          <w:highlight w:val="none"/>
        </w:rPr>
        <w:t xml:space="preserve">Backup/Restore-Tool: partimage </w:t>
      </w:r>
      <w:r>
        <w:rPr>
          <w:highlight w:val="none"/>
        </w:rPr>
      </w:r>
      <w:r/>
    </w:p>
    <w:p>
      <w:pPr>
        <w:ind w:left="709" w:firstLine="0"/>
      </w:pPr>
      <w:r>
        <w:rPr>
          <w:highlight w:val="none"/>
        </w:rPr>
      </w:r>
      <w:r>
        <w:rPr>
          <w:highlight w:val="none"/>
        </w:rPr>
      </w:r>
      <w:r/>
    </w:p>
    <w:p>
      <w:pPr>
        <w:pStyle w:val="1265"/>
        <w:numPr>
          <w:ilvl w:val="0"/>
          <w:numId w:val="34"/>
        </w:numPr>
      </w:pPr>
      <w:r>
        <w:br w:type="page" w:clear="all"/>
      </w:r>
      <w:r/>
    </w:p>
    <w:p>
      <w:pPr>
        <w:pStyle w:val="1212"/>
      </w:pPr>
      <w:r/>
      <w:bookmarkStart w:id="11" w:name="_Toc11"/>
      <w:r>
        <w:rPr>
          <w:highlight w:val="none"/>
        </w:rPr>
        <w:t xml:space="preserve">Vorbereitung</w:t>
      </w:r>
      <w:r>
        <w:rPr>
          <w:highlight w:val="none"/>
        </w:rPr>
      </w:r>
      <w:bookmarkEnd w:id="11"/>
      <w:r/>
      <w:r/>
    </w:p>
    <w:p>
      <w:pPr>
        <w:pStyle w:val="1213"/>
      </w:pPr>
      <w:r/>
      <w:bookmarkStart w:id="12" w:name="_Toc12"/>
      <w:r/>
      <w:bookmarkStart w:id="0" w:name="undefined"/>
      <w:r>
        <w:rPr>
          <w:highlight w:val="none"/>
        </w:rPr>
        <w:t xml:space="preserve">Benötigte Hardware</w:t>
      </w:r>
      <w:r>
        <w:rPr>
          <w:highlight w:val="none"/>
        </w:rPr>
      </w:r>
      <w:bookmarkEnd w:id="0"/>
      <w:r/>
      <w:bookmarkEnd w:id="12"/>
      <w:r/>
      <w:r/>
    </w:p>
    <w:p>
      <w:pPr>
        <w:pStyle w:val="1265"/>
        <w:numPr>
          <w:ilvl w:val="0"/>
          <w:numId w:val="41"/>
        </w:numPr>
      </w:pPr>
      <w:r>
        <w:rPr>
          <w:highlight w:val="none"/>
        </w:rPr>
        <w:t xml:space="preserve">USB-Stick (mind. 8GB)</w:t>
      </w:r>
      <w:r>
        <w:rPr>
          <w:highlight w:val="none"/>
        </w:rPr>
      </w:r>
      <w:r/>
    </w:p>
    <w:p>
      <w:pPr>
        <w:pStyle w:val="1265"/>
        <w:numPr>
          <w:ilvl w:val="0"/>
          <w:numId w:val="39"/>
        </w:numPr>
      </w:pPr>
      <w:r>
        <w:rPr>
          <w:highlight w:val="none"/>
        </w:rPr>
        <w:t xml:space="preserve">USB-Hub (mind. 2 Ports)</w:t>
      </w:r>
      <w:r/>
    </w:p>
    <w:p>
      <w:pPr>
        <w:pStyle w:val="1265"/>
        <w:numPr>
          <w:ilvl w:val="0"/>
          <w:numId w:val="40"/>
        </w:numPr>
        <w:rPr>
          <w:highlight w:val="none"/>
        </w:rPr>
      </w:pPr>
      <w:r>
        <w:rPr>
          <w:highlight w:val="none"/>
          <w:lang w:val="de-DE"/>
        </w:rPr>
        <w:t xml:space="preserve">Tastatur </w:t>
      </w:r>
      <w:r>
        <w:rPr>
          <w:highlight w:val="none"/>
        </w:rPr>
        <w:t xml:space="preserve">(USB)</w:t>
      </w:r>
      <w:r>
        <w:rPr>
          <w:highlight w:val="none"/>
        </w:rPr>
      </w:r>
      <w:r/>
    </w:p>
    <w:p>
      <w:r/>
      <w:r/>
    </w:p>
    <w:p>
      <w:pPr>
        <w:pStyle w:val="1213"/>
      </w:pPr>
      <w:r/>
      <w:bookmarkStart w:id="13" w:name="_Toc13"/>
      <w:r>
        <w:t xml:space="preserve">Live USB-Stick erstellen</w:t>
      </w:r>
      <w:bookmarkEnd w:id="13"/>
      <w:r/>
      <w:r/>
    </w:p>
    <w:p>
      <w:pPr>
        <w:ind w:left="0" w:firstLine="0"/>
        <w:rPr>
          <w:highlight w:val="none"/>
        </w:rPr>
      </w:pPr>
      <w:r>
        <w:rPr>
          <w:highlight w:val="none"/>
        </w:rPr>
        <w:t xml:space="preserve">Das Live-System wird mittels Bash-Script auf einen eingesteckten USB-Stick installiert.</w:t>
      </w:r>
      <w:r>
        <w:rPr>
          <w:highlight w:val="none"/>
        </w:rPr>
      </w:r>
      <w:r/>
    </w:p>
    <w:p>
      <w:pPr>
        <w:ind w:left="0" w:firstLine="0"/>
        <w:rPr>
          <w:highlight w:val="none"/>
        </w:rPr>
      </w:pPr>
      <w:r>
        <w:rPr>
          <w:highlight w:val="none"/>
        </w:rPr>
      </w:r>
      <w:r>
        <w:rPr>
          <w:highlight w:val="none"/>
        </w:rPr>
      </w:r>
      <w:r/>
    </w:p>
    <w:p>
      <w:pPr>
        <w:rPr>
          <w:highlight w:val="none"/>
        </w:rPr>
      </w:pPr>
      <w:r>
        <w:rPr>
          <w:highlight w:val="none"/>
        </w:rPr>
        <w:t xml:space="preserve">Dazu wird eine virtuelle Maschine oder ein PC mit Arch-Linux Installation benötigt. Das Script verwendet </w:t>
      </w:r>
      <w:r>
        <w:rPr>
          <w:highlight w:val="none"/>
        </w:rPr>
        <w:t xml:space="preserve">`</w:t>
      </w:r>
      <w:r>
        <w:rPr>
          <w:highlight w:val="none"/>
        </w:rPr>
        <w:t xml:space="preserve">pacstrap</w:t>
      </w:r>
      <w:r>
        <w:rPr>
          <w:highlight w:val="none"/>
        </w:rPr>
        <w:t xml:space="preserve">`</w:t>
      </w:r>
      <w:r>
        <w:rPr>
          <w:highlight w:val="none"/>
        </w:rPr>
        <w:t xml:space="preserve"> für die Installation des Basissystem und </w:t>
      </w:r>
      <w:r>
        <w:t xml:space="preserve">`arch-chroot</w:t>
      </w:r>
      <w:r>
        <w:t xml:space="preserve">` für die Konfiguration in der change-root Umgebung. </w:t>
      </w:r>
      <w:r/>
    </w:p>
    <w:p>
      <w:r/>
      <w:r/>
    </w:p>
    <w:p>
      <w:r>
        <w:rPr>
          <w:highlight w:val="none"/>
        </w:rPr>
      </w:r>
      <w:r>
        <w:rPr>
          <w:highlight w:val="none"/>
        </w:rPr>
      </w:r>
      <w:r/>
    </w:p>
    <w:p>
      <w:r/>
      <w:r/>
    </w:p>
    <w:p>
      <w:pPr>
        <w:shd w:val="nil" w:color="auto"/>
      </w:pPr>
      <w:r>
        <w:br w:type="page" w:clear="all"/>
      </w:r>
      <w:r/>
    </w:p>
    <w:p>
      <w:pPr>
        <w:pStyle w:val="1212"/>
      </w:pPr>
      <w:r/>
      <w:bookmarkStart w:id="14" w:name="_Toc14"/>
      <w:r>
        <w:t xml:space="preserve">Bedienung</w:t>
      </w:r>
      <w:r/>
      <w:bookmarkEnd w:id="14"/>
      <w:r/>
      <w:r/>
    </w:p>
    <w:p>
      <w:pPr>
        <w:pStyle w:val="1213"/>
      </w:pPr>
      <w:r/>
      <w:bookmarkStart w:id="15" w:name="_Toc15"/>
      <w:r/>
      <w:bookmarkStart w:id="0" w:name="undefined"/>
      <w:r>
        <w:t xml:space="preserve">Anschlussplan</w:t>
      </w:r>
      <w:bookmarkEnd w:id="0"/>
      <w:r/>
      <w:bookmarkEnd w:id="15"/>
      <w:r/>
      <w:r/>
    </w:p>
    <w:p>
      <w:r>
        <w:t xml:space="preserve">Der USB-Hub wird vorne an der Maschine in den USB-Port eingesteckt. In den USB-Hub werden eine Tastatur und der vorbereitete USB-Stick eingesteckt..</w:t>
      </w:r>
      <w:r/>
    </w:p>
    <w:p>
      <w:r/>
      <w:r/>
    </w:p>
    <w:p>
      <w:pPr>
        <w:jc w:val="center"/>
      </w:pPr>
      <w:r>
        <w:rPr>
          <w:highlight w:val="none"/>
        </w:rPr>
        <mc:AlternateContent>
          <mc:Choice Requires="wpg">
            <w:drawing>
              <wp:inline xmlns:wp="http://schemas.openxmlformats.org/drawingml/2006/wordprocessingDrawing" distT="0" distB="0" distL="0" distR="0">
                <wp:extent cx="4420110" cy="272827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41257" name=""/>
                        <pic:cNvPicPr>
                          <a:picLocks noChangeAspect="1"/>
                        </pic:cNvPicPr>
                        <pic:nvPr/>
                      </pic:nvPicPr>
                      <pic:blipFill>
                        <a:blip r:embed="rId16"/>
                        <a:stretch/>
                      </pic:blipFill>
                      <pic:spPr bwMode="auto">
                        <a:xfrm flipH="0" flipV="0">
                          <a:off x="0" y="0"/>
                          <a:ext cx="4420109" cy="2728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348.0pt;height:214.8pt;mso-wrap-distance-left:0.0pt;mso-wrap-distance-top:0.0pt;mso-wrap-distance-right:0.0pt;mso-wrap-distance-bottom:0.0pt;" stroked="false">
                <v:path textboxrect="0,0,0,0"/>
                <v:imagedata r:id="rId16" o:title=""/>
              </v:shape>
            </w:pict>
          </mc:Fallback>
        </mc:AlternateContent>
      </w:r>
      <w:r/>
    </w:p>
    <w:p>
      <w:pPr>
        <w:pStyle w:val="1224"/>
        <w:jc w:val="center"/>
      </w:pPr>
      <w:r>
        <w:t xml:space="preserve">Abbildung </w:t>
      </w:r>
      <w:r>
        <w:fldChar w:fldCharType="begin"/>
        <w:instrText xml:space="preserve"> SEQ Abbildung \* Arabic </w:instrText>
        <w:fldChar w:fldCharType="separate"/>
      </w:r>
      <w:r>
        <w:t xml:space="preserve">1</w:t>
      </w:r>
      <w:r>
        <w:fldChar w:fldCharType="end"/>
      </w:r>
      <w:r>
        <w:t xml:space="preserve">: Anschlussplan für Systemupdates</w:t>
      </w:r>
      <w:r/>
    </w:p>
    <w:p>
      <w:r/>
      <w:r/>
    </w:p>
    <w:p>
      <w:pPr>
        <w:pStyle w:val="1213"/>
        <w:rPr>
          <w:highlight w:val="none"/>
        </w:rPr>
      </w:pPr>
      <w:r>
        <w:t xml:space="preserve">Image aufspielen</w:t>
      </w:r>
      <w:r/>
    </w:p>
    <w:p>
      <w:pPr>
        <w:ind w:firstLine="360"/>
        <w:spacing w:line="240" w:lineRule="auto"/>
      </w:pPr>
      <w:r>
        <w:rPr>
          <w:i/>
          <w:szCs w:val="24"/>
          <w:u w:val="single"/>
        </w:rPr>
        <w:t xml:space="preserve">Schritt 1:</w:t>
      </w:r>
      <w:r>
        <w:rPr>
          <w:i/>
          <w:szCs w:val="24"/>
          <w:u w:val="single"/>
        </w:rPr>
      </w:r>
      <w:r/>
    </w:p>
    <w:p>
      <w:pPr>
        <w:pStyle w:val="1265"/>
        <w:numPr>
          <w:ilvl w:val="0"/>
          <w:numId w:val="46"/>
        </w:numPr>
        <w:spacing w:line="276" w:lineRule="auto"/>
      </w:pPr>
      <w:r>
        <w:rPr>
          <w:rFonts w:cs="Arial"/>
          <w:szCs w:val="24"/>
        </w:rPr>
        <w:t xml:space="preserve">Box-PC starten (Maschine einschalten) </w:t>
      </w:r>
      <w:r/>
    </w:p>
    <w:p>
      <w:pPr>
        <w:pStyle w:val="1265"/>
        <w:numPr>
          <w:ilvl w:val="0"/>
          <w:numId w:val="46"/>
        </w:numPr>
        <w:ind w:left="714" w:hanging="357"/>
        <w:spacing w:after="120" w:line="240" w:lineRule="exact"/>
        <w:rPr>
          <w:rFonts w:cs="Arial"/>
          <w:lang w:val="de-DE"/>
        </w:rPr>
      </w:pPr>
      <w:r>
        <w:rPr>
          <w:rFonts w:cs="Arial"/>
          <w:szCs w:val="24"/>
          <w:lang w:val="de-DE"/>
        </w:rPr>
        <w:t xml:space="preserve">Beim Hochfahren die </w:t>
      </w:r>
      <w:r>
        <w:rPr>
          <w:rFonts w:cs="Arial"/>
          <w:b/>
          <w:bCs/>
          <w:szCs w:val="24"/>
          <w:lang w:val="de-DE"/>
        </w:rPr>
        <w:t xml:space="preserve">F12-Taste </w:t>
      </w:r>
      <w:r>
        <w:rPr>
          <w:rFonts w:cs="Arial"/>
          <w:szCs w:val="24"/>
          <w:lang w:val="de-DE"/>
        </w:rPr>
        <w:t xml:space="preserve">(mehrfach) drücken</w:t>
      </w:r>
      <w:r/>
    </w:p>
    <w:p>
      <w:pPr>
        <w:pStyle w:val="1265"/>
        <w:numPr>
          <w:ilvl w:val="0"/>
          <w:numId w:val="46"/>
        </w:numPr>
        <w:ind w:left="714" w:hanging="357"/>
        <w:spacing w:after="120" w:line="240" w:lineRule="exact"/>
        <w:rPr>
          <w:rFonts w:cs="Arial"/>
          <w:lang w:val="de-DE"/>
        </w:rPr>
      </w:pPr>
      <w:r>
        <w:rPr>
          <w:rFonts w:cs="Arial"/>
          <w:szCs w:val="24"/>
          <w:highlight w:val="none"/>
          <w:lang w:val="de-DE"/>
        </w:rPr>
        <w:t xml:space="preserve">Im</w:t>
      </w:r>
      <w:r>
        <w:rPr>
          <w:rFonts w:cs="Arial"/>
          <w:szCs w:val="24"/>
          <w:lang w:val="de-DE"/>
        </w:rPr>
        <w:t xml:space="preserve"> Boot-Menu </w:t>
      </w:r>
      <w:r>
        <w:rPr>
          <w:rFonts w:cs="Arial"/>
          <w:szCs w:val="24"/>
          <w:highlight w:val="none"/>
          <w:lang w:val="de-DE"/>
        </w:rPr>
        <w:t xml:space="preserve">den USB-Stick mit dem Live-System auswählen</w:t>
      </w:r>
      <w:r>
        <w:rPr>
          <w:rFonts w:cs="Arial"/>
          <w:szCs w:val="24"/>
          <w:highlight w:val="none"/>
          <w:lang w:val="de-DE"/>
        </w:rPr>
      </w:r>
    </w:p>
    <w:p>
      <w:pPr>
        <w:pStyle w:val="1265"/>
        <w:spacing w:before="60" w:after="60"/>
      </w:pPr>
      <w:r>
        <w:rPr>
          <w:sz w:val="10"/>
          <w:szCs w:val="10"/>
          <w:lang w:val="de-DE"/>
        </w:rPr>
      </w:r>
      <w:r>
        <w:rPr>
          <w:sz w:val="10"/>
          <w:szCs w:val="10"/>
          <w:lang w:val="de-DE"/>
        </w:rPr>
      </w:r>
      <w:r/>
    </w:p>
    <w:p>
      <w:pPr>
        <w:pStyle w:val="1267"/>
        <w:jc w:val="center"/>
        <w:rPr>
          <w:highlight w:val="none"/>
        </w:rPr>
      </w:pPr>
      <w:r/>
      <w:r/>
      <w:r>
        <mc:AlternateContent>
          <mc:Choice Requires="wpg">
            <w:drawing>
              <wp:inline xmlns:wp="http://schemas.openxmlformats.org/drawingml/2006/wordprocessingDrawing" distT="0" distB="0" distL="0" distR="0">
                <wp:extent cx="3691878" cy="222597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5064" name=""/>
                        <pic:cNvPicPr>
                          <a:picLocks noChangeAspect="1"/>
                        </pic:cNvPicPr>
                        <pic:nvPr/>
                      </pic:nvPicPr>
                      <pic:blipFill>
                        <a:blip r:embed="rId17"/>
                        <a:srcRect l="9860" t="16683" r="6039" b="15706"/>
                        <a:stretch/>
                      </pic:blipFill>
                      <pic:spPr bwMode="auto">
                        <a:xfrm flipH="0" flipV="0">
                          <a:off x="0" y="0"/>
                          <a:ext cx="3691877" cy="22259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90.7pt;height:175.3pt;mso-wrap-distance-left:0.0pt;mso-wrap-distance-top:0.0pt;mso-wrap-distance-right:0.0pt;mso-wrap-distance-bottom:0.0pt;" stroked="false">
                <v:path textboxrect="0,0,0,0"/>
                <v:imagedata r:id="rId17" o:title=""/>
              </v:shape>
            </w:pict>
          </mc:Fallback>
        </mc:AlternateContent>
      </w:r>
      <w:r/>
      <w:r/>
      <w:r/>
    </w:p>
    <w:p>
      <w:pPr>
        <w:pStyle w:val="1267"/>
        <w:jc w:val="center"/>
      </w:pPr>
      <w:r>
        <w:rPr>
          <w:highlight w:val="none"/>
        </w:rPr>
      </w:r>
      <w:r>
        <w:rPr>
          <w:highlight w:val="none"/>
        </w:rPr>
      </w:r>
    </w:p>
    <w:p>
      <w:pPr>
        <w:pStyle w:val="1267"/>
      </w:pPr>
      <w:r>
        <w:rPr>
          <w:sz w:val="10"/>
          <w:szCs w:val="10"/>
        </w:rPr>
      </w:r>
      <w:r>
        <w:rPr>
          <w:sz w:val="10"/>
          <w:szCs w:val="10"/>
        </w:rPr>
      </w:r>
      <w:r/>
    </w:p>
    <w:p>
      <w:pPr>
        <w:ind w:firstLine="360"/>
      </w:pPr>
      <w:r>
        <w:rPr>
          <w:i/>
          <w:szCs w:val="24"/>
          <w:u w:val="single"/>
        </w:rPr>
        <w:t xml:space="preserve">S</w:t>
      </w:r>
      <w:r>
        <w:rPr>
          <w:i/>
          <w:szCs w:val="24"/>
          <w:u w:val="single"/>
        </w:rPr>
        <w:t xml:space="preserve">chritt 2</w:t>
      </w:r>
      <w:r>
        <w:rPr>
          <w:i/>
          <w:szCs w:val="24"/>
          <w:u w:val="single"/>
        </w:rPr>
        <w:t xml:space="preserve">:</w:t>
      </w:r>
      <w:r>
        <w:rPr>
          <w:i/>
          <w:szCs w:val="24"/>
          <w:u w:val="single"/>
        </w:rPr>
      </w:r>
      <w:r/>
    </w:p>
    <w:p>
      <w:pPr>
        <w:pStyle w:val="1265"/>
        <w:numPr>
          <w:ilvl w:val="0"/>
          <w:numId w:val="46"/>
        </w:numPr>
        <w:spacing w:line="276" w:lineRule="auto"/>
        <w:rPr>
          <w:rFonts w:cs="Arial"/>
          <w:lang w:val="de-DE"/>
        </w:rPr>
      </w:pPr>
      <w:r>
        <w:rPr>
          <w:rFonts w:cs="Arial"/>
          <w:szCs w:val="24"/>
          <w:lang w:val="de-DE"/>
        </w:rPr>
        <w:t xml:space="preserve">Das Live-System bootet direkt in ein grafisches Auswahlmenu</w:t>
      </w:r>
      <w:r/>
    </w:p>
    <w:p>
      <w:pPr>
        <w:ind w:left="0" w:firstLine="0"/>
        <w:jc w:val="center"/>
        <w:spacing w:line="276" w:lineRule="auto"/>
        <w:rPr>
          <w:rFonts w:cs="Arial"/>
          <w:highlight w:val="none"/>
          <w:lang w:val="de-DE"/>
        </w:rPr>
      </w:pPr>
      <w:r>
        <w:rPr>
          <w:rFonts w:cs="Arial"/>
          <w:szCs w:val="24"/>
          <w:highlight w:val="none"/>
          <w:lang w:val="de-DE"/>
        </w:rPr>
      </w:r>
      <w:r>
        <w:rPr>
          <w:rFonts w:cs="Arial"/>
          <w:szCs w:val="24"/>
          <w:highlight w:val="none"/>
          <w:lang w:val="de-DE"/>
        </w:rPr>
        <mc:AlternateContent>
          <mc:Choice Requires="wpg">
            <w:drawing>
              <wp:inline xmlns:wp="http://schemas.openxmlformats.org/drawingml/2006/wordprocessingDrawing" distT="0" distB="0" distL="0" distR="0">
                <wp:extent cx="5760720" cy="280148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85443" name=""/>
                        <pic:cNvPicPr>
                          <a:picLocks noChangeAspect="1"/>
                        </pic:cNvPicPr>
                        <pic:nvPr/>
                      </pic:nvPicPr>
                      <pic:blipFill>
                        <a:blip r:embed="rId18"/>
                        <a:stretch/>
                      </pic:blipFill>
                      <pic:spPr bwMode="auto">
                        <a:xfrm>
                          <a:off x="0" y="0"/>
                          <a:ext cx="5760719" cy="28014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53.6pt;height:220.6pt;mso-wrap-distance-left:0.0pt;mso-wrap-distance-top:0.0pt;mso-wrap-distance-right:0.0pt;mso-wrap-distance-bottom:0.0pt;" stroked="false">
                <v:path textboxrect="0,0,0,0"/>
                <v:imagedata r:id="rId18" o:title=""/>
              </v:shape>
            </w:pict>
          </mc:Fallback>
        </mc:AlternateContent>
      </w:r>
      <w:r>
        <w:rPr>
          <w:rFonts w:cs="Arial"/>
          <w:szCs w:val="24"/>
          <w:highlight w:val="none"/>
          <w:lang w:val="de-DE"/>
        </w:rPr>
      </w:r>
      <w:r>
        <w:rPr>
          <w:rFonts w:cs="Arial"/>
          <w:szCs w:val="24"/>
          <w:highlight w:val="none"/>
          <w:lang w:val="de-DE"/>
        </w:rPr>
      </w:r>
    </w:p>
    <w:p>
      <w:pPr>
        <w:ind w:left="0" w:firstLine="0"/>
        <w:jc w:val="center"/>
        <w:spacing w:line="276" w:lineRule="auto"/>
        <w:rPr>
          <w:lang w:val="de-DE"/>
        </w:rPr>
      </w:pPr>
      <w:r>
        <w:rPr>
          <w:rFonts w:cs="Arial"/>
          <w:szCs w:val="24"/>
          <w:highlight w:val="none"/>
          <w:lang w:val="de-DE"/>
        </w:rPr>
      </w:r>
      <w:r>
        <w:rPr>
          <w:rFonts w:cs="Arial"/>
          <w:szCs w:val="24"/>
          <w:highlight w:val="none"/>
          <w:lang w:val="de-DE"/>
        </w:rPr>
      </w:r>
    </w:p>
    <w:p>
      <w:pPr>
        <w:pStyle w:val="1265"/>
        <w:numPr>
          <w:ilvl w:val="0"/>
          <w:numId w:val="46"/>
        </w:numPr>
        <w:spacing w:line="276" w:lineRule="auto"/>
        <w:rPr>
          <w:sz w:val="28"/>
          <w:szCs w:val="22"/>
        </w:rPr>
      </w:pPr>
      <w:r>
        <w:t xml:space="preserve">Option </w:t>
      </w:r>
      <w:r>
        <w:rPr>
          <w:b/>
          <w:bCs/>
        </w:rPr>
        <w:t xml:space="preserve">1 Flash (System Partion)</w:t>
      </w:r>
      <w:r>
        <w:t xml:space="preserve"> auswählen</w:t>
      </w:r>
      <w:r>
        <w:rPr>
          <w:sz w:val="28"/>
          <w:szCs w:val="22"/>
        </w:rPr>
        <w:t xml:space="preserve"> </w:t>
      </w:r>
      <w:r>
        <w:rPr>
          <w:rStyle w:val="1269"/>
          <w:rFonts w:ascii="Arial" w:hAnsi="Arial" w:cs="Arial"/>
          <w:color w:val="333333"/>
          <w:sz w:val="24"/>
          <w:szCs w:val="22"/>
        </w:rPr>
        <w:t xml:space="preserve">und </w:t>
      </w:r>
      <w:r>
        <w:rPr>
          <w:rStyle w:val="1269"/>
          <w:rFonts w:ascii="Arial" w:hAnsi="Arial" w:cs="Arial"/>
          <w:b/>
          <w:color w:val="333333"/>
          <w:sz w:val="24"/>
          <w:szCs w:val="22"/>
        </w:rPr>
        <w:t xml:space="preserve">Enter</w:t>
      </w:r>
      <w:r>
        <w:rPr>
          <w:rStyle w:val="1269"/>
          <w:rFonts w:ascii="Arial" w:hAnsi="Arial" w:cs="Arial"/>
          <w:color w:val="333333"/>
          <w:sz w:val="24"/>
          <w:szCs w:val="22"/>
        </w:rPr>
        <w:t xml:space="preserve"> drücken</w:t>
      </w:r>
      <w:r>
        <w:rPr>
          <w:sz w:val="28"/>
          <w:szCs w:val="22"/>
        </w:rPr>
      </w:r>
      <w:r>
        <w:rPr>
          <w:sz w:val="28"/>
          <w:szCs w:val="22"/>
        </w:rPr>
      </w:r>
    </w:p>
    <w:p>
      <w:pPr>
        <w:pStyle w:val="1265"/>
        <w:numPr>
          <w:ilvl w:val="0"/>
          <w:numId w:val="46"/>
        </w:numPr>
        <w:spacing w:line="276" w:lineRule="auto"/>
      </w:pPr>
      <w:r>
        <w:rPr>
          <w:highlight w:val="none"/>
        </w:rPr>
        <w:t xml:space="preserve">Anschließen öffnet sich ein Auswahlmenu</w:t>
      </w:r>
      <w:r>
        <w:rPr>
          <w:highlight w:val="none"/>
        </w:rPr>
      </w:r>
    </w:p>
    <w:p>
      <w:pPr>
        <w:ind w:left="0"/>
        <w:spacing w:line="276" w:lineRule="auto"/>
        <w:rPr>
          <w:bCs/>
          <w:i/>
          <w:u w:val="single"/>
        </w:rPr>
      </w:pPr>
      <w:r>
        <w:rPr>
          <w:i/>
          <w:szCs w:val="24"/>
          <w:highlight w:val="none"/>
          <w:u w:val="single"/>
        </w:rPr>
      </w:r>
      <w:r>
        <w:rPr>
          <w:i/>
          <w:szCs w:val="24"/>
          <w:highlight w:val="none"/>
          <w:u w:val="single"/>
        </w:rPr>
      </w:r>
      <w:r/>
    </w:p>
    <w:p>
      <w:pPr>
        <w:ind w:firstLine="360"/>
      </w:pPr>
      <w:r>
        <w:rPr>
          <w:i/>
          <w:szCs w:val="24"/>
          <w:u w:val="single"/>
        </w:rPr>
        <w:t xml:space="preserve">Schritt 3:</w:t>
      </w:r>
      <w:r>
        <w:rPr>
          <w:i/>
          <w:szCs w:val="24"/>
          <w:u w:val="single"/>
        </w:rPr>
      </w:r>
      <w:r/>
    </w:p>
    <w:p>
      <w:pPr>
        <w:pStyle w:val="1265"/>
        <w:numPr>
          <w:ilvl w:val="0"/>
          <w:numId w:val="52"/>
        </w:numPr>
        <w:jc w:val="left"/>
        <w:spacing w:line="276" w:lineRule="auto"/>
        <w:rPr>
          <w:highlight w:val="none"/>
        </w:rPr>
      </w:pPr>
      <w:r>
        <w:rPr>
          <w:highlight w:val="none"/>
        </w:rPr>
        <w:t xml:space="preserve">Das entsprechende Image auswählen und </w:t>
      </w:r>
      <w:r>
        <w:rPr>
          <w:rStyle w:val="1269"/>
          <w:rFonts w:ascii="Arial" w:hAnsi="Arial" w:cs="Arial"/>
          <w:b/>
          <w:color w:val="333333"/>
          <w:sz w:val="24"/>
          <w:szCs w:val="22"/>
        </w:rPr>
        <w:t xml:space="preserve">Enter</w:t>
      </w:r>
      <w:r>
        <w:rPr>
          <w:rStyle w:val="1269"/>
          <w:rFonts w:ascii="Arial" w:hAnsi="Arial" w:cs="Arial"/>
          <w:color w:val="333333"/>
          <w:sz w:val="24"/>
          <w:szCs w:val="22"/>
        </w:rPr>
        <w:t xml:space="preserve"> </w:t>
      </w:r>
      <w:r>
        <w:rPr>
          <w:highlight w:val="none"/>
        </w:rPr>
        <w:t xml:space="preserve">drücken</w:t>
      </w:r>
      <w:r/>
    </w:p>
    <w:p>
      <w:pPr>
        <w:pStyle w:val="1265"/>
        <w:numPr>
          <w:ilvl w:val="0"/>
          <w:numId w:val="52"/>
        </w:numPr>
        <w:jc w:val="left"/>
        <w:spacing w:line="276" w:lineRule="auto"/>
        <w:rPr>
          <w:highlight w:val="none"/>
        </w:rPr>
      </w:pPr>
      <w:r>
        <w:rPr>
          <w:highlight w:val="none"/>
        </w:rPr>
        <w:t xml:space="preserve">Anschlißend beginnt der Flashvorgang</w:t>
      </w:r>
      <w:r>
        <w:rPr>
          <w:highlight w:val="none"/>
        </w:rPr>
      </w:r>
    </w:p>
    <w:p>
      <w:pPr>
        <w:pStyle w:val="1270"/>
        <w:jc w:val="left"/>
        <w:spacing w:after="60" w:afterAutospacing="0"/>
        <w:rPr>
          <w:rStyle w:val="1269"/>
          <w:rFonts w:ascii="Arial" w:hAnsi="Arial" w:cs="Arial"/>
          <w:b/>
          <w:bCs/>
          <w:color w:val="333333"/>
          <w:sz w:val="22"/>
          <w:szCs w:val="22"/>
        </w:rPr>
      </w:pPr>
      <w:r>
        <w:rPr>
          <w:rStyle w:val="1269"/>
          <w:rFonts w:ascii="Arial" w:hAnsi="Arial" w:cs="Arial"/>
          <w:b/>
          <w:bCs/>
          <w:color w:val="333333"/>
          <w:sz w:val="22"/>
          <w:szCs w:val="22"/>
          <w:highlight w:val="none"/>
        </w:rPr>
        <mc:AlternateContent>
          <mc:Choice Requires="wpg">
            <w:drawing>
              <wp:inline xmlns:wp="http://schemas.openxmlformats.org/drawingml/2006/wordprocessingDrawing" distT="0" distB="0" distL="0" distR="0">
                <wp:extent cx="5760720" cy="290856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4289" name=""/>
                        <pic:cNvPicPr>
                          <a:picLocks noChangeAspect="1"/>
                        </pic:cNvPicPr>
                        <pic:nvPr/>
                      </pic:nvPicPr>
                      <pic:blipFill>
                        <a:blip r:embed="rId19"/>
                        <a:stretch/>
                      </pic:blipFill>
                      <pic:spPr bwMode="auto">
                        <a:xfrm>
                          <a:off x="0" y="0"/>
                          <a:ext cx="5760719" cy="29085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53.6pt;height:229.0pt;mso-wrap-distance-left:0.0pt;mso-wrap-distance-top:0.0pt;mso-wrap-distance-right:0.0pt;mso-wrap-distance-bottom:0.0pt;" stroked="false">
                <v:path textboxrect="0,0,0,0"/>
                <v:imagedata r:id="rId19" o:title=""/>
              </v:shape>
            </w:pict>
          </mc:Fallback>
        </mc:AlternateContent>
      </w:r>
      <w:r>
        <w:rPr>
          <w:rStyle w:val="1269"/>
          <w:rFonts w:ascii="Arial" w:hAnsi="Arial" w:cs="Arial"/>
          <w:b/>
          <w:bCs/>
          <w:color w:val="333333"/>
          <w:sz w:val="22"/>
          <w:szCs w:val="22"/>
          <w:highlight w:val="none"/>
        </w:rPr>
      </w:r>
    </w:p>
    <w:p>
      <w:pPr>
        <w:ind w:firstLine="360"/>
      </w:pPr>
      <w:r>
        <w:rPr>
          <w:i/>
          <w:szCs w:val="24"/>
          <w:u w:val="single"/>
        </w:rPr>
        <w:t xml:space="preserve">Schritt 4:</w:t>
      </w:r>
      <w:r/>
      <w:r/>
    </w:p>
    <w:p>
      <w:pPr>
        <w:pStyle w:val="1265"/>
        <w:numPr>
          <w:ilvl w:val="0"/>
          <w:numId w:val="54"/>
        </w:numPr>
        <w:jc w:val="left"/>
        <w:spacing w:line="276" w:lineRule="auto"/>
        <w:rPr>
          <w:bCs/>
          <w:i/>
          <w:highlight w:val="none"/>
          <w:u w:val="single"/>
        </w:rPr>
      </w:pPr>
      <w:r>
        <w:rPr>
          <w:highlight w:val="none"/>
        </w:rPr>
        <w:t xml:space="preserve">Das Flashen dauert ca. 15 Minuten</w:t>
      </w:r>
      <w:r/>
      <w:r>
        <w:rPr>
          <w:highlight w:val="none"/>
        </w:rPr>
      </w:r>
      <w:r>
        <w:rPr>
          <w:highlight w:val="none"/>
        </w:rPr>
      </w:r>
      <w:r>
        <w:rPr>
          <w:bCs/>
          <w:i/>
          <w:highlight w:val="none"/>
          <w:u w:val="single"/>
        </w:rPr>
      </w:r>
    </w:p>
    <w:p>
      <w:pPr>
        <w:jc w:val="center"/>
        <w:spacing w:line="276" w:lineRule="auto"/>
        <w:rPr>
          <w:highlight w:val="none"/>
        </w:rPr>
      </w:pPr>
      <w:r/>
      <w:r>
        <mc:AlternateContent>
          <mc:Choice Requires="wpg">
            <w:drawing>
              <wp:inline xmlns:wp="http://schemas.openxmlformats.org/drawingml/2006/wordprocessingDrawing" distT="0" distB="0" distL="0" distR="0">
                <wp:extent cx="4548171" cy="337241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0105" name=""/>
                        <pic:cNvPicPr>
                          <a:picLocks noChangeAspect="1"/>
                        </pic:cNvPicPr>
                        <pic:nvPr/>
                      </pic:nvPicPr>
                      <pic:blipFill>
                        <a:blip r:embed="rId20"/>
                        <a:srcRect l="10025" t="7424" r="2785" b="6376"/>
                        <a:stretch/>
                      </pic:blipFill>
                      <pic:spPr bwMode="auto">
                        <a:xfrm flipH="0" flipV="0">
                          <a:off x="0" y="0"/>
                          <a:ext cx="4548170" cy="33724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58.1pt;height:265.5pt;mso-wrap-distance-left:0.0pt;mso-wrap-distance-top:0.0pt;mso-wrap-distance-right:0.0pt;mso-wrap-distance-bottom:0.0pt;" stroked="false">
                <v:path textboxrect="0,0,0,0"/>
                <v:imagedata r:id="rId20" o:title=""/>
              </v:shape>
            </w:pict>
          </mc:Fallback>
        </mc:AlternateContent>
      </w:r>
      <w:r/>
      <w:r/>
      <w:r>
        <w:rPr>
          <w:rFonts w:ascii="Helvetica" w:hAnsi="Helvetica" w:cs="Helvetica"/>
          <w:color w:val="333333"/>
          <w:lang w:eastAsia="de-DE"/>
        </w:rPr>
      </w:r>
      <w:r>
        <w:rPr>
          <w:rFonts w:ascii="Helvetica" w:hAnsi="Helvetica" w:cs="Helvetica"/>
          <w:color w:val="333333"/>
          <w:lang w:eastAsia="de-DE"/>
        </w:rPr>
      </w:r>
      <w:r>
        <w:rPr>
          <w:szCs w:val="24"/>
        </w:rPr>
      </w:r>
      <w:r/>
      <w:r>
        <w:rPr>
          <w:highlight w:val="none"/>
        </w:rPr>
      </w:r>
    </w:p>
    <w:p>
      <w:pPr>
        <w:jc w:val="center"/>
        <w:spacing w:line="276" w:lineRule="auto"/>
        <w:rPr>
          <w:highlight w:val="none"/>
        </w:rPr>
      </w:pPr>
      <w:r>
        <w:rPr>
          <w:highlight w:val="none"/>
        </w:rPr>
      </w:r>
      <w:r>
        <w:rPr>
          <w:highlight w:val="none"/>
        </w:rPr>
      </w:r>
    </w:p>
    <w:p>
      <w:pPr>
        <w:pStyle w:val="1265"/>
        <w:numPr>
          <w:ilvl w:val="0"/>
          <w:numId w:val="55"/>
        </w:numPr>
      </w:pPr>
      <w:r>
        <w:t xml:space="preserve">Nachdem das Image fertig augespielt wurde, erscheint folgende Meldung:</w:t>
      </w:r>
      <w:r/>
    </w:p>
    <w:p>
      <w:pPr>
        <w:jc w:val="center"/>
      </w:pPr>
      <w:r>
        <w:rPr>
          <w:highlight w:val="none"/>
        </w:rPr>
        <mc:AlternateContent>
          <mc:Choice Requires="wpg">
            <w:drawing>
              <wp:inline xmlns:wp="http://schemas.openxmlformats.org/drawingml/2006/wordprocessingDrawing" distT="0" distB="0" distL="0" distR="0">
                <wp:extent cx="4650139" cy="174614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6954" name=""/>
                        <pic:cNvPicPr>
                          <a:picLocks noChangeAspect="1"/>
                        </pic:cNvPicPr>
                        <pic:nvPr/>
                      </pic:nvPicPr>
                      <pic:blipFill>
                        <a:blip r:embed="rId21"/>
                        <a:stretch/>
                      </pic:blipFill>
                      <pic:spPr bwMode="auto">
                        <a:xfrm flipH="0" flipV="0">
                          <a:off x="0" y="0"/>
                          <a:ext cx="4650138" cy="17461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366.2pt;height:137.5pt;mso-wrap-distance-left:0.0pt;mso-wrap-distance-top:0.0pt;mso-wrap-distance-right:0.0pt;mso-wrap-distance-bottom:0.0pt;" stroked="false">
                <v:path textboxrect="0,0,0,0"/>
                <v:imagedata r:id="rId21" o:title=""/>
              </v:shape>
            </w:pict>
          </mc:Fallback>
        </mc:AlternateContent>
      </w:r>
      <w:r>
        <w:rPr>
          <w:highlight w:val="none"/>
        </w:rPr>
      </w:r>
    </w:p>
    <w:p>
      <w:r/>
      <w:r/>
    </w:p>
    <w:p>
      <w:pPr>
        <w:ind w:firstLine="360"/>
      </w:pPr>
      <w:r>
        <w:rPr>
          <w:i/>
          <w:szCs w:val="24"/>
          <w:u w:val="single"/>
        </w:rPr>
        <w:t xml:space="preserve">Schritt 5:</w:t>
      </w:r>
      <w:r/>
      <w:r/>
    </w:p>
    <w:p>
      <w:pPr>
        <w:pStyle w:val="1265"/>
        <w:numPr>
          <w:ilvl w:val="0"/>
          <w:numId w:val="57"/>
        </w:numPr>
        <w:jc w:val="left"/>
        <w:spacing w:line="276" w:lineRule="auto"/>
        <w:rPr>
          <w:bCs/>
          <w:highlight w:val="none"/>
        </w:rPr>
      </w:pPr>
      <w:r>
        <w:rPr>
          <w:highlight w:val="none"/>
        </w:rPr>
        <w:t xml:space="preserve">Mit </w:t>
      </w:r>
      <w:r>
        <w:rPr>
          <w:b/>
          <w:bCs/>
          <w:highlight w:val="none"/>
        </w:rPr>
        <w:t xml:space="preserve">Enter </w:t>
      </w:r>
      <w:r>
        <w:rPr>
          <w:highlight w:val="none"/>
        </w:rPr>
        <w:t xml:space="preserve">bestätigen und der Box-PC startet neu</w:t>
      </w:r>
      <w:r/>
    </w:p>
    <w:p>
      <w:pPr>
        <w:pStyle w:val="1265"/>
        <w:numPr>
          <w:ilvl w:val="0"/>
          <w:numId w:val="57"/>
        </w:numPr>
        <w:jc w:val="left"/>
        <w:spacing w:line="276" w:lineRule="auto"/>
        <w:rPr>
          <w:bCs/>
          <w:i/>
          <w:highlight w:val="none"/>
          <w:u w:val="single"/>
        </w:rPr>
      </w:pPr>
      <w:r>
        <w:rPr>
          <w:highlight w:val="none"/>
        </w:rPr>
        <w:t xml:space="preserve">Die Maschine sollte jetzt korrekt ins HMI booten</w:t>
      </w:r>
      <w:r>
        <w:rPr>
          <w:highlight w:val="none"/>
        </w:rPr>
      </w:r>
    </w:p>
    <w:p>
      <w:pPr>
        <w:ind w:left="720" w:firstLine="0"/>
        <w:jc w:val="left"/>
        <w:spacing w:line="276" w:lineRule="auto"/>
        <w:rPr>
          <w:bCs/>
          <w:i/>
          <w:highlight w:val="none"/>
          <w:u w:val="single"/>
        </w:rPr>
      </w:pPr>
      <w:r>
        <w:rPr>
          <w:i/>
          <w:iCs/>
          <w:highlight w:val="none"/>
          <w:u w:val="single"/>
        </w:rPr>
        <w:t xml:space="preserve">Hinweis:</w:t>
      </w:r>
      <w:r>
        <w:rPr>
          <w:i/>
          <w:iCs/>
          <w:highlight w:val="none"/>
          <w:u w:val="single"/>
        </w:rPr>
      </w:r>
    </w:p>
    <w:p>
      <w:pPr>
        <w:pStyle w:val="1265"/>
        <w:numPr>
          <w:ilvl w:val="0"/>
          <w:numId w:val="57"/>
        </w:numPr>
        <w:jc w:val="left"/>
        <w:spacing w:line="276" w:lineRule="auto"/>
        <w:rPr>
          <w:bCs/>
          <w:i/>
          <w:highlight w:val="none"/>
          <w:u w:val="single"/>
        </w:rPr>
      </w:pPr>
      <w:r>
        <w:rPr>
          <w:highlight w:val="none"/>
        </w:rPr>
        <w:t xml:space="preserve">Falls die Maschine beim booten eine Fehlermeldung wirft, wurde ein falsches/korrumpiertes Image aufgespielt</w:t>
      </w:r>
      <w:r>
        <w:rPr>
          <w:highlight w:val="none"/>
        </w:rPr>
      </w:r>
    </w:p>
    <w:p>
      <w:pPr>
        <w:pStyle w:val="1265"/>
        <w:numPr>
          <w:ilvl w:val="0"/>
          <w:numId w:val="57"/>
        </w:numPr>
        <w:jc w:val="left"/>
        <w:spacing w:line="276" w:lineRule="auto"/>
        <w:rPr>
          <w:bCs/>
          <w:i/>
          <w:highlight w:val="none"/>
          <w:u w:val="single"/>
        </w:rPr>
      </w:pPr>
      <w:r>
        <w:rPr>
          <w:highlight w:val="none"/>
        </w:rPr>
        <w:t xml:space="preserve">Der Vorgang muss wiederholt werden</w:t>
      </w:r>
      <w:r>
        <w:rPr>
          <w:highlight w:val="none"/>
        </w:rPr>
      </w:r>
    </w:p>
    <w:p>
      <w:pPr>
        <w:pStyle w:val="1265"/>
        <w:numPr>
          <w:ilvl w:val="0"/>
          <w:numId w:val="57"/>
        </w:numPr>
        <w:jc w:val="left"/>
        <w:spacing w:line="276" w:lineRule="auto"/>
        <w:rPr>
          <w:bCs/>
          <w:i/>
          <w:highlight w:val="none"/>
          <w:u w:val="single"/>
        </w:rPr>
      </w:pPr>
      <w:r>
        <w:rPr>
          <w:highlight w:val="none"/>
        </w:rPr>
        <w:t xml:space="preserve">Überprüfen, ob das Image</w:t>
      </w:r>
      <w:r>
        <w:rPr>
          <w:highlight w:val="none"/>
        </w:rPr>
      </w:r>
    </w:p>
    <w:sectPr>
      <w:headerReference w:type="default" r:id="rId9"/>
      <w:headerReference w:type="first" r:id="rId10"/>
      <w:footerReference w:type="default" r:id="rId11"/>
      <w:footerReference w:type="first" r:id="rId12"/>
      <w:footnotePr/>
      <w:endnotePr/>
      <w:type w:val="nextPage"/>
      <w:pgSz w:w="11906" w:h="16838" w:orient="portrait"/>
      <w:pgMar w:top="1843" w:right="1417" w:bottom="1134" w:left="1417" w:header="454" w:footer="708"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240" w:lineRule="auto"/>
      </w:pPr>
      <w:r>
        <w:separator/>
      </w:r>
      <w:r/>
    </w:p>
  </w:endnote>
  <w:endnote w:type="continuationSeparator" w:id="0">
    <w:p>
      <w:pPr>
        <w:spacing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20B0604020202020204"/>
  </w:font>
  <w:font w:name="Symbol">
    <w:panose1 w:val="05010000000000000000"/>
  </w:font>
  <w:font w:name="Wingdings">
    <w:panose1 w:val="05010000000000000000"/>
  </w:font>
  <w:font w:name="Courier New">
    <w:panose1 w:val="02070409020205020404"/>
  </w:font>
  <w:font w:name="Times New Roman">
    <w:panose1 w:val="02020603050405020304"/>
  </w:font>
  <w:font w:name="Tahoma">
    <w:panose1 w:val="020B06060305040202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rPr>
        <w:sz w:val="14"/>
        <w:szCs w:val="14"/>
        <w:lang w:eastAsia="de-DE"/>
      </w:rPr>
    </w:pPr>
    <w:r>
      <w:rPr>
        <w:sz w:val="14"/>
        <w:szCs w:val="14"/>
        <w:lang w:eastAsia="de-DE"/>
      </w:rPr>
    </w:r>
    <w:r/>
  </w:p>
  <w:p>
    <w:pPr>
      <w:rPr>
        <w:sz w:val="14"/>
        <w:szCs w:val="14"/>
        <w:lang w:eastAsia="de-DE"/>
      </w:rPr>
    </w:pPr>
    <w:r>
      <w:rPr>
        <w:sz w:val="14"/>
        <w:szCs w:val="14"/>
        <w:lang w:eastAsia="de-DE"/>
      </w:rPr>
    </w:r>
    <w:r/>
  </w:p>
  <w:p>
    <w:pPr>
      <w:tabs>
        <w:tab w:val="left" w:pos="1305" w:leader="none"/>
      </w:tabs>
      <w:rPr>
        <w:sz w:val="14"/>
        <w:szCs w:val="14"/>
        <w:lang w:eastAsia="de-DE"/>
      </w:rPr>
    </w:pPr>
    <w:r>
      <w:rPr>
        <w:sz w:val="14"/>
        <w:szCs w:val="14"/>
        <w:lang w:eastAsia="de-DE"/>
      </w:rPr>
    </w:r>
    <w:r/>
  </w:p>
  <w:p>
    <w:r>
      <w:rPr>
        <w:sz w:val="14"/>
        <w:szCs w:val="14"/>
        <w:lang w:eastAsia="de-DE"/>
      </w:rPr>
      <w:fldChar w:fldCharType="begin"/>
    </w:r>
    <w:r>
      <w:rPr>
        <w:sz w:val="14"/>
        <w:szCs w:val="14"/>
        <w:lang w:eastAsia="de-DE"/>
      </w:rPr>
      <w:instrText xml:space="preserve"> FILENAME \* MERGEFORMAT </w:instrText>
    </w:r>
    <w:r>
      <w:rPr>
        <w:sz w:val="14"/>
        <w:szCs w:val="14"/>
        <w:lang w:eastAsia="de-DE"/>
      </w:rPr>
      <w:fldChar w:fldCharType="separate"/>
    </w:r>
    <w:r>
      <w:rPr>
        <w:sz w:val="14"/>
        <w:szCs w:val="14"/>
        <w:lang w:eastAsia="de-DE"/>
      </w:rPr>
      <w:t xml:space="preserve">Geshem-Flasher Spezifikation.docx</w:t>
    </w:r>
    <w:r>
      <w:rPr>
        <w:sz w:val="14"/>
        <w:szCs w:val="14"/>
        <w:lang w:eastAsia="de-DE"/>
      </w:rPr>
      <w:fldChar w:fldCharType="end"/>
    </w:r>
    <w:r>
      <w:rPr>
        <w:sz w:val="14"/>
        <w:szCs w:val="14"/>
        <w:lang w:eastAsia="de-DE"/>
      </w:rPr>
      <w:tab/>
    </w:r>
    <w:r>
      <w:rPr>
        <w:sz w:val="14"/>
        <w:szCs w:val="14"/>
        <w:lang w:eastAsia="de-DE"/>
      </w:rPr>
      <w:tab/>
    </w:r>
    <w:r>
      <w:rPr>
        <w:sz w:val="14"/>
        <w:szCs w:val="14"/>
        <w:lang w:eastAsia="de-DE"/>
      </w:rPr>
      <w:tab/>
    </w:r>
    <w:r>
      <w:rPr>
        <w:sz w:val="14"/>
        <w:szCs w:val="14"/>
        <w:lang w:eastAsia="de-DE"/>
      </w:rPr>
      <w:tab/>
    </w:r>
    <w:r>
      <w:rPr>
        <w:sz w:val="14"/>
        <w:szCs w:val="14"/>
        <w:lang w:eastAsia="de-DE"/>
      </w:rPr>
      <w:tab/>
    </w:r>
    <w:r>
      <w:rPr>
        <w:sz w:val="14"/>
        <w:szCs w:val="14"/>
        <w:lang w:eastAsia="de-DE"/>
      </w:rPr>
      <w:tab/>
    </w:r>
    <w:r>
      <w:rPr>
        <w:sz w:val="14"/>
        <w:szCs w:val="14"/>
        <w:lang w:eastAsia="de-DE"/>
      </w:rPr>
      <w:tab/>
      <w:t xml:space="preserve">   </w:t>
    </w:r>
    <w:r>
      <w:rPr>
        <w:sz w:val="14"/>
        <w:szCs w:val="14"/>
        <w:lang w:eastAsia="de-DE"/>
      </w:rPr>
      <w:tab/>
      <w:t xml:space="preserve"> </w:t>
    </w:r>
    <w:r>
      <w:rPr>
        <w:sz w:val="14"/>
        <w:szCs w:val="14"/>
        <w:lang w:eastAsia="de-DE"/>
      </w:rPr>
      <w:tab/>
      <w:t xml:space="preserve"> </w:t>
    </w:r>
    <w:r>
      <w:rPr>
        <w:sz w:val="14"/>
        <w:szCs w:val="14"/>
      </w:rPr>
      <w:fldChar w:fldCharType="begin"/>
    </w:r>
    <w:r>
      <w:rPr>
        <w:sz w:val="14"/>
        <w:szCs w:val="14"/>
      </w:rPr>
      <w:instrText xml:space="preserve"> PAGE  \* Arabic  \* MERGEFORMAT </w:instrText>
    </w:r>
    <w:r>
      <w:rPr>
        <w:sz w:val="14"/>
        <w:szCs w:val="14"/>
      </w:rPr>
      <w:fldChar w:fldCharType="separate"/>
    </w:r>
    <w:r>
      <w:rPr>
        <w:sz w:val="14"/>
        <w:szCs w:val="14"/>
      </w:rPr>
      <w:t xml:space="preserve">29</w:t>
    </w:r>
    <w:r>
      <w:rPr>
        <w:sz w:val="14"/>
        <w:szCs w:val="14"/>
      </w:rPr>
      <w:fldChar w:fldCharType="end"/>
    </w:r>
    <w:r>
      <w:rPr>
        <w:sz w:val="14"/>
        <w:szCs w:val="14"/>
      </w:rPr>
      <w:t xml:space="preserve"> / </w:t>
    </w:r>
    <w:r>
      <w:rPr>
        <w:sz w:val="14"/>
        <w:szCs w:val="14"/>
      </w:rPr>
      <w:fldChar w:fldCharType="begin"/>
    </w:r>
    <w:r>
      <w:rPr>
        <w:sz w:val="14"/>
        <w:szCs w:val="14"/>
      </w:rPr>
      <w:instrText xml:space="preserve"> NUMPAGES  \* Arabic  \* MERGEFORMAT </w:instrText>
    </w:r>
    <w:r>
      <w:rPr>
        <w:sz w:val="14"/>
        <w:szCs w:val="14"/>
      </w:rPr>
      <w:fldChar w:fldCharType="separate"/>
    </w:r>
    <w:r>
      <w:rPr>
        <w:sz w:val="14"/>
        <w:szCs w:val="14"/>
      </w:rPr>
      <w:t xml:space="preserve">29</w:t>
    </w:r>
    <w:r>
      <w:rPr>
        <w:sz w:val="14"/>
        <w:szCs w:val="14"/>
      </w:rPr>
      <w:fldChar w:fldCharType="end"/>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31"/>
      <w:rPr>
        <w:color w:val="808080" w:themeColor="background1" w:themeShade="80"/>
        <w:lang w:val="en-US"/>
      </w:rPr>
    </w:pPr>
    <w:r>
      <w:rPr>
        <w:color w:val="808080" w:themeColor="background1" w:themeShade="80"/>
        <w:sz w:val="16"/>
        <w:szCs w:val="16"/>
        <w:lang w:val="en-US"/>
      </w:rPr>
      <w:t xml:space="preserve">The document as well as parts of it are copyrighted. Any utilization without expressed authorization or per</w:t>
    </w:r>
    <w:r>
      <w:rPr>
        <w:color w:val="808080" w:themeColor="background1" w:themeShade="80"/>
        <w:sz w:val="16"/>
        <w:szCs w:val="16"/>
        <w:lang w:val="en-US"/>
      </w:rPr>
      <w:t xml:space="preserve">missible under the Copyright Act is prohibited. This includes publication, distribution, adaption, translation, microfilming, electronic data storing and electronic data processing. All rights reserved in the event of the grant of a patent or utility model</w:t>
    </w:r>
    <w:r>
      <w:rPr>
        <w:color w:val="808080" w:themeColor="background1" w:themeShade="80"/>
        <w:lang w:val="en-US"/>
      </w:rPr>
      <w:t xml:space="preserve">.</w:t>
    </w:r>
    <w:r/>
  </w:p>
  <w:p>
    <w:pPr>
      <w:pStyle w:val="1231"/>
      <w:rPr>
        <w:color w:val="808080" w:themeColor="background1" w:themeShade="80"/>
        <w:lang w:val="en-US"/>
      </w:rPr>
    </w:pPr>
    <w:r>
      <w:rPr>
        <w:color w:val="808080" w:themeColor="background1" w:themeShade="80"/>
        <w:lang w:val="en-US"/>
      </w:rPr>
    </w:r>
    <w:r/>
  </w:p>
  <w:p>
    <w:r>
      <w:rPr>
        <w:sz w:val="14"/>
        <w:szCs w:val="14"/>
        <w:lang w:eastAsia="de-DE"/>
      </w:rPr>
      <w:fldChar w:fldCharType="begin"/>
    </w:r>
    <w:r>
      <w:rPr>
        <w:sz w:val="14"/>
        <w:szCs w:val="14"/>
        <w:lang w:eastAsia="de-DE"/>
      </w:rPr>
      <w:instrText xml:space="preserve"> FILENAME \* MERGEFORMAT </w:instrText>
    </w:r>
    <w:r>
      <w:rPr>
        <w:sz w:val="14"/>
        <w:szCs w:val="14"/>
        <w:lang w:eastAsia="de-DE"/>
      </w:rPr>
      <w:fldChar w:fldCharType="separate"/>
    </w:r>
    <w:r>
      <w:rPr>
        <w:sz w:val="14"/>
        <w:szCs w:val="14"/>
        <w:lang w:eastAsia="de-DE"/>
      </w:rPr>
      <w:t xml:space="preserve">Geshem-Flasher-Spezifikation.docx</w:t>
    </w:r>
    <w:r>
      <w:rPr>
        <w:sz w:val="14"/>
        <w:szCs w:val="14"/>
        <w:lang w:eastAsia="de-DE"/>
      </w:rPr>
      <w:fldChar w:fldCharType="end"/>
    </w:r>
    <w:r>
      <w:rPr>
        <w:sz w:val="14"/>
        <w:szCs w:val="14"/>
        <w:lang w:eastAsia="de-DE"/>
      </w:rPr>
      <w:tab/>
    </w:r>
    <w:r>
      <w:rPr>
        <w:sz w:val="14"/>
        <w:szCs w:val="14"/>
        <w:lang w:eastAsia="de-DE"/>
      </w:rPr>
      <w:tab/>
    </w:r>
    <w:r>
      <w:rPr>
        <w:sz w:val="14"/>
        <w:szCs w:val="14"/>
        <w:lang w:eastAsia="de-DE"/>
      </w:rPr>
      <w:tab/>
    </w:r>
    <w:r>
      <w:rPr>
        <w:sz w:val="14"/>
        <w:szCs w:val="14"/>
        <w:lang w:eastAsia="de-DE"/>
      </w:rPr>
      <w:tab/>
    </w:r>
    <w:r>
      <w:rPr>
        <w:sz w:val="14"/>
        <w:szCs w:val="14"/>
        <w:lang w:eastAsia="de-DE"/>
      </w:rPr>
      <w:tab/>
    </w:r>
    <w:r>
      <w:rPr>
        <w:sz w:val="14"/>
        <w:szCs w:val="14"/>
        <w:lang w:eastAsia="de-DE"/>
      </w:rPr>
      <w:tab/>
    </w:r>
    <w:r>
      <w:rPr>
        <w:sz w:val="14"/>
        <w:szCs w:val="14"/>
        <w:lang w:eastAsia="de-DE"/>
      </w:rPr>
      <w:tab/>
    </w:r>
    <w:r>
      <w:rPr>
        <w:sz w:val="14"/>
        <w:szCs w:val="14"/>
        <w:lang w:eastAsia="de-DE"/>
      </w:rPr>
      <w:tab/>
    </w:r>
    <w:r>
      <w:rPr>
        <w:sz w:val="14"/>
        <w:szCs w:val="14"/>
      </w:rPr>
      <w:fldChar w:fldCharType="begin"/>
    </w:r>
    <w:r>
      <w:rPr>
        <w:sz w:val="14"/>
        <w:szCs w:val="14"/>
      </w:rPr>
      <w:instrText xml:space="preserve"> PAGE  \* Arabic  \* MERGEFORMAT </w:instrText>
    </w:r>
    <w:r>
      <w:rPr>
        <w:sz w:val="14"/>
        <w:szCs w:val="14"/>
      </w:rPr>
      <w:fldChar w:fldCharType="separate"/>
    </w:r>
    <w:r>
      <w:rPr>
        <w:sz w:val="14"/>
        <w:szCs w:val="14"/>
      </w:rPr>
      <w:t xml:space="preserve">1</w:t>
    </w:r>
    <w:r>
      <w:rPr>
        <w:sz w:val="14"/>
        <w:szCs w:val="14"/>
      </w:rPr>
      <w:fldChar w:fldCharType="end"/>
    </w:r>
    <w:r>
      <w:rPr>
        <w:sz w:val="14"/>
        <w:szCs w:val="14"/>
      </w:rPr>
      <w:t xml:space="preserve"> / </w:t>
    </w:r>
    <w:r>
      <w:rPr>
        <w:sz w:val="14"/>
        <w:szCs w:val="14"/>
      </w:rPr>
      <w:fldChar w:fldCharType="begin"/>
    </w:r>
    <w:r>
      <w:rPr>
        <w:sz w:val="14"/>
        <w:szCs w:val="14"/>
      </w:rPr>
      <w:instrText xml:space="preserve"> NUMPAGES  \* Arabic  \* MERGEFORMAT </w:instrText>
    </w:r>
    <w:r>
      <w:rPr>
        <w:sz w:val="14"/>
        <w:szCs w:val="14"/>
      </w:rPr>
      <w:fldChar w:fldCharType="separate"/>
    </w:r>
    <w:r>
      <w:rPr>
        <w:sz w:val="14"/>
        <w:szCs w:val="14"/>
      </w:rPr>
      <w:t xml:space="preserve">1</w:t>
    </w:r>
    <w:r>
      <w:rPr>
        <w:sz w:val="14"/>
        <w:szCs w:val="14"/>
      </w:rPr>
      <w:fldChar w:fldCharType="end"/>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line="240" w:lineRule="auto"/>
      </w:pPr>
      <w:r>
        <w:separator/>
      </w:r>
      <w:r/>
    </w:p>
  </w:footnote>
  <w:footnote w:type="continuationSeparator" w:id="0">
    <w:p>
      <w:pPr>
        <w:spacing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Pr>
        <w:lang w:eastAsia="de-DE"/>
      </w:rPr>
      <mc:AlternateContent>
        <mc:Choice Requires="wpg">
          <w:drawing>
            <wp:anchor xmlns:wp="http://schemas.openxmlformats.org/drawingml/2006/wordprocessingDrawing" xmlns:wp14="http://schemas.microsoft.com/office/word/2010/wordprocessingDrawing" distT="0" distB="0" distL="114300" distR="114300" simplePos="0" relativeHeight="251652096" behindDoc="0" locked="0" layoutInCell="1" allowOverlap="1">
              <wp:simplePos x="0" y="0"/>
              <wp:positionH relativeFrom="page">
                <wp:posOffset>784832</wp:posOffset>
              </wp:positionH>
              <wp:positionV relativeFrom="page">
                <wp:posOffset>851590</wp:posOffset>
              </wp:positionV>
              <wp:extent cx="6264000" cy="0"/>
              <wp:effectExtent l="0" t="0" r="22860" b="19050"/>
              <wp:wrapNone/>
              <wp:docPr id="1" name="Gerade Verbindung 18"/>
              <wp:cNvGraphicFramePr/>
              <a:graphic xmlns:a="http://schemas.openxmlformats.org/drawingml/2006/main">
                <a:graphicData uri="http://schemas.microsoft.com/office/word/2010/wordprocessingShape">
                  <wps:wsp>
                    <wps:cNvPr id="0" name=""/>
                    <wps:cNvSpPr/>
                    <wps:spPr bwMode="auto">
                      <a:xfrm>
                        <a:off x="0" y="0"/>
                        <a:ext cx="6264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14:sizeRelH relativeFrom="margin">
                <wp14:pctWidth>0</wp14:pctWidth>
              </wp14:sizeRelH>
            </wp:anchor>
          </w:drawing>
        </mc:Choice>
        <mc:Fallback>
          <w:pict>
            <v:line id="shape 0" o:spid="_x0000_s0" style="position:absolute;left:0;text-align:left;z-index:251652096;mso-wrap-distance-left:9.0pt;mso-wrap-distance-top:0.0pt;mso-wrap-distance-right:9.0pt;mso-wrap-distance-bottom:0.0pt;visibility:visible;" from="61.8pt,67.1pt" to="555.0pt,67.1pt" filled="f" strokecolor="#000000" strokeweight="0.25pt">
              <v:stroke dashstyle="solid"/>
            </v:line>
          </w:pict>
        </mc:Fallback>
      </mc:AlternateContent>
    </w:r>
    <w:r>
      <w:rPr>
        <w:lang w:eastAsia="de-DE"/>
      </w:rP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0" locked="0" layoutInCell="1" allowOverlap="1">
              <wp:simplePos x="0" y="0"/>
              <wp:positionH relativeFrom="column">
                <wp:posOffset>5267325</wp:posOffset>
              </wp:positionH>
              <wp:positionV relativeFrom="paragraph">
                <wp:posOffset>8890</wp:posOffset>
              </wp:positionV>
              <wp:extent cx="822960" cy="440346"/>
              <wp:effectExtent l="0" t="0" r="0" b="0"/>
              <wp:wrapNone/>
              <wp:docPr id="2" name="Group 16"/>
              <wp:cNvGraphicFramePr/>
              <a:graphic xmlns:a="http://schemas.openxmlformats.org/drawingml/2006/main">
                <a:graphicData uri="http://schemas.microsoft.com/office/word/2010/wordprocessingGroup">
                  <wpg:wgp>
                    <wpg:cNvGrpSpPr/>
                    <wpg:grpSpPr bwMode="auto">
                      <a:xfrm>
                        <a:off x="0" y="0"/>
                        <a:ext cx="822960" cy="440345"/>
                        <a:chOff x="0" y="0"/>
                        <a:chExt cx="3726" cy="2412"/>
                      </a:xfrm>
                    </wpg:grpSpPr>
                    <wps:wsp>
                      <wps:cNvPr id="0" name=""/>
                      <wps:cNvSpPr>
                        <a:spLocks noChangeArrowheads="1" noChangeAspect="1" noTextEdit="1"/>
                      </wps:cNvSpPr>
                      <wps:spPr bwMode="auto">
                        <a:xfrm>
                          <a:off x="0" y="0"/>
                          <a:ext cx="3726" cy="2412"/>
                        </a:xfrm>
                        <a:prstGeom prst="rect">
                          <a:avLst/>
                        </a:prstGeom>
                        <a:noFill/>
                        <a:ln>
                          <a:noFill/>
                        </a:ln>
                      </wps:spPr>
                      <wps:bodyPr rot="0">
                        <a:prstTxWarp prst="textNoShape">
                          <a:avLst/>
                        </a:prstTxWarp>
                        <a:noAutofit/>
                      </wps:bodyPr>
                    </wps:wsp>
                    <wps:wsp>
                      <wps:cNvPr id="1" name=""/>
                      <wps:cNvSpPr/>
                      <wps:spPr bwMode="auto">
                        <a:xfrm>
                          <a:off x="1616" y="292"/>
                          <a:ext cx="500" cy="976"/>
                        </a:xfrm>
                        <a:custGeom>
                          <a:avLst/>
                          <a:gdLst>
                            <a:gd name="T0" fmla="*/ 0 w 500"/>
                            <a:gd name="T1" fmla="*/ 0 h 976"/>
                            <a:gd name="T2" fmla="*/ 0 w 500"/>
                            <a:gd name="T3" fmla="*/ 208 h 976"/>
                            <a:gd name="T4" fmla="*/ 500 w 500"/>
                            <a:gd name="T5" fmla="*/ 976 h 976"/>
                            <a:gd name="T6" fmla="*/ 500 w 500"/>
                            <a:gd name="T7" fmla="*/ 768 h 976"/>
                            <a:gd name="T8" fmla="*/ 0 w 500"/>
                            <a:gd name="T9" fmla="*/ 0 h 976"/>
                          </a:gdLst>
                          <a:ahLst/>
                          <a:cxnLst>
                            <a:cxn ang="0">
                              <a:pos x="T0" y="T1"/>
                            </a:cxn>
                            <a:cxn ang="0">
                              <a:pos x="T2" y="T3"/>
                            </a:cxn>
                            <a:cxn ang="0">
                              <a:pos x="T4" y="T5"/>
                            </a:cxn>
                            <a:cxn ang="0">
                              <a:pos x="T6" y="T7"/>
                            </a:cxn>
                            <a:cxn ang="0">
                              <a:pos x="T8" y="T9"/>
                            </a:cxn>
                          </a:cxnLst>
                          <a:rect l="0" t="0" r="r" b="b"/>
                          <a:pathLst>
                            <a:path w="500" h="976" fill="norm" stroke="1" extrusionOk="0">
                              <a:moveTo>
                                <a:pt x="0" y="0"/>
                              </a:moveTo>
                              <a:lnTo>
                                <a:pt x="0" y="208"/>
                              </a:lnTo>
                              <a:lnTo>
                                <a:pt x="500" y="976"/>
                              </a:lnTo>
                              <a:lnTo>
                                <a:pt x="500" y="768"/>
                              </a:lnTo>
                              <a:lnTo>
                                <a:pt x="0" y="0"/>
                              </a:lnTo>
                              <a:close/>
                            </a:path>
                          </a:pathLst>
                        </a:custGeom>
                        <a:solidFill>
                          <a:srgbClr val="D6001C"/>
                        </a:solidFill>
                        <a:ln>
                          <a:noFill/>
                        </a:ln>
                      </wps:spPr>
                      <wps:bodyPr rot="0">
                        <a:prstTxWarp prst="textNoShape">
                          <a:avLst/>
                        </a:prstTxWarp>
                        <a:noAutofit/>
                      </wps:bodyPr>
                    </wps:wsp>
                    <wps:wsp>
                      <wps:cNvPr id="2" name=""/>
                      <wps:cNvSpPr/>
                      <wps:spPr bwMode="auto">
                        <a:xfrm>
                          <a:off x="1616" y="0"/>
                          <a:ext cx="500" cy="976"/>
                        </a:xfrm>
                        <a:custGeom>
                          <a:avLst/>
                          <a:gdLst>
                            <a:gd name="T0" fmla="*/ 0 w 500"/>
                            <a:gd name="T1" fmla="*/ 0 h 976"/>
                            <a:gd name="T2" fmla="*/ 0 w 500"/>
                            <a:gd name="T3" fmla="*/ 208 h 976"/>
                            <a:gd name="T4" fmla="*/ 500 w 500"/>
                            <a:gd name="T5" fmla="*/ 976 h 976"/>
                            <a:gd name="T6" fmla="*/ 500 w 500"/>
                            <a:gd name="T7" fmla="*/ 768 h 976"/>
                            <a:gd name="T8" fmla="*/ 0 w 500"/>
                            <a:gd name="T9" fmla="*/ 0 h 976"/>
                          </a:gdLst>
                          <a:ahLst/>
                          <a:cxnLst>
                            <a:cxn ang="0">
                              <a:pos x="T0" y="T1"/>
                            </a:cxn>
                            <a:cxn ang="0">
                              <a:pos x="T2" y="T3"/>
                            </a:cxn>
                            <a:cxn ang="0">
                              <a:pos x="T4" y="T5"/>
                            </a:cxn>
                            <a:cxn ang="0">
                              <a:pos x="T6" y="T7"/>
                            </a:cxn>
                            <a:cxn ang="0">
                              <a:pos x="T8" y="T9"/>
                            </a:cxn>
                          </a:cxnLst>
                          <a:rect l="0" t="0" r="r" b="b"/>
                          <a:pathLst>
                            <a:path w="500" h="976" fill="norm" stroke="1" extrusionOk="0">
                              <a:moveTo>
                                <a:pt x="0" y="0"/>
                              </a:moveTo>
                              <a:lnTo>
                                <a:pt x="0" y="208"/>
                              </a:lnTo>
                              <a:lnTo>
                                <a:pt x="500" y="976"/>
                              </a:lnTo>
                              <a:lnTo>
                                <a:pt x="500" y="768"/>
                              </a:lnTo>
                              <a:lnTo>
                                <a:pt x="0" y="0"/>
                              </a:lnTo>
                              <a:close/>
                            </a:path>
                          </a:pathLst>
                        </a:custGeom>
                        <a:solidFill>
                          <a:srgbClr val="D6001C"/>
                        </a:solidFill>
                        <a:ln>
                          <a:noFill/>
                        </a:ln>
                      </wps:spPr>
                      <wps:bodyPr rot="0">
                        <a:prstTxWarp prst="textNoShape">
                          <a:avLst/>
                        </a:prstTxWarp>
                        <a:noAutofit/>
                      </wps:bodyPr>
                    </wps:wsp>
                    <wps:wsp>
                      <wps:cNvPr id="3" name=""/>
                      <wps:cNvSpPr/>
                      <wps:spPr bwMode="auto">
                        <a:xfrm>
                          <a:off x="2398" y="1702"/>
                          <a:ext cx="370" cy="362"/>
                        </a:xfrm>
                        <a:custGeom>
                          <a:avLst/>
                          <a:gdLst>
                            <a:gd name="T0" fmla="*/ 0 w 370"/>
                            <a:gd name="T1" fmla="*/ 0 h 362"/>
                            <a:gd name="T2" fmla="*/ 236 w 370"/>
                            <a:gd name="T3" fmla="*/ 362 h 362"/>
                            <a:gd name="T4" fmla="*/ 370 w 370"/>
                            <a:gd name="T5" fmla="*/ 362 h 362"/>
                            <a:gd name="T6" fmla="*/ 134 w 370"/>
                            <a:gd name="T7" fmla="*/ 0 h 362"/>
                            <a:gd name="T8" fmla="*/ 0 w 370"/>
                            <a:gd name="T9" fmla="*/ 0 h 362"/>
                          </a:gdLst>
                          <a:ahLst/>
                          <a:cxnLst>
                            <a:cxn ang="0">
                              <a:pos x="T0" y="T1"/>
                            </a:cxn>
                            <a:cxn ang="0">
                              <a:pos x="T2" y="T3"/>
                            </a:cxn>
                            <a:cxn ang="0">
                              <a:pos x="T4" y="T5"/>
                            </a:cxn>
                            <a:cxn ang="0">
                              <a:pos x="T6" y="T7"/>
                            </a:cxn>
                            <a:cxn ang="0">
                              <a:pos x="T8" y="T9"/>
                            </a:cxn>
                          </a:cxnLst>
                          <a:rect l="0" t="0" r="r" b="b"/>
                          <a:pathLst>
                            <a:path w="370" h="362" fill="norm" stroke="1" extrusionOk="0">
                              <a:moveTo>
                                <a:pt x="0" y="0"/>
                              </a:moveTo>
                              <a:lnTo>
                                <a:pt x="236" y="362"/>
                              </a:lnTo>
                              <a:lnTo>
                                <a:pt x="370" y="362"/>
                              </a:lnTo>
                              <a:lnTo>
                                <a:pt x="134" y="0"/>
                              </a:lnTo>
                              <a:lnTo>
                                <a:pt x="0" y="0"/>
                              </a:lnTo>
                              <a:close/>
                            </a:path>
                          </a:pathLst>
                        </a:custGeom>
                        <a:solidFill>
                          <a:srgbClr val="D6001C"/>
                        </a:solidFill>
                        <a:ln>
                          <a:noFill/>
                        </a:ln>
                      </wps:spPr>
                      <wps:bodyPr rot="0">
                        <a:prstTxWarp prst="textNoShape">
                          <a:avLst/>
                        </a:prstTxWarp>
                        <a:noAutofit/>
                      </wps:bodyPr>
                    </wps:wsp>
                    <wps:wsp>
                      <wps:cNvPr id="4" name=""/>
                      <wps:cNvSpPr/>
                      <wps:spPr bwMode="auto">
                        <a:xfrm>
                          <a:off x="2586" y="1702"/>
                          <a:ext cx="372" cy="362"/>
                        </a:xfrm>
                        <a:custGeom>
                          <a:avLst/>
                          <a:gdLst>
                            <a:gd name="T0" fmla="*/ 0 w 372"/>
                            <a:gd name="T1" fmla="*/ 0 h 362"/>
                            <a:gd name="T2" fmla="*/ 236 w 372"/>
                            <a:gd name="T3" fmla="*/ 362 h 362"/>
                            <a:gd name="T4" fmla="*/ 372 w 372"/>
                            <a:gd name="T5" fmla="*/ 362 h 362"/>
                            <a:gd name="T6" fmla="*/ 136 w 372"/>
                            <a:gd name="T7" fmla="*/ 0 h 362"/>
                            <a:gd name="T8" fmla="*/ 0 w 372"/>
                            <a:gd name="T9" fmla="*/ 0 h 362"/>
                          </a:gdLst>
                          <a:ahLst/>
                          <a:cxnLst>
                            <a:cxn ang="0">
                              <a:pos x="T0" y="T1"/>
                            </a:cxn>
                            <a:cxn ang="0">
                              <a:pos x="T2" y="T3"/>
                            </a:cxn>
                            <a:cxn ang="0">
                              <a:pos x="T4" y="T5"/>
                            </a:cxn>
                            <a:cxn ang="0">
                              <a:pos x="T6" y="T7"/>
                            </a:cxn>
                            <a:cxn ang="0">
                              <a:pos x="T8" y="T9"/>
                            </a:cxn>
                          </a:cxnLst>
                          <a:rect l="0" t="0" r="r" b="b"/>
                          <a:pathLst>
                            <a:path w="372" h="362" fill="norm" stroke="1" extrusionOk="0">
                              <a:moveTo>
                                <a:pt x="0" y="0"/>
                              </a:moveTo>
                              <a:lnTo>
                                <a:pt x="236" y="362"/>
                              </a:lnTo>
                              <a:lnTo>
                                <a:pt x="372" y="362"/>
                              </a:lnTo>
                              <a:lnTo>
                                <a:pt x="136" y="0"/>
                              </a:lnTo>
                              <a:lnTo>
                                <a:pt x="0" y="0"/>
                              </a:lnTo>
                              <a:close/>
                            </a:path>
                          </a:pathLst>
                        </a:custGeom>
                        <a:solidFill>
                          <a:srgbClr val="D6001C"/>
                        </a:solidFill>
                        <a:ln>
                          <a:noFill/>
                        </a:ln>
                      </wps:spPr>
                      <wps:bodyPr rot="0">
                        <a:prstTxWarp prst="textNoShape">
                          <a:avLst/>
                        </a:prstTxWarp>
                        <a:noAutofit/>
                      </wps:bodyPr>
                    </wps:wsp>
                    <wps:wsp>
                      <wps:cNvPr id="5" name=""/>
                      <wps:cNvSpPr/>
                      <wps:spPr bwMode="auto">
                        <a:xfrm>
                          <a:off x="2632" y="2178"/>
                          <a:ext cx="260" cy="228"/>
                        </a:xfrm>
                        <a:custGeom>
                          <a:avLst/>
                          <a:gdLst>
                            <a:gd name="T0" fmla="*/ 206 w 260"/>
                            <a:gd name="T1" fmla="*/ 228 h 228"/>
                            <a:gd name="T2" fmla="*/ 206 w 260"/>
                            <a:gd name="T3" fmla="*/ 66 h 228"/>
                            <a:gd name="T4" fmla="*/ 206 w 260"/>
                            <a:gd name="T5" fmla="*/ 66 h 228"/>
                            <a:gd name="T6" fmla="*/ 146 w 260"/>
                            <a:gd name="T7" fmla="*/ 228 h 228"/>
                            <a:gd name="T8" fmla="*/ 108 w 260"/>
                            <a:gd name="T9" fmla="*/ 228 h 228"/>
                            <a:gd name="T10" fmla="*/ 52 w 260"/>
                            <a:gd name="T11" fmla="*/ 66 h 228"/>
                            <a:gd name="T12" fmla="*/ 50 w 260"/>
                            <a:gd name="T13" fmla="*/ 66 h 228"/>
                            <a:gd name="T14" fmla="*/ 52 w 260"/>
                            <a:gd name="T15" fmla="*/ 228 h 228"/>
                            <a:gd name="T16" fmla="*/ 0 w 260"/>
                            <a:gd name="T17" fmla="*/ 228 h 228"/>
                            <a:gd name="T18" fmla="*/ 0 w 260"/>
                            <a:gd name="T19" fmla="*/ 0 h 228"/>
                            <a:gd name="T20" fmla="*/ 78 w 260"/>
                            <a:gd name="T21" fmla="*/ 0 h 228"/>
                            <a:gd name="T22" fmla="*/ 130 w 260"/>
                            <a:gd name="T23" fmla="*/ 146 h 228"/>
                            <a:gd name="T24" fmla="*/ 130 w 260"/>
                            <a:gd name="T25" fmla="*/ 146 h 228"/>
                            <a:gd name="T26" fmla="*/ 180 w 260"/>
                            <a:gd name="T27" fmla="*/ 0 h 228"/>
                            <a:gd name="T28" fmla="*/ 260 w 260"/>
                            <a:gd name="T29" fmla="*/ 0 h 228"/>
                            <a:gd name="T30" fmla="*/ 260 w 260"/>
                            <a:gd name="T31" fmla="*/ 228 h 228"/>
                            <a:gd name="T32" fmla="*/ 206 w 260"/>
                            <a:gd name="T33" fmla="*/ 228 h 2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0" h="228" fill="norm" stroke="1" extrusionOk="0">
                              <a:moveTo>
                                <a:pt x="206" y="228"/>
                              </a:moveTo>
                              <a:lnTo>
                                <a:pt x="206" y="66"/>
                              </a:lnTo>
                              <a:lnTo>
                                <a:pt x="206" y="66"/>
                              </a:lnTo>
                              <a:lnTo>
                                <a:pt x="146" y="228"/>
                              </a:lnTo>
                              <a:lnTo>
                                <a:pt x="108" y="228"/>
                              </a:lnTo>
                              <a:lnTo>
                                <a:pt x="52" y="66"/>
                              </a:lnTo>
                              <a:lnTo>
                                <a:pt x="50" y="66"/>
                              </a:lnTo>
                              <a:lnTo>
                                <a:pt x="52" y="228"/>
                              </a:lnTo>
                              <a:lnTo>
                                <a:pt x="0" y="228"/>
                              </a:lnTo>
                              <a:lnTo>
                                <a:pt x="0" y="0"/>
                              </a:lnTo>
                              <a:lnTo>
                                <a:pt x="78" y="0"/>
                              </a:lnTo>
                              <a:lnTo>
                                <a:pt x="130" y="146"/>
                              </a:lnTo>
                              <a:lnTo>
                                <a:pt x="130" y="146"/>
                              </a:lnTo>
                              <a:lnTo>
                                <a:pt x="180" y="0"/>
                              </a:lnTo>
                              <a:lnTo>
                                <a:pt x="260" y="0"/>
                              </a:lnTo>
                              <a:lnTo>
                                <a:pt x="260" y="228"/>
                              </a:lnTo>
                              <a:lnTo>
                                <a:pt x="206" y="228"/>
                              </a:lnTo>
                              <a:close/>
                            </a:path>
                          </a:pathLst>
                        </a:custGeom>
                        <a:solidFill>
                          <a:srgbClr val="253746"/>
                        </a:solidFill>
                        <a:ln>
                          <a:noFill/>
                        </a:ln>
                      </wps:spPr>
                      <wps:bodyPr rot="0">
                        <a:prstTxWarp prst="textNoShape">
                          <a:avLst/>
                        </a:prstTxWarp>
                        <a:noAutofit/>
                      </wps:bodyPr>
                    </wps:wsp>
                    <wps:wsp>
                      <wps:cNvPr id="6" name=""/>
                      <wps:cNvSpPr>
                        <a:spLocks noEditPoints="1"/>
                      </wps:cNvSpPr>
                      <wps:spPr bwMode="auto">
                        <a:xfrm>
                          <a:off x="2927" y="2172"/>
                          <a:ext cx="246" cy="240"/>
                        </a:xfrm>
                        <a:custGeom>
                          <a:avLst/>
                          <a:gdLst>
                            <a:gd name="T0" fmla="*/ 246 w 246"/>
                            <a:gd name="T1" fmla="*/ 118 h 240"/>
                            <a:gd name="T2" fmla="*/ 244 w 246"/>
                            <a:gd name="T3" fmla="*/ 144 h 240"/>
                            <a:gd name="T4" fmla="*/ 238 w 246"/>
                            <a:gd name="T5" fmla="*/ 168 h 240"/>
                            <a:gd name="T6" fmla="*/ 226 w 246"/>
                            <a:gd name="T7" fmla="*/ 188 h 240"/>
                            <a:gd name="T8" fmla="*/ 212 w 246"/>
                            <a:gd name="T9" fmla="*/ 206 h 240"/>
                            <a:gd name="T10" fmla="*/ 194 w 246"/>
                            <a:gd name="T11" fmla="*/ 220 h 240"/>
                            <a:gd name="T12" fmla="*/ 172 w 246"/>
                            <a:gd name="T13" fmla="*/ 230 h 240"/>
                            <a:gd name="T14" fmla="*/ 122 w 246"/>
                            <a:gd name="T15" fmla="*/ 240 h 240"/>
                            <a:gd name="T16" fmla="*/ 98 w 246"/>
                            <a:gd name="T17" fmla="*/ 238 h 240"/>
                            <a:gd name="T18" fmla="*/ 74 w 246"/>
                            <a:gd name="T19" fmla="*/ 230 h 240"/>
                            <a:gd name="T20" fmla="*/ 34 w 246"/>
                            <a:gd name="T21" fmla="*/ 206 h 240"/>
                            <a:gd name="T22" fmla="*/ 26 w 246"/>
                            <a:gd name="T23" fmla="*/ 198 h 240"/>
                            <a:gd name="T24" fmla="*/ 8 w 246"/>
                            <a:gd name="T25" fmla="*/ 168 h 240"/>
                            <a:gd name="T26" fmla="*/ 4 w 246"/>
                            <a:gd name="T27" fmla="*/ 156 h 240"/>
                            <a:gd name="T28" fmla="*/ 0 w 246"/>
                            <a:gd name="T29" fmla="*/ 132 h 240"/>
                            <a:gd name="T30" fmla="*/ 0 w 246"/>
                            <a:gd name="T31" fmla="*/ 118 h 240"/>
                            <a:gd name="T32" fmla="*/ 2 w 246"/>
                            <a:gd name="T33" fmla="*/ 92 h 240"/>
                            <a:gd name="T34" fmla="*/ 8 w 246"/>
                            <a:gd name="T35" fmla="*/ 70 h 240"/>
                            <a:gd name="T36" fmla="*/ 20 w 246"/>
                            <a:gd name="T37" fmla="*/ 50 h 240"/>
                            <a:gd name="T38" fmla="*/ 34 w 246"/>
                            <a:gd name="T39" fmla="*/ 32 h 240"/>
                            <a:gd name="T40" fmla="*/ 52 w 246"/>
                            <a:gd name="T41" fmla="*/ 18 h 240"/>
                            <a:gd name="T42" fmla="*/ 74 w 246"/>
                            <a:gd name="T43" fmla="*/ 8 h 240"/>
                            <a:gd name="T44" fmla="*/ 122 w 246"/>
                            <a:gd name="T45" fmla="*/ 0 h 240"/>
                            <a:gd name="T46" fmla="*/ 148 w 246"/>
                            <a:gd name="T47" fmla="*/ 2 h 240"/>
                            <a:gd name="T48" fmla="*/ 172 w 246"/>
                            <a:gd name="T49" fmla="*/ 8 h 240"/>
                            <a:gd name="T50" fmla="*/ 212 w 246"/>
                            <a:gd name="T51" fmla="*/ 32 h 240"/>
                            <a:gd name="T52" fmla="*/ 220 w 246"/>
                            <a:gd name="T53" fmla="*/ 40 h 240"/>
                            <a:gd name="T54" fmla="*/ 238 w 246"/>
                            <a:gd name="T55" fmla="*/ 70 h 240"/>
                            <a:gd name="T56" fmla="*/ 242 w 246"/>
                            <a:gd name="T57" fmla="*/ 82 h 240"/>
                            <a:gd name="T58" fmla="*/ 246 w 246"/>
                            <a:gd name="T59" fmla="*/ 106 h 240"/>
                            <a:gd name="T60" fmla="*/ 246 w 246"/>
                            <a:gd name="T61" fmla="*/ 118 h 240"/>
                            <a:gd name="T62" fmla="*/ 188 w 246"/>
                            <a:gd name="T63" fmla="*/ 118 h 240"/>
                            <a:gd name="T64" fmla="*/ 184 w 246"/>
                            <a:gd name="T65" fmla="*/ 92 h 240"/>
                            <a:gd name="T66" fmla="*/ 178 w 246"/>
                            <a:gd name="T67" fmla="*/ 80 h 240"/>
                            <a:gd name="T68" fmla="*/ 170 w 246"/>
                            <a:gd name="T69" fmla="*/ 70 h 240"/>
                            <a:gd name="T70" fmla="*/ 150 w 246"/>
                            <a:gd name="T71" fmla="*/ 54 h 240"/>
                            <a:gd name="T72" fmla="*/ 136 w 246"/>
                            <a:gd name="T73" fmla="*/ 50 h 240"/>
                            <a:gd name="T74" fmla="*/ 122 w 246"/>
                            <a:gd name="T75" fmla="*/ 50 h 240"/>
                            <a:gd name="T76" fmla="*/ 96 w 246"/>
                            <a:gd name="T77" fmla="*/ 54 h 240"/>
                            <a:gd name="T78" fmla="*/ 86 w 246"/>
                            <a:gd name="T79" fmla="*/ 62 h 240"/>
                            <a:gd name="T80" fmla="*/ 76 w 246"/>
                            <a:gd name="T81" fmla="*/ 70 h 240"/>
                            <a:gd name="T82" fmla="*/ 62 w 246"/>
                            <a:gd name="T83" fmla="*/ 92 h 240"/>
                            <a:gd name="T84" fmla="*/ 60 w 246"/>
                            <a:gd name="T85" fmla="*/ 104 h 240"/>
                            <a:gd name="T86" fmla="*/ 58 w 246"/>
                            <a:gd name="T87" fmla="*/ 118 h 240"/>
                            <a:gd name="T88" fmla="*/ 62 w 246"/>
                            <a:gd name="T89" fmla="*/ 148 h 240"/>
                            <a:gd name="T90" fmla="*/ 68 w 246"/>
                            <a:gd name="T91" fmla="*/ 160 h 240"/>
                            <a:gd name="T92" fmla="*/ 76 w 246"/>
                            <a:gd name="T93" fmla="*/ 170 h 240"/>
                            <a:gd name="T94" fmla="*/ 96 w 246"/>
                            <a:gd name="T95" fmla="*/ 184 h 240"/>
                            <a:gd name="T96" fmla="*/ 110 w 246"/>
                            <a:gd name="T97" fmla="*/ 188 h 240"/>
                            <a:gd name="T98" fmla="*/ 122 w 246"/>
                            <a:gd name="T99" fmla="*/ 190 h 240"/>
                            <a:gd name="T100" fmla="*/ 150 w 246"/>
                            <a:gd name="T101" fmla="*/ 184 h 240"/>
                            <a:gd name="T102" fmla="*/ 160 w 246"/>
                            <a:gd name="T103" fmla="*/ 178 h 240"/>
                            <a:gd name="T104" fmla="*/ 170 w 246"/>
                            <a:gd name="T105" fmla="*/ 170 h 240"/>
                            <a:gd name="T106" fmla="*/ 184 w 246"/>
                            <a:gd name="T107" fmla="*/ 148 h 240"/>
                            <a:gd name="T108" fmla="*/ 186 w 246"/>
                            <a:gd name="T109" fmla="*/ 134 h 240"/>
                            <a:gd name="T110" fmla="*/ 188 w 246"/>
                            <a:gd name="T111" fmla="*/ 118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46" h="240" fill="norm" stroke="1" extrusionOk="0">
                              <a:moveTo>
                                <a:pt x="246" y="118"/>
                              </a:moveTo>
                              <a:lnTo>
                                <a:pt x="246" y="118"/>
                              </a:lnTo>
                              <a:lnTo>
                                <a:pt x="246" y="132"/>
                              </a:lnTo>
                              <a:lnTo>
                                <a:pt x="244" y="144"/>
                              </a:lnTo>
                              <a:lnTo>
                                <a:pt x="242" y="156"/>
                              </a:lnTo>
                              <a:lnTo>
                                <a:pt x="238" y="168"/>
                              </a:lnTo>
                              <a:lnTo>
                                <a:pt x="238" y="168"/>
                              </a:lnTo>
                              <a:lnTo>
                                <a:pt x="226" y="188"/>
                              </a:lnTo>
                              <a:lnTo>
                                <a:pt x="220" y="198"/>
                              </a:lnTo>
                              <a:lnTo>
                                <a:pt x="212" y="206"/>
                              </a:lnTo>
                              <a:lnTo>
                                <a:pt x="212" y="206"/>
                              </a:lnTo>
                              <a:lnTo>
                                <a:pt x="194" y="220"/>
                              </a:lnTo>
                              <a:lnTo>
                                <a:pt x="172" y="230"/>
                              </a:lnTo>
                              <a:lnTo>
                                <a:pt x="172" y="230"/>
                              </a:lnTo>
                              <a:lnTo>
                                <a:pt x="148" y="238"/>
                              </a:lnTo>
                              <a:lnTo>
                                <a:pt x="122" y="240"/>
                              </a:lnTo>
                              <a:lnTo>
                                <a:pt x="122" y="240"/>
                              </a:lnTo>
                              <a:lnTo>
                                <a:pt x="98" y="238"/>
                              </a:lnTo>
                              <a:lnTo>
                                <a:pt x="74" y="230"/>
                              </a:lnTo>
                              <a:lnTo>
                                <a:pt x="74" y="230"/>
                              </a:lnTo>
                              <a:lnTo>
                                <a:pt x="52" y="220"/>
                              </a:lnTo>
                              <a:lnTo>
                                <a:pt x="34" y="206"/>
                              </a:lnTo>
                              <a:lnTo>
                                <a:pt x="34" y="206"/>
                              </a:lnTo>
                              <a:lnTo>
                                <a:pt x="26" y="198"/>
                              </a:lnTo>
                              <a:lnTo>
                                <a:pt x="20" y="188"/>
                              </a:lnTo>
                              <a:lnTo>
                                <a:pt x="8" y="168"/>
                              </a:lnTo>
                              <a:lnTo>
                                <a:pt x="8" y="168"/>
                              </a:lnTo>
                              <a:lnTo>
                                <a:pt x="4" y="156"/>
                              </a:lnTo>
                              <a:lnTo>
                                <a:pt x="2" y="144"/>
                              </a:lnTo>
                              <a:lnTo>
                                <a:pt x="0" y="132"/>
                              </a:lnTo>
                              <a:lnTo>
                                <a:pt x="0" y="118"/>
                              </a:lnTo>
                              <a:lnTo>
                                <a:pt x="0" y="118"/>
                              </a:lnTo>
                              <a:lnTo>
                                <a:pt x="0" y="106"/>
                              </a:lnTo>
                              <a:lnTo>
                                <a:pt x="2" y="92"/>
                              </a:lnTo>
                              <a:lnTo>
                                <a:pt x="4" y="82"/>
                              </a:lnTo>
                              <a:lnTo>
                                <a:pt x="8" y="70"/>
                              </a:lnTo>
                              <a:lnTo>
                                <a:pt x="8" y="70"/>
                              </a:lnTo>
                              <a:lnTo>
                                <a:pt x="20" y="50"/>
                              </a:lnTo>
                              <a:lnTo>
                                <a:pt x="26" y="40"/>
                              </a:lnTo>
                              <a:lnTo>
                                <a:pt x="34" y="32"/>
                              </a:lnTo>
                              <a:lnTo>
                                <a:pt x="34" y="32"/>
                              </a:lnTo>
                              <a:lnTo>
                                <a:pt x="52" y="18"/>
                              </a:lnTo>
                              <a:lnTo>
                                <a:pt x="74" y="8"/>
                              </a:lnTo>
                              <a:lnTo>
                                <a:pt x="74" y="8"/>
                              </a:lnTo>
                              <a:lnTo>
                                <a:pt x="98" y="2"/>
                              </a:lnTo>
                              <a:lnTo>
                                <a:pt x="122" y="0"/>
                              </a:lnTo>
                              <a:lnTo>
                                <a:pt x="122" y="0"/>
                              </a:lnTo>
                              <a:lnTo>
                                <a:pt x="148" y="2"/>
                              </a:lnTo>
                              <a:lnTo>
                                <a:pt x="172" y="8"/>
                              </a:lnTo>
                              <a:lnTo>
                                <a:pt x="172" y="8"/>
                              </a:lnTo>
                              <a:lnTo>
                                <a:pt x="194" y="18"/>
                              </a:lnTo>
                              <a:lnTo>
                                <a:pt x="212" y="32"/>
                              </a:lnTo>
                              <a:lnTo>
                                <a:pt x="212" y="32"/>
                              </a:lnTo>
                              <a:lnTo>
                                <a:pt x="220" y="40"/>
                              </a:lnTo>
                              <a:lnTo>
                                <a:pt x="226" y="50"/>
                              </a:lnTo>
                              <a:lnTo>
                                <a:pt x="238" y="70"/>
                              </a:lnTo>
                              <a:lnTo>
                                <a:pt x="238" y="70"/>
                              </a:lnTo>
                              <a:lnTo>
                                <a:pt x="242" y="82"/>
                              </a:lnTo>
                              <a:lnTo>
                                <a:pt x="244" y="92"/>
                              </a:lnTo>
                              <a:lnTo>
                                <a:pt x="246" y="106"/>
                              </a:lnTo>
                              <a:lnTo>
                                <a:pt x="246" y="118"/>
                              </a:lnTo>
                              <a:lnTo>
                                <a:pt x="246" y="118"/>
                              </a:lnTo>
                              <a:close/>
                              <a:moveTo>
                                <a:pt x="188" y="118"/>
                              </a:moveTo>
                              <a:lnTo>
                                <a:pt x="188" y="118"/>
                              </a:lnTo>
                              <a:lnTo>
                                <a:pt x="186" y="104"/>
                              </a:lnTo>
                              <a:lnTo>
                                <a:pt x="184" y="92"/>
                              </a:lnTo>
                              <a:lnTo>
                                <a:pt x="184" y="92"/>
                              </a:lnTo>
                              <a:lnTo>
                                <a:pt x="178" y="80"/>
                              </a:lnTo>
                              <a:lnTo>
                                <a:pt x="170" y="70"/>
                              </a:lnTo>
                              <a:lnTo>
                                <a:pt x="170" y="70"/>
                              </a:lnTo>
                              <a:lnTo>
                                <a:pt x="160" y="62"/>
                              </a:lnTo>
                              <a:lnTo>
                                <a:pt x="150" y="54"/>
                              </a:lnTo>
                              <a:lnTo>
                                <a:pt x="150" y="54"/>
                              </a:lnTo>
                              <a:lnTo>
                                <a:pt x="136" y="50"/>
                              </a:lnTo>
                              <a:lnTo>
                                <a:pt x="122" y="50"/>
                              </a:lnTo>
                              <a:lnTo>
                                <a:pt x="122" y="50"/>
                              </a:lnTo>
                              <a:lnTo>
                                <a:pt x="110" y="50"/>
                              </a:lnTo>
                              <a:lnTo>
                                <a:pt x="96" y="54"/>
                              </a:lnTo>
                              <a:lnTo>
                                <a:pt x="96" y="54"/>
                              </a:lnTo>
                              <a:lnTo>
                                <a:pt x="86" y="62"/>
                              </a:lnTo>
                              <a:lnTo>
                                <a:pt x="76" y="70"/>
                              </a:lnTo>
                              <a:lnTo>
                                <a:pt x="76" y="70"/>
                              </a:lnTo>
                              <a:lnTo>
                                <a:pt x="68" y="80"/>
                              </a:lnTo>
                              <a:lnTo>
                                <a:pt x="62" y="92"/>
                              </a:lnTo>
                              <a:lnTo>
                                <a:pt x="62" y="92"/>
                              </a:lnTo>
                              <a:lnTo>
                                <a:pt x="60" y="104"/>
                              </a:lnTo>
                              <a:lnTo>
                                <a:pt x="58" y="118"/>
                              </a:lnTo>
                              <a:lnTo>
                                <a:pt x="58" y="118"/>
                              </a:lnTo>
                              <a:lnTo>
                                <a:pt x="60" y="134"/>
                              </a:lnTo>
                              <a:lnTo>
                                <a:pt x="62" y="148"/>
                              </a:lnTo>
                              <a:lnTo>
                                <a:pt x="62" y="148"/>
                              </a:lnTo>
                              <a:lnTo>
                                <a:pt x="68" y="160"/>
                              </a:lnTo>
                              <a:lnTo>
                                <a:pt x="76" y="170"/>
                              </a:lnTo>
                              <a:lnTo>
                                <a:pt x="76" y="170"/>
                              </a:lnTo>
                              <a:lnTo>
                                <a:pt x="86" y="178"/>
                              </a:lnTo>
                              <a:lnTo>
                                <a:pt x="96" y="184"/>
                              </a:lnTo>
                              <a:lnTo>
                                <a:pt x="96" y="184"/>
                              </a:lnTo>
                              <a:lnTo>
                                <a:pt x="110" y="188"/>
                              </a:lnTo>
                              <a:lnTo>
                                <a:pt x="122" y="190"/>
                              </a:lnTo>
                              <a:lnTo>
                                <a:pt x="122" y="190"/>
                              </a:lnTo>
                              <a:lnTo>
                                <a:pt x="136" y="188"/>
                              </a:lnTo>
                              <a:lnTo>
                                <a:pt x="150" y="184"/>
                              </a:lnTo>
                              <a:lnTo>
                                <a:pt x="150" y="184"/>
                              </a:lnTo>
                              <a:lnTo>
                                <a:pt x="160" y="178"/>
                              </a:lnTo>
                              <a:lnTo>
                                <a:pt x="170" y="170"/>
                              </a:lnTo>
                              <a:lnTo>
                                <a:pt x="170" y="170"/>
                              </a:lnTo>
                              <a:lnTo>
                                <a:pt x="178" y="160"/>
                              </a:lnTo>
                              <a:lnTo>
                                <a:pt x="184" y="148"/>
                              </a:lnTo>
                              <a:lnTo>
                                <a:pt x="184" y="148"/>
                              </a:lnTo>
                              <a:lnTo>
                                <a:pt x="186" y="134"/>
                              </a:lnTo>
                              <a:lnTo>
                                <a:pt x="188" y="118"/>
                              </a:lnTo>
                              <a:lnTo>
                                <a:pt x="188" y="118"/>
                              </a:lnTo>
                              <a:close/>
                            </a:path>
                          </a:pathLst>
                        </a:custGeom>
                        <a:solidFill>
                          <a:srgbClr val="253746"/>
                        </a:solidFill>
                        <a:ln>
                          <a:noFill/>
                        </a:ln>
                      </wps:spPr>
                      <wps:bodyPr rot="0">
                        <a:prstTxWarp prst="textNoShape">
                          <a:avLst/>
                        </a:prstTxWarp>
                        <a:noAutofit/>
                      </wps:bodyPr>
                    </wps:wsp>
                    <wps:wsp>
                      <wps:cNvPr id="7" name=""/>
                      <wps:cNvSpPr/>
                      <wps:spPr bwMode="auto">
                        <a:xfrm>
                          <a:off x="3212" y="2178"/>
                          <a:ext cx="198" cy="228"/>
                        </a:xfrm>
                        <a:custGeom>
                          <a:avLst/>
                          <a:gdLst>
                            <a:gd name="T0" fmla="*/ 142 w 198"/>
                            <a:gd name="T1" fmla="*/ 228 h 228"/>
                            <a:gd name="T2" fmla="*/ 142 w 198"/>
                            <a:gd name="T3" fmla="*/ 132 h 228"/>
                            <a:gd name="T4" fmla="*/ 54 w 198"/>
                            <a:gd name="T5" fmla="*/ 132 h 228"/>
                            <a:gd name="T6" fmla="*/ 54 w 198"/>
                            <a:gd name="T7" fmla="*/ 228 h 228"/>
                            <a:gd name="T8" fmla="*/ 0 w 198"/>
                            <a:gd name="T9" fmla="*/ 228 h 228"/>
                            <a:gd name="T10" fmla="*/ 0 w 198"/>
                            <a:gd name="T11" fmla="*/ 0 h 228"/>
                            <a:gd name="T12" fmla="*/ 54 w 198"/>
                            <a:gd name="T13" fmla="*/ 0 h 228"/>
                            <a:gd name="T14" fmla="*/ 54 w 198"/>
                            <a:gd name="T15" fmla="*/ 86 h 228"/>
                            <a:gd name="T16" fmla="*/ 142 w 198"/>
                            <a:gd name="T17" fmla="*/ 86 h 228"/>
                            <a:gd name="T18" fmla="*/ 142 w 198"/>
                            <a:gd name="T19" fmla="*/ 0 h 228"/>
                            <a:gd name="T20" fmla="*/ 198 w 198"/>
                            <a:gd name="T21" fmla="*/ 0 h 228"/>
                            <a:gd name="T22" fmla="*/ 198 w 198"/>
                            <a:gd name="T23" fmla="*/ 228 h 228"/>
                            <a:gd name="T24" fmla="*/ 142 w 198"/>
                            <a:gd name="T25" fmla="*/ 228 h 2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98" h="228" fill="norm" stroke="1" extrusionOk="0">
                              <a:moveTo>
                                <a:pt x="142" y="228"/>
                              </a:moveTo>
                              <a:lnTo>
                                <a:pt x="142" y="132"/>
                              </a:lnTo>
                              <a:lnTo>
                                <a:pt x="54" y="132"/>
                              </a:lnTo>
                              <a:lnTo>
                                <a:pt x="54" y="228"/>
                              </a:lnTo>
                              <a:lnTo>
                                <a:pt x="0" y="228"/>
                              </a:lnTo>
                              <a:lnTo>
                                <a:pt x="0" y="0"/>
                              </a:lnTo>
                              <a:lnTo>
                                <a:pt x="54" y="0"/>
                              </a:lnTo>
                              <a:lnTo>
                                <a:pt x="54" y="86"/>
                              </a:lnTo>
                              <a:lnTo>
                                <a:pt x="142" y="86"/>
                              </a:lnTo>
                              <a:lnTo>
                                <a:pt x="142" y="0"/>
                              </a:lnTo>
                              <a:lnTo>
                                <a:pt x="198" y="0"/>
                              </a:lnTo>
                              <a:lnTo>
                                <a:pt x="198" y="228"/>
                              </a:lnTo>
                              <a:lnTo>
                                <a:pt x="142" y="228"/>
                              </a:lnTo>
                              <a:close/>
                            </a:path>
                          </a:pathLst>
                        </a:custGeom>
                        <a:solidFill>
                          <a:srgbClr val="253746"/>
                        </a:solidFill>
                        <a:ln>
                          <a:noFill/>
                        </a:ln>
                      </wps:spPr>
                      <wps:bodyPr rot="0">
                        <a:prstTxWarp prst="textNoShape">
                          <a:avLst/>
                        </a:prstTxWarp>
                        <a:noAutofit/>
                      </wps:bodyPr>
                    </wps:wsp>
                    <wps:wsp>
                      <wps:cNvPr id="8" name=""/>
                      <wps:cNvSpPr>
                        <a:spLocks noEditPoints="1"/>
                      </wps:cNvSpPr>
                      <wps:spPr bwMode="auto">
                        <a:xfrm>
                          <a:off x="3456" y="2178"/>
                          <a:ext cx="186" cy="228"/>
                        </a:xfrm>
                        <a:custGeom>
                          <a:avLst/>
                          <a:gdLst>
                            <a:gd name="T0" fmla="*/ 122 w 186"/>
                            <a:gd name="T1" fmla="*/ 228 h 228"/>
                            <a:gd name="T2" fmla="*/ 72 w 186"/>
                            <a:gd name="T3" fmla="*/ 138 h 228"/>
                            <a:gd name="T4" fmla="*/ 54 w 186"/>
                            <a:gd name="T5" fmla="*/ 138 h 228"/>
                            <a:gd name="T6" fmla="*/ 54 w 186"/>
                            <a:gd name="T7" fmla="*/ 228 h 228"/>
                            <a:gd name="T8" fmla="*/ 0 w 186"/>
                            <a:gd name="T9" fmla="*/ 228 h 228"/>
                            <a:gd name="T10" fmla="*/ 0 w 186"/>
                            <a:gd name="T11" fmla="*/ 0 h 228"/>
                            <a:gd name="T12" fmla="*/ 86 w 186"/>
                            <a:gd name="T13" fmla="*/ 0 h 228"/>
                            <a:gd name="T14" fmla="*/ 86 w 186"/>
                            <a:gd name="T15" fmla="*/ 0 h 228"/>
                            <a:gd name="T16" fmla="*/ 102 w 186"/>
                            <a:gd name="T17" fmla="*/ 2 h 228"/>
                            <a:gd name="T18" fmla="*/ 118 w 186"/>
                            <a:gd name="T19" fmla="*/ 4 h 228"/>
                            <a:gd name="T20" fmla="*/ 118 w 186"/>
                            <a:gd name="T21" fmla="*/ 4 h 228"/>
                            <a:gd name="T22" fmla="*/ 134 w 186"/>
                            <a:gd name="T23" fmla="*/ 8 h 228"/>
                            <a:gd name="T24" fmla="*/ 146 w 186"/>
                            <a:gd name="T25" fmla="*/ 16 h 228"/>
                            <a:gd name="T26" fmla="*/ 146 w 186"/>
                            <a:gd name="T27" fmla="*/ 16 h 228"/>
                            <a:gd name="T28" fmla="*/ 158 w 186"/>
                            <a:gd name="T29" fmla="*/ 24 h 228"/>
                            <a:gd name="T30" fmla="*/ 166 w 186"/>
                            <a:gd name="T31" fmla="*/ 36 h 228"/>
                            <a:gd name="T32" fmla="*/ 166 w 186"/>
                            <a:gd name="T33" fmla="*/ 36 h 228"/>
                            <a:gd name="T34" fmla="*/ 172 w 186"/>
                            <a:gd name="T35" fmla="*/ 52 h 228"/>
                            <a:gd name="T36" fmla="*/ 174 w 186"/>
                            <a:gd name="T37" fmla="*/ 68 h 228"/>
                            <a:gd name="T38" fmla="*/ 174 w 186"/>
                            <a:gd name="T39" fmla="*/ 68 h 228"/>
                            <a:gd name="T40" fmla="*/ 172 w 186"/>
                            <a:gd name="T41" fmla="*/ 80 h 228"/>
                            <a:gd name="T42" fmla="*/ 170 w 186"/>
                            <a:gd name="T43" fmla="*/ 90 h 228"/>
                            <a:gd name="T44" fmla="*/ 166 w 186"/>
                            <a:gd name="T45" fmla="*/ 100 h 228"/>
                            <a:gd name="T46" fmla="*/ 162 w 186"/>
                            <a:gd name="T47" fmla="*/ 108 h 228"/>
                            <a:gd name="T48" fmla="*/ 162 w 186"/>
                            <a:gd name="T49" fmla="*/ 108 h 228"/>
                            <a:gd name="T50" fmla="*/ 154 w 186"/>
                            <a:gd name="T51" fmla="*/ 116 h 228"/>
                            <a:gd name="T52" fmla="*/ 146 w 186"/>
                            <a:gd name="T53" fmla="*/ 122 h 228"/>
                            <a:gd name="T54" fmla="*/ 136 w 186"/>
                            <a:gd name="T55" fmla="*/ 126 h 228"/>
                            <a:gd name="T56" fmla="*/ 126 w 186"/>
                            <a:gd name="T57" fmla="*/ 130 h 228"/>
                            <a:gd name="T58" fmla="*/ 186 w 186"/>
                            <a:gd name="T59" fmla="*/ 228 h 228"/>
                            <a:gd name="T60" fmla="*/ 122 w 186"/>
                            <a:gd name="T61" fmla="*/ 228 h 228"/>
                            <a:gd name="T62" fmla="*/ 120 w 186"/>
                            <a:gd name="T63" fmla="*/ 70 h 228"/>
                            <a:gd name="T64" fmla="*/ 120 w 186"/>
                            <a:gd name="T65" fmla="*/ 70 h 228"/>
                            <a:gd name="T66" fmla="*/ 118 w 186"/>
                            <a:gd name="T67" fmla="*/ 62 h 228"/>
                            <a:gd name="T68" fmla="*/ 116 w 186"/>
                            <a:gd name="T69" fmla="*/ 56 h 228"/>
                            <a:gd name="T70" fmla="*/ 116 w 186"/>
                            <a:gd name="T71" fmla="*/ 56 h 228"/>
                            <a:gd name="T72" fmla="*/ 112 w 186"/>
                            <a:gd name="T73" fmla="*/ 52 h 228"/>
                            <a:gd name="T74" fmla="*/ 108 w 186"/>
                            <a:gd name="T75" fmla="*/ 50 h 228"/>
                            <a:gd name="T76" fmla="*/ 108 w 186"/>
                            <a:gd name="T77" fmla="*/ 50 h 228"/>
                            <a:gd name="T78" fmla="*/ 96 w 186"/>
                            <a:gd name="T79" fmla="*/ 46 h 228"/>
                            <a:gd name="T80" fmla="*/ 96 w 186"/>
                            <a:gd name="T81" fmla="*/ 46 h 228"/>
                            <a:gd name="T82" fmla="*/ 82 w 186"/>
                            <a:gd name="T83" fmla="*/ 44 h 228"/>
                            <a:gd name="T84" fmla="*/ 54 w 186"/>
                            <a:gd name="T85" fmla="*/ 44 h 228"/>
                            <a:gd name="T86" fmla="*/ 54 w 186"/>
                            <a:gd name="T87" fmla="*/ 98 h 228"/>
                            <a:gd name="T88" fmla="*/ 80 w 186"/>
                            <a:gd name="T89" fmla="*/ 98 h 228"/>
                            <a:gd name="T90" fmla="*/ 80 w 186"/>
                            <a:gd name="T91" fmla="*/ 98 h 228"/>
                            <a:gd name="T92" fmla="*/ 94 w 186"/>
                            <a:gd name="T93" fmla="*/ 96 h 228"/>
                            <a:gd name="T94" fmla="*/ 94 w 186"/>
                            <a:gd name="T95" fmla="*/ 96 h 228"/>
                            <a:gd name="T96" fmla="*/ 106 w 186"/>
                            <a:gd name="T97" fmla="*/ 92 h 228"/>
                            <a:gd name="T98" fmla="*/ 106 w 186"/>
                            <a:gd name="T99" fmla="*/ 92 h 228"/>
                            <a:gd name="T100" fmla="*/ 112 w 186"/>
                            <a:gd name="T101" fmla="*/ 88 h 228"/>
                            <a:gd name="T102" fmla="*/ 116 w 186"/>
                            <a:gd name="T103" fmla="*/ 84 h 228"/>
                            <a:gd name="T104" fmla="*/ 116 w 186"/>
                            <a:gd name="T105" fmla="*/ 84 h 228"/>
                            <a:gd name="T106" fmla="*/ 118 w 186"/>
                            <a:gd name="T107" fmla="*/ 78 h 228"/>
                            <a:gd name="T108" fmla="*/ 120 w 186"/>
                            <a:gd name="T109" fmla="*/ 70 h 228"/>
                            <a:gd name="T110" fmla="*/ 120 w 186"/>
                            <a:gd name="T111" fmla="*/ 70 h 2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86" h="228" fill="norm" stroke="1" extrusionOk="0">
                              <a:moveTo>
                                <a:pt x="122" y="228"/>
                              </a:moveTo>
                              <a:lnTo>
                                <a:pt x="72" y="138"/>
                              </a:lnTo>
                              <a:lnTo>
                                <a:pt x="54" y="138"/>
                              </a:lnTo>
                              <a:lnTo>
                                <a:pt x="54" y="228"/>
                              </a:lnTo>
                              <a:lnTo>
                                <a:pt x="0" y="228"/>
                              </a:lnTo>
                              <a:lnTo>
                                <a:pt x="0" y="0"/>
                              </a:lnTo>
                              <a:lnTo>
                                <a:pt x="86" y="0"/>
                              </a:lnTo>
                              <a:lnTo>
                                <a:pt x="86" y="0"/>
                              </a:lnTo>
                              <a:lnTo>
                                <a:pt x="102" y="2"/>
                              </a:lnTo>
                              <a:lnTo>
                                <a:pt x="118" y="4"/>
                              </a:lnTo>
                              <a:lnTo>
                                <a:pt x="118" y="4"/>
                              </a:lnTo>
                              <a:lnTo>
                                <a:pt x="134" y="8"/>
                              </a:lnTo>
                              <a:lnTo>
                                <a:pt x="146" y="16"/>
                              </a:lnTo>
                              <a:lnTo>
                                <a:pt x="146" y="16"/>
                              </a:lnTo>
                              <a:lnTo>
                                <a:pt x="158" y="24"/>
                              </a:lnTo>
                              <a:lnTo>
                                <a:pt x="166" y="36"/>
                              </a:lnTo>
                              <a:lnTo>
                                <a:pt x="166" y="36"/>
                              </a:lnTo>
                              <a:lnTo>
                                <a:pt x="172" y="52"/>
                              </a:lnTo>
                              <a:lnTo>
                                <a:pt x="174" y="68"/>
                              </a:lnTo>
                              <a:lnTo>
                                <a:pt x="174" y="68"/>
                              </a:lnTo>
                              <a:lnTo>
                                <a:pt x="172" y="80"/>
                              </a:lnTo>
                              <a:lnTo>
                                <a:pt x="170" y="90"/>
                              </a:lnTo>
                              <a:lnTo>
                                <a:pt x="166" y="100"/>
                              </a:lnTo>
                              <a:lnTo>
                                <a:pt x="162" y="108"/>
                              </a:lnTo>
                              <a:lnTo>
                                <a:pt x="162" y="108"/>
                              </a:lnTo>
                              <a:lnTo>
                                <a:pt x="154" y="116"/>
                              </a:lnTo>
                              <a:lnTo>
                                <a:pt x="146" y="122"/>
                              </a:lnTo>
                              <a:lnTo>
                                <a:pt x="136" y="126"/>
                              </a:lnTo>
                              <a:lnTo>
                                <a:pt x="126" y="130"/>
                              </a:lnTo>
                              <a:lnTo>
                                <a:pt x="186" y="228"/>
                              </a:lnTo>
                              <a:lnTo>
                                <a:pt x="122" y="228"/>
                              </a:lnTo>
                              <a:close/>
                              <a:moveTo>
                                <a:pt x="120" y="70"/>
                              </a:moveTo>
                              <a:lnTo>
                                <a:pt x="120" y="70"/>
                              </a:lnTo>
                              <a:lnTo>
                                <a:pt x="118" y="62"/>
                              </a:lnTo>
                              <a:lnTo>
                                <a:pt x="116" y="56"/>
                              </a:lnTo>
                              <a:lnTo>
                                <a:pt x="116" y="56"/>
                              </a:lnTo>
                              <a:lnTo>
                                <a:pt x="112" y="52"/>
                              </a:lnTo>
                              <a:lnTo>
                                <a:pt x="108" y="50"/>
                              </a:lnTo>
                              <a:lnTo>
                                <a:pt x="108" y="50"/>
                              </a:lnTo>
                              <a:lnTo>
                                <a:pt x="96" y="46"/>
                              </a:lnTo>
                              <a:lnTo>
                                <a:pt x="96" y="46"/>
                              </a:lnTo>
                              <a:lnTo>
                                <a:pt x="82" y="44"/>
                              </a:lnTo>
                              <a:lnTo>
                                <a:pt x="54" y="44"/>
                              </a:lnTo>
                              <a:lnTo>
                                <a:pt x="54" y="98"/>
                              </a:lnTo>
                              <a:lnTo>
                                <a:pt x="80" y="98"/>
                              </a:lnTo>
                              <a:lnTo>
                                <a:pt x="80" y="98"/>
                              </a:lnTo>
                              <a:lnTo>
                                <a:pt x="94" y="96"/>
                              </a:lnTo>
                              <a:lnTo>
                                <a:pt x="94" y="96"/>
                              </a:lnTo>
                              <a:lnTo>
                                <a:pt x="106" y="92"/>
                              </a:lnTo>
                              <a:lnTo>
                                <a:pt x="106" y="92"/>
                              </a:lnTo>
                              <a:lnTo>
                                <a:pt x="112" y="88"/>
                              </a:lnTo>
                              <a:lnTo>
                                <a:pt x="116" y="84"/>
                              </a:lnTo>
                              <a:lnTo>
                                <a:pt x="116" y="84"/>
                              </a:lnTo>
                              <a:lnTo>
                                <a:pt x="118" y="78"/>
                              </a:lnTo>
                              <a:lnTo>
                                <a:pt x="120" y="70"/>
                              </a:lnTo>
                              <a:lnTo>
                                <a:pt x="120" y="70"/>
                              </a:lnTo>
                              <a:close/>
                            </a:path>
                          </a:pathLst>
                        </a:custGeom>
                        <a:solidFill>
                          <a:srgbClr val="253746"/>
                        </a:solidFill>
                        <a:ln>
                          <a:noFill/>
                        </a:ln>
                      </wps:spPr>
                      <wps:bodyPr rot="0">
                        <a:prstTxWarp prst="textNoShape">
                          <a:avLst/>
                        </a:prstTxWarp>
                        <a:noAutofit/>
                      </wps:bodyPr>
                    </wps:wsp>
                    <wps:wsp>
                      <wps:cNvPr id="9" name=""/>
                      <wps:cNvSpPr>
                        <a:spLocks noEditPoints="1"/>
                      </wps:cNvSpPr>
                      <wps:spPr bwMode="auto">
                        <a:xfrm>
                          <a:off x="0" y="584"/>
                          <a:ext cx="3726" cy="1480"/>
                        </a:xfrm>
                        <a:custGeom>
                          <a:avLst/>
                          <a:gdLst>
                            <a:gd name="T0" fmla="*/ 3510 w 3726"/>
                            <a:gd name="T1" fmla="*/ 1104 h 1480"/>
                            <a:gd name="T2" fmla="*/ 3636 w 3726"/>
                            <a:gd name="T3" fmla="*/ 1028 h 1480"/>
                            <a:gd name="T4" fmla="*/ 3712 w 3726"/>
                            <a:gd name="T5" fmla="*/ 902 h 1480"/>
                            <a:gd name="T6" fmla="*/ 3724 w 3726"/>
                            <a:gd name="T7" fmla="*/ 780 h 1480"/>
                            <a:gd name="T8" fmla="*/ 3674 w 3726"/>
                            <a:gd name="T9" fmla="*/ 640 h 1480"/>
                            <a:gd name="T10" fmla="*/ 3566 w 3726"/>
                            <a:gd name="T11" fmla="*/ 542 h 1480"/>
                            <a:gd name="T12" fmla="*/ 3420 w 3726"/>
                            <a:gd name="T13" fmla="*/ 506 h 1480"/>
                            <a:gd name="T14" fmla="*/ 3450 w 3726"/>
                            <a:gd name="T15" fmla="*/ 620 h 1480"/>
                            <a:gd name="T16" fmla="*/ 3532 w 3726"/>
                            <a:gd name="T17" fmla="*/ 656 h 1480"/>
                            <a:gd name="T18" fmla="*/ 3590 w 3726"/>
                            <a:gd name="T19" fmla="*/ 722 h 1480"/>
                            <a:gd name="T20" fmla="*/ 3612 w 3726"/>
                            <a:gd name="T21" fmla="*/ 812 h 1480"/>
                            <a:gd name="T22" fmla="*/ 3598 w 3726"/>
                            <a:gd name="T23" fmla="*/ 884 h 1480"/>
                            <a:gd name="T24" fmla="*/ 3546 w 3726"/>
                            <a:gd name="T25" fmla="*/ 956 h 1480"/>
                            <a:gd name="T26" fmla="*/ 3468 w 3726"/>
                            <a:gd name="T27" fmla="*/ 998 h 1480"/>
                            <a:gd name="T28" fmla="*/ 3162 w 3726"/>
                            <a:gd name="T29" fmla="*/ 1368 h 1480"/>
                            <a:gd name="T30" fmla="*/ 2116 w 3726"/>
                            <a:gd name="T31" fmla="*/ 768 h 1480"/>
                            <a:gd name="T32" fmla="*/ 1582 w 3726"/>
                            <a:gd name="T33" fmla="*/ 642 h 1480"/>
                            <a:gd name="T34" fmla="*/ 1476 w 3726"/>
                            <a:gd name="T35" fmla="*/ 564 h 1480"/>
                            <a:gd name="T36" fmla="*/ 1352 w 3726"/>
                            <a:gd name="T37" fmla="*/ 518 h 1480"/>
                            <a:gd name="T38" fmla="*/ 1242 w 3726"/>
                            <a:gd name="T39" fmla="*/ 506 h 1480"/>
                            <a:gd name="T40" fmla="*/ 1092 w 3726"/>
                            <a:gd name="T41" fmla="*/ 530 h 1480"/>
                            <a:gd name="T42" fmla="*/ 960 w 3726"/>
                            <a:gd name="T43" fmla="*/ 596 h 1480"/>
                            <a:gd name="T44" fmla="*/ 854 w 3726"/>
                            <a:gd name="T45" fmla="*/ 698 h 1480"/>
                            <a:gd name="T46" fmla="*/ 798 w 3726"/>
                            <a:gd name="T47" fmla="*/ 654 h 1480"/>
                            <a:gd name="T48" fmla="*/ 706 w 3726"/>
                            <a:gd name="T49" fmla="*/ 566 h 1480"/>
                            <a:gd name="T50" fmla="*/ 586 w 3726"/>
                            <a:gd name="T51" fmla="*/ 514 h 1480"/>
                            <a:gd name="T52" fmla="*/ 74 w 3726"/>
                            <a:gd name="T53" fmla="*/ 618 h 1480"/>
                            <a:gd name="T54" fmla="*/ 580 w 3726"/>
                            <a:gd name="T55" fmla="*/ 630 h 1480"/>
                            <a:gd name="T56" fmla="*/ 682 w 3726"/>
                            <a:gd name="T57" fmla="*/ 692 h 1480"/>
                            <a:gd name="T58" fmla="*/ 744 w 3726"/>
                            <a:gd name="T59" fmla="*/ 794 h 1480"/>
                            <a:gd name="T60" fmla="*/ 754 w 3726"/>
                            <a:gd name="T61" fmla="*/ 894 h 1480"/>
                            <a:gd name="T62" fmla="*/ 712 w 3726"/>
                            <a:gd name="T63" fmla="*/ 1008 h 1480"/>
                            <a:gd name="T64" fmla="*/ 624 w 3726"/>
                            <a:gd name="T65" fmla="*/ 1088 h 1480"/>
                            <a:gd name="T66" fmla="*/ 506 w 3726"/>
                            <a:gd name="T67" fmla="*/ 1118 h 1480"/>
                            <a:gd name="T68" fmla="*/ 460 w 3726"/>
                            <a:gd name="T69" fmla="*/ 1480 h 1480"/>
                            <a:gd name="T70" fmla="*/ 582 w 3726"/>
                            <a:gd name="T71" fmla="*/ 1224 h 1480"/>
                            <a:gd name="T72" fmla="*/ 744 w 3726"/>
                            <a:gd name="T73" fmla="*/ 1142 h 1480"/>
                            <a:gd name="T74" fmla="*/ 816 w 3726"/>
                            <a:gd name="T75" fmla="*/ 1228 h 1480"/>
                            <a:gd name="T76" fmla="*/ 942 w 3726"/>
                            <a:gd name="T77" fmla="*/ 1376 h 1480"/>
                            <a:gd name="T78" fmla="*/ 1120 w 3726"/>
                            <a:gd name="T79" fmla="*/ 1464 h 1480"/>
                            <a:gd name="T80" fmla="*/ 1268 w 3726"/>
                            <a:gd name="T81" fmla="*/ 1480 h 1480"/>
                            <a:gd name="T82" fmla="*/ 1388 w 3726"/>
                            <a:gd name="T83" fmla="*/ 1458 h 1480"/>
                            <a:gd name="T84" fmla="*/ 1588 w 3726"/>
                            <a:gd name="T85" fmla="*/ 1338 h 1480"/>
                            <a:gd name="T86" fmla="*/ 1708 w 3726"/>
                            <a:gd name="T87" fmla="*/ 1138 h 1480"/>
                            <a:gd name="T88" fmla="*/ 1730 w 3726"/>
                            <a:gd name="T89" fmla="*/ 1018 h 1480"/>
                            <a:gd name="T90" fmla="*/ 2002 w 3726"/>
                            <a:gd name="T91" fmla="*/ 1232 h 1480"/>
                            <a:gd name="T92" fmla="*/ 2578 w 3726"/>
                            <a:gd name="T93" fmla="*/ 1480 h 1480"/>
                            <a:gd name="T94" fmla="*/ 3406 w 3726"/>
                            <a:gd name="T95" fmla="*/ 1118 h 1480"/>
                            <a:gd name="T96" fmla="*/ 1242 w 3726"/>
                            <a:gd name="T97" fmla="*/ 1368 h 1480"/>
                            <a:gd name="T98" fmla="*/ 1064 w 3726"/>
                            <a:gd name="T99" fmla="*/ 1322 h 1480"/>
                            <a:gd name="T100" fmla="*/ 932 w 3726"/>
                            <a:gd name="T101" fmla="*/ 1202 h 1480"/>
                            <a:gd name="T102" fmla="*/ 870 w 3726"/>
                            <a:gd name="T103" fmla="*/ 1032 h 1480"/>
                            <a:gd name="T104" fmla="*/ 886 w 3726"/>
                            <a:gd name="T105" fmla="*/ 882 h 1480"/>
                            <a:gd name="T106" fmla="*/ 978 w 3726"/>
                            <a:gd name="T107" fmla="*/ 728 h 1480"/>
                            <a:gd name="T108" fmla="*/ 1132 w 3726"/>
                            <a:gd name="T109" fmla="*/ 636 h 1480"/>
                            <a:gd name="T110" fmla="*/ 1280 w 3726"/>
                            <a:gd name="T111" fmla="*/ 620 h 1480"/>
                            <a:gd name="T112" fmla="*/ 1452 w 3726"/>
                            <a:gd name="T113" fmla="*/ 682 h 1480"/>
                            <a:gd name="T114" fmla="*/ 1572 w 3726"/>
                            <a:gd name="T115" fmla="*/ 814 h 1480"/>
                            <a:gd name="T116" fmla="*/ 1616 w 3726"/>
                            <a:gd name="T117" fmla="*/ 994 h 1480"/>
                            <a:gd name="T118" fmla="*/ 1588 w 3726"/>
                            <a:gd name="T119" fmla="*/ 1138 h 1480"/>
                            <a:gd name="T120" fmla="*/ 1480 w 3726"/>
                            <a:gd name="T121" fmla="*/ 1282 h 1480"/>
                            <a:gd name="T122" fmla="*/ 1318 w 3726"/>
                            <a:gd name="T123" fmla="*/ 1360 h 1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726" h="1480" fill="norm" stroke="1" extrusionOk="0">
                              <a:moveTo>
                                <a:pt x="3420" y="1118"/>
                              </a:moveTo>
                              <a:lnTo>
                                <a:pt x="3420" y="1118"/>
                              </a:lnTo>
                              <a:lnTo>
                                <a:pt x="3450" y="1116"/>
                              </a:lnTo>
                              <a:lnTo>
                                <a:pt x="3482" y="1112"/>
                              </a:lnTo>
                              <a:lnTo>
                                <a:pt x="3510" y="1104"/>
                              </a:lnTo>
                              <a:lnTo>
                                <a:pt x="3538" y="1094"/>
                              </a:lnTo>
                              <a:lnTo>
                                <a:pt x="3566" y="1080"/>
                              </a:lnTo>
                              <a:lnTo>
                                <a:pt x="3590" y="1066"/>
                              </a:lnTo>
                              <a:lnTo>
                                <a:pt x="3614" y="1048"/>
                              </a:lnTo>
                              <a:lnTo>
                                <a:pt x="3636" y="1028"/>
                              </a:lnTo>
                              <a:lnTo>
                                <a:pt x="3656" y="1006"/>
                              </a:lnTo>
                              <a:lnTo>
                                <a:pt x="3674" y="982"/>
                              </a:lnTo>
                              <a:lnTo>
                                <a:pt x="3688" y="958"/>
                              </a:lnTo>
                              <a:lnTo>
                                <a:pt x="3702" y="930"/>
                              </a:lnTo>
                              <a:lnTo>
                                <a:pt x="3712" y="902"/>
                              </a:lnTo>
                              <a:lnTo>
                                <a:pt x="3720" y="874"/>
                              </a:lnTo>
                              <a:lnTo>
                                <a:pt x="3724" y="842"/>
                              </a:lnTo>
                              <a:lnTo>
                                <a:pt x="3726" y="812"/>
                              </a:lnTo>
                              <a:lnTo>
                                <a:pt x="3726" y="812"/>
                              </a:lnTo>
                              <a:lnTo>
                                <a:pt x="3724" y="780"/>
                              </a:lnTo>
                              <a:lnTo>
                                <a:pt x="3720" y="750"/>
                              </a:lnTo>
                              <a:lnTo>
                                <a:pt x="3712" y="720"/>
                              </a:lnTo>
                              <a:lnTo>
                                <a:pt x="3702" y="692"/>
                              </a:lnTo>
                              <a:lnTo>
                                <a:pt x="3688" y="666"/>
                              </a:lnTo>
                              <a:lnTo>
                                <a:pt x="3674" y="640"/>
                              </a:lnTo>
                              <a:lnTo>
                                <a:pt x="3656" y="616"/>
                              </a:lnTo>
                              <a:lnTo>
                                <a:pt x="3636" y="596"/>
                              </a:lnTo>
                              <a:lnTo>
                                <a:pt x="3614" y="576"/>
                              </a:lnTo>
                              <a:lnTo>
                                <a:pt x="3590" y="558"/>
                              </a:lnTo>
                              <a:lnTo>
                                <a:pt x="3566" y="542"/>
                              </a:lnTo>
                              <a:lnTo>
                                <a:pt x="3538" y="530"/>
                              </a:lnTo>
                              <a:lnTo>
                                <a:pt x="3510" y="520"/>
                              </a:lnTo>
                              <a:lnTo>
                                <a:pt x="3482" y="512"/>
                              </a:lnTo>
                              <a:lnTo>
                                <a:pt x="3450" y="508"/>
                              </a:lnTo>
                              <a:lnTo>
                                <a:pt x="3420" y="506"/>
                              </a:lnTo>
                              <a:lnTo>
                                <a:pt x="2874" y="506"/>
                              </a:lnTo>
                              <a:lnTo>
                                <a:pt x="2948" y="618"/>
                              </a:lnTo>
                              <a:lnTo>
                                <a:pt x="3430" y="618"/>
                              </a:lnTo>
                              <a:lnTo>
                                <a:pt x="3430" y="618"/>
                              </a:lnTo>
                              <a:lnTo>
                                <a:pt x="3450" y="620"/>
                              </a:lnTo>
                              <a:lnTo>
                                <a:pt x="3468" y="624"/>
                              </a:lnTo>
                              <a:lnTo>
                                <a:pt x="3486" y="630"/>
                              </a:lnTo>
                              <a:lnTo>
                                <a:pt x="3502" y="638"/>
                              </a:lnTo>
                              <a:lnTo>
                                <a:pt x="3518" y="646"/>
                              </a:lnTo>
                              <a:lnTo>
                                <a:pt x="3532" y="656"/>
                              </a:lnTo>
                              <a:lnTo>
                                <a:pt x="3546" y="666"/>
                              </a:lnTo>
                              <a:lnTo>
                                <a:pt x="3560" y="680"/>
                              </a:lnTo>
                              <a:lnTo>
                                <a:pt x="3572" y="692"/>
                              </a:lnTo>
                              <a:lnTo>
                                <a:pt x="3582" y="708"/>
                              </a:lnTo>
                              <a:lnTo>
                                <a:pt x="3590" y="722"/>
                              </a:lnTo>
                              <a:lnTo>
                                <a:pt x="3598" y="740"/>
                              </a:lnTo>
                              <a:lnTo>
                                <a:pt x="3604" y="756"/>
                              </a:lnTo>
                              <a:lnTo>
                                <a:pt x="3608" y="774"/>
                              </a:lnTo>
                              <a:lnTo>
                                <a:pt x="3612" y="792"/>
                              </a:lnTo>
                              <a:lnTo>
                                <a:pt x="3612" y="812"/>
                              </a:lnTo>
                              <a:lnTo>
                                <a:pt x="3612" y="812"/>
                              </a:lnTo>
                              <a:lnTo>
                                <a:pt x="3612" y="830"/>
                              </a:lnTo>
                              <a:lnTo>
                                <a:pt x="3608" y="850"/>
                              </a:lnTo>
                              <a:lnTo>
                                <a:pt x="3604" y="868"/>
                              </a:lnTo>
                              <a:lnTo>
                                <a:pt x="3598" y="884"/>
                              </a:lnTo>
                              <a:lnTo>
                                <a:pt x="3590" y="900"/>
                              </a:lnTo>
                              <a:lnTo>
                                <a:pt x="3582" y="916"/>
                              </a:lnTo>
                              <a:lnTo>
                                <a:pt x="3572" y="930"/>
                              </a:lnTo>
                              <a:lnTo>
                                <a:pt x="3560" y="944"/>
                              </a:lnTo>
                              <a:lnTo>
                                <a:pt x="3546" y="956"/>
                              </a:lnTo>
                              <a:lnTo>
                                <a:pt x="3532" y="968"/>
                              </a:lnTo>
                              <a:lnTo>
                                <a:pt x="3518" y="978"/>
                              </a:lnTo>
                              <a:lnTo>
                                <a:pt x="3502" y="986"/>
                              </a:lnTo>
                              <a:lnTo>
                                <a:pt x="3486" y="994"/>
                              </a:lnTo>
                              <a:lnTo>
                                <a:pt x="3468" y="998"/>
                              </a:lnTo>
                              <a:lnTo>
                                <a:pt x="3450" y="1002"/>
                              </a:lnTo>
                              <a:lnTo>
                                <a:pt x="3430" y="1004"/>
                              </a:lnTo>
                              <a:lnTo>
                                <a:pt x="3198" y="1004"/>
                              </a:lnTo>
                              <a:lnTo>
                                <a:pt x="3432" y="1368"/>
                              </a:lnTo>
                              <a:lnTo>
                                <a:pt x="3162" y="1368"/>
                              </a:lnTo>
                              <a:lnTo>
                                <a:pt x="2604" y="506"/>
                              </a:lnTo>
                              <a:lnTo>
                                <a:pt x="2604" y="506"/>
                              </a:lnTo>
                              <a:lnTo>
                                <a:pt x="2206" y="1118"/>
                              </a:lnTo>
                              <a:lnTo>
                                <a:pt x="2116" y="1118"/>
                              </a:lnTo>
                              <a:lnTo>
                                <a:pt x="2116" y="768"/>
                              </a:lnTo>
                              <a:lnTo>
                                <a:pt x="1616" y="0"/>
                              </a:lnTo>
                              <a:lnTo>
                                <a:pt x="1616" y="680"/>
                              </a:lnTo>
                              <a:lnTo>
                                <a:pt x="1616" y="680"/>
                              </a:lnTo>
                              <a:lnTo>
                                <a:pt x="1600" y="660"/>
                              </a:lnTo>
                              <a:lnTo>
                                <a:pt x="1582" y="642"/>
                              </a:lnTo>
                              <a:lnTo>
                                <a:pt x="1562" y="624"/>
                              </a:lnTo>
                              <a:lnTo>
                                <a:pt x="1542" y="608"/>
                              </a:lnTo>
                              <a:lnTo>
                                <a:pt x="1520" y="592"/>
                              </a:lnTo>
                              <a:lnTo>
                                <a:pt x="1498" y="578"/>
                              </a:lnTo>
                              <a:lnTo>
                                <a:pt x="1476" y="564"/>
                              </a:lnTo>
                              <a:lnTo>
                                <a:pt x="1452" y="552"/>
                              </a:lnTo>
                              <a:lnTo>
                                <a:pt x="1428" y="542"/>
                              </a:lnTo>
                              <a:lnTo>
                                <a:pt x="1404" y="532"/>
                              </a:lnTo>
                              <a:lnTo>
                                <a:pt x="1378" y="524"/>
                              </a:lnTo>
                              <a:lnTo>
                                <a:pt x="1352" y="518"/>
                              </a:lnTo>
                              <a:lnTo>
                                <a:pt x="1326" y="512"/>
                              </a:lnTo>
                              <a:lnTo>
                                <a:pt x="1298" y="508"/>
                              </a:lnTo>
                              <a:lnTo>
                                <a:pt x="1270" y="506"/>
                              </a:lnTo>
                              <a:lnTo>
                                <a:pt x="1242" y="506"/>
                              </a:lnTo>
                              <a:lnTo>
                                <a:pt x="1242" y="506"/>
                              </a:lnTo>
                              <a:lnTo>
                                <a:pt x="1212" y="506"/>
                              </a:lnTo>
                              <a:lnTo>
                                <a:pt x="1180" y="510"/>
                              </a:lnTo>
                              <a:lnTo>
                                <a:pt x="1150" y="514"/>
                              </a:lnTo>
                              <a:lnTo>
                                <a:pt x="1120" y="520"/>
                              </a:lnTo>
                              <a:lnTo>
                                <a:pt x="1092" y="530"/>
                              </a:lnTo>
                              <a:lnTo>
                                <a:pt x="1064" y="540"/>
                              </a:lnTo>
                              <a:lnTo>
                                <a:pt x="1036" y="552"/>
                              </a:lnTo>
                              <a:lnTo>
                                <a:pt x="1010" y="564"/>
                              </a:lnTo>
                              <a:lnTo>
                                <a:pt x="984" y="580"/>
                              </a:lnTo>
                              <a:lnTo>
                                <a:pt x="960" y="596"/>
                              </a:lnTo>
                              <a:lnTo>
                                <a:pt x="936" y="614"/>
                              </a:lnTo>
                              <a:lnTo>
                                <a:pt x="914" y="632"/>
                              </a:lnTo>
                              <a:lnTo>
                                <a:pt x="892" y="654"/>
                              </a:lnTo>
                              <a:lnTo>
                                <a:pt x="874" y="676"/>
                              </a:lnTo>
                              <a:lnTo>
                                <a:pt x="854" y="698"/>
                              </a:lnTo>
                              <a:lnTo>
                                <a:pt x="838" y="722"/>
                              </a:lnTo>
                              <a:lnTo>
                                <a:pt x="838" y="722"/>
                              </a:lnTo>
                              <a:lnTo>
                                <a:pt x="826" y="698"/>
                              </a:lnTo>
                              <a:lnTo>
                                <a:pt x="814" y="676"/>
                              </a:lnTo>
                              <a:lnTo>
                                <a:pt x="798" y="654"/>
                              </a:lnTo>
                              <a:lnTo>
                                <a:pt x="782" y="634"/>
                              </a:lnTo>
                              <a:lnTo>
                                <a:pt x="766" y="616"/>
                              </a:lnTo>
                              <a:lnTo>
                                <a:pt x="746" y="598"/>
                              </a:lnTo>
                              <a:lnTo>
                                <a:pt x="726" y="580"/>
                              </a:lnTo>
                              <a:lnTo>
                                <a:pt x="706" y="566"/>
                              </a:lnTo>
                              <a:lnTo>
                                <a:pt x="684" y="552"/>
                              </a:lnTo>
                              <a:lnTo>
                                <a:pt x="660" y="540"/>
                              </a:lnTo>
                              <a:lnTo>
                                <a:pt x="636" y="530"/>
                              </a:lnTo>
                              <a:lnTo>
                                <a:pt x="612" y="522"/>
                              </a:lnTo>
                              <a:lnTo>
                                <a:pt x="586" y="514"/>
                              </a:lnTo>
                              <a:lnTo>
                                <a:pt x="560" y="510"/>
                              </a:lnTo>
                              <a:lnTo>
                                <a:pt x="534" y="506"/>
                              </a:lnTo>
                              <a:lnTo>
                                <a:pt x="506" y="506"/>
                              </a:lnTo>
                              <a:lnTo>
                                <a:pt x="0" y="506"/>
                              </a:lnTo>
                              <a:lnTo>
                                <a:pt x="74" y="618"/>
                              </a:lnTo>
                              <a:lnTo>
                                <a:pt x="506" y="618"/>
                              </a:lnTo>
                              <a:lnTo>
                                <a:pt x="506" y="618"/>
                              </a:lnTo>
                              <a:lnTo>
                                <a:pt x="532" y="620"/>
                              </a:lnTo>
                              <a:lnTo>
                                <a:pt x="556" y="624"/>
                              </a:lnTo>
                              <a:lnTo>
                                <a:pt x="580" y="630"/>
                              </a:lnTo>
                              <a:lnTo>
                                <a:pt x="602" y="638"/>
                              </a:lnTo>
                              <a:lnTo>
                                <a:pt x="624" y="650"/>
                              </a:lnTo>
                              <a:lnTo>
                                <a:pt x="646" y="662"/>
                              </a:lnTo>
                              <a:lnTo>
                                <a:pt x="664" y="676"/>
                              </a:lnTo>
                              <a:lnTo>
                                <a:pt x="682" y="692"/>
                              </a:lnTo>
                              <a:lnTo>
                                <a:pt x="698" y="710"/>
                              </a:lnTo>
                              <a:lnTo>
                                <a:pt x="712" y="728"/>
                              </a:lnTo>
                              <a:lnTo>
                                <a:pt x="724" y="750"/>
                              </a:lnTo>
                              <a:lnTo>
                                <a:pt x="736" y="772"/>
                              </a:lnTo>
                              <a:lnTo>
                                <a:pt x="744" y="794"/>
                              </a:lnTo>
                              <a:lnTo>
                                <a:pt x="750" y="818"/>
                              </a:lnTo>
                              <a:lnTo>
                                <a:pt x="754" y="842"/>
                              </a:lnTo>
                              <a:lnTo>
                                <a:pt x="756" y="868"/>
                              </a:lnTo>
                              <a:lnTo>
                                <a:pt x="756" y="868"/>
                              </a:lnTo>
                              <a:lnTo>
                                <a:pt x="754" y="894"/>
                              </a:lnTo>
                              <a:lnTo>
                                <a:pt x="750" y="918"/>
                              </a:lnTo>
                              <a:lnTo>
                                <a:pt x="744" y="942"/>
                              </a:lnTo>
                              <a:lnTo>
                                <a:pt x="736" y="966"/>
                              </a:lnTo>
                              <a:lnTo>
                                <a:pt x="724" y="988"/>
                              </a:lnTo>
                              <a:lnTo>
                                <a:pt x="712" y="1008"/>
                              </a:lnTo>
                              <a:lnTo>
                                <a:pt x="698" y="1028"/>
                              </a:lnTo>
                              <a:lnTo>
                                <a:pt x="682" y="1044"/>
                              </a:lnTo>
                              <a:lnTo>
                                <a:pt x="664" y="1060"/>
                              </a:lnTo>
                              <a:lnTo>
                                <a:pt x="646" y="1076"/>
                              </a:lnTo>
                              <a:lnTo>
                                <a:pt x="624" y="1088"/>
                              </a:lnTo>
                              <a:lnTo>
                                <a:pt x="602" y="1098"/>
                              </a:lnTo>
                              <a:lnTo>
                                <a:pt x="580" y="1106"/>
                              </a:lnTo>
                              <a:lnTo>
                                <a:pt x="556" y="1112"/>
                              </a:lnTo>
                              <a:lnTo>
                                <a:pt x="532" y="1116"/>
                              </a:lnTo>
                              <a:lnTo>
                                <a:pt x="506" y="1118"/>
                              </a:lnTo>
                              <a:lnTo>
                                <a:pt x="346" y="1118"/>
                              </a:lnTo>
                              <a:lnTo>
                                <a:pt x="346" y="1368"/>
                              </a:lnTo>
                              <a:lnTo>
                                <a:pt x="74" y="1368"/>
                              </a:lnTo>
                              <a:lnTo>
                                <a:pt x="74" y="1480"/>
                              </a:lnTo>
                              <a:lnTo>
                                <a:pt x="460" y="1480"/>
                              </a:lnTo>
                              <a:lnTo>
                                <a:pt x="460" y="1232"/>
                              </a:lnTo>
                              <a:lnTo>
                                <a:pt x="506" y="1232"/>
                              </a:lnTo>
                              <a:lnTo>
                                <a:pt x="506" y="1232"/>
                              </a:lnTo>
                              <a:lnTo>
                                <a:pt x="544" y="1230"/>
                              </a:lnTo>
                              <a:lnTo>
                                <a:pt x="582" y="1224"/>
                              </a:lnTo>
                              <a:lnTo>
                                <a:pt x="618" y="1214"/>
                              </a:lnTo>
                              <a:lnTo>
                                <a:pt x="652" y="1200"/>
                              </a:lnTo>
                              <a:lnTo>
                                <a:pt x="686" y="1184"/>
                              </a:lnTo>
                              <a:lnTo>
                                <a:pt x="716" y="1164"/>
                              </a:lnTo>
                              <a:lnTo>
                                <a:pt x="744" y="1142"/>
                              </a:lnTo>
                              <a:lnTo>
                                <a:pt x="770" y="1116"/>
                              </a:lnTo>
                              <a:lnTo>
                                <a:pt x="770" y="1116"/>
                              </a:lnTo>
                              <a:lnTo>
                                <a:pt x="782" y="1154"/>
                              </a:lnTo>
                              <a:lnTo>
                                <a:pt x="798" y="1192"/>
                              </a:lnTo>
                              <a:lnTo>
                                <a:pt x="816" y="1228"/>
                              </a:lnTo>
                              <a:lnTo>
                                <a:pt x="836" y="1262"/>
                              </a:lnTo>
                              <a:lnTo>
                                <a:pt x="858" y="1294"/>
                              </a:lnTo>
                              <a:lnTo>
                                <a:pt x="884" y="1324"/>
                              </a:lnTo>
                              <a:lnTo>
                                <a:pt x="912" y="1352"/>
                              </a:lnTo>
                              <a:lnTo>
                                <a:pt x="942" y="1376"/>
                              </a:lnTo>
                              <a:lnTo>
                                <a:pt x="974" y="1400"/>
                              </a:lnTo>
                              <a:lnTo>
                                <a:pt x="1008" y="1420"/>
                              </a:lnTo>
                              <a:lnTo>
                                <a:pt x="1044" y="1438"/>
                              </a:lnTo>
                              <a:lnTo>
                                <a:pt x="1080" y="1454"/>
                              </a:lnTo>
                              <a:lnTo>
                                <a:pt x="1120" y="1464"/>
                              </a:lnTo>
                              <a:lnTo>
                                <a:pt x="1160" y="1474"/>
                              </a:lnTo>
                              <a:lnTo>
                                <a:pt x="1200" y="1478"/>
                              </a:lnTo>
                              <a:lnTo>
                                <a:pt x="1242" y="1480"/>
                              </a:lnTo>
                              <a:lnTo>
                                <a:pt x="1242" y="1480"/>
                              </a:lnTo>
                              <a:lnTo>
                                <a:pt x="1268" y="1480"/>
                              </a:lnTo>
                              <a:lnTo>
                                <a:pt x="1292" y="1478"/>
                              </a:lnTo>
                              <a:lnTo>
                                <a:pt x="1316" y="1476"/>
                              </a:lnTo>
                              <a:lnTo>
                                <a:pt x="1340" y="1470"/>
                              </a:lnTo>
                              <a:lnTo>
                                <a:pt x="1364" y="1466"/>
                              </a:lnTo>
                              <a:lnTo>
                                <a:pt x="1388" y="1458"/>
                              </a:lnTo>
                              <a:lnTo>
                                <a:pt x="1432" y="1442"/>
                              </a:lnTo>
                              <a:lnTo>
                                <a:pt x="1474" y="1422"/>
                              </a:lnTo>
                              <a:lnTo>
                                <a:pt x="1516" y="1398"/>
                              </a:lnTo>
                              <a:lnTo>
                                <a:pt x="1552" y="1370"/>
                              </a:lnTo>
                              <a:lnTo>
                                <a:pt x="1588" y="1338"/>
                              </a:lnTo>
                              <a:lnTo>
                                <a:pt x="1618" y="1304"/>
                              </a:lnTo>
                              <a:lnTo>
                                <a:pt x="1646" y="1266"/>
                              </a:lnTo>
                              <a:lnTo>
                                <a:pt x="1672" y="1226"/>
                              </a:lnTo>
                              <a:lnTo>
                                <a:pt x="1692" y="1184"/>
                              </a:lnTo>
                              <a:lnTo>
                                <a:pt x="1708" y="1138"/>
                              </a:lnTo>
                              <a:lnTo>
                                <a:pt x="1714" y="1116"/>
                              </a:lnTo>
                              <a:lnTo>
                                <a:pt x="1720" y="1092"/>
                              </a:lnTo>
                              <a:lnTo>
                                <a:pt x="1724" y="1068"/>
                              </a:lnTo>
                              <a:lnTo>
                                <a:pt x="1728" y="1044"/>
                              </a:lnTo>
                              <a:lnTo>
                                <a:pt x="1730" y="1018"/>
                              </a:lnTo>
                              <a:lnTo>
                                <a:pt x="1730" y="994"/>
                              </a:lnTo>
                              <a:lnTo>
                                <a:pt x="1730" y="994"/>
                              </a:lnTo>
                              <a:lnTo>
                                <a:pt x="1730" y="382"/>
                              </a:lnTo>
                              <a:lnTo>
                                <a:pt x="2002" y="802"/>
                              </a:lnTo>
                              <a:lnTo>
                                <a:pt x="2002" y="1232"/>
                              </a:lnTo>
                              <a:lnTo>
                                <a:pt x="2282" y="1232"/>
                              </a:lnTo>
                              <a:lnTo>
                                <a:pt x="2370" y="1368"/>
                              </a:lnTo>
                              <a:lnTo>
                                <a:pt x="1730" y="1368"/>
                              </a:lnTo>
                              <a:lnTo>
                                <a:pt x="1730" y="1480"/>
                              </a:lnTo>
                              <a:lnTo>
                                <a:pt x="2578" y="1480"/>
                              </a:lnTo>
                              <a:lnTo>
                                <a:pt x="2342" y="1118"/>
                              </a:lnTo>
                              <a:lnTo>
                                <a:pt x="2604" y="714"/>
                              </a:lnTo>
                              <a:lnTo>
                                <a:pt x="3102" y="1480"/>
                              </a:lnTo>
                              <a:lnTo>
                                <a:pt x="3642" y="1480"/>
                              </a:lnTo>
                              <a:lnTo>
                                <a:pt x="3406" y="1118"/>
                              </a:lnTo>
                              <a:lnTo>
                                <a:pt x="3406" y="1118"/>
                              </a:lnTo>
                              <a:lnTo>
                                <a:pt x="3420" y="1118"/>
                              </a:lnTo>
                              <a:lnTo>
                                <a:pt x="3420" y="1118"/>
                              </a:lnTo>
                              <a:close/>
                              <a:moveTo>
                                <a:pt x="1242" y="1368"/>
                              </a:moveTo>
                              <a:lnTo>
                                <a:pt x="1242" y="1368"/>
                              </a:lnTo>
                              <a:lnTo>
                                <a:pt x="1204" y="1366"/>
                              </a:lnTo>
                              <a:lnTo>
                                <a:pt x="1168" y="1360"/>
                              </a:lnTo>
                              <a:lnTo>
                                <a:pt x="1132" y="1350"/>
                              </a:lnTo>
                              <a:lnTo>
                                <a:pt x="1096" y="1338"/>
                              </a:lnTo>
                              <a:lnTo>
                                <a:pt x="1064" y="1322"/>
                              </a:lnTo>
                              <a:lnTo>
                                <a:pt x="1034" y="1304"/>
                              </a:lnTo>
                              <a:lnTo>
                                <a:pt x="1004" y="1282"/>
                              </a:lnTo>
                              <a:lnTo>
                                <a:pt x="978" y="1258"/>
                              </a:lnTo>
                              <a:lnTo>
                                <a:pt x="954" y="1232"/>
                              </a:lnTo>
                              <a:lnTo>
                                <a:pt x="932" y="1202"/>
                              </a:lnTo>
                              <a:lnTo>
                                <a:pt x="914" y="1172"/>
                              </a:lnTo>
                              <a:lnTo>
                                <a:pt x="898" y="1138"/>
                              </a:lnTo>
                              <a:lnTo>
                                <a:pt x="886" y="1104"/>
                              </a:lnTo>
                              <a:lnTo>
                                <a:pt x="876" y="1068"/>
                              </a:lnTo>
                              <a:lnTo>
                                <a:pt x="870" y="1032"/>
                              </a:lnTo>
                              <a:lnTo>
                                <a:pt x="868" y="994"/>
                              </a:lnTo>
                              <a:lnTo>
                                <a:pt x="868" y="994"/>
                              </a:lnTo>
                              <a:lnTo>
                                <a:pt x="870" y="954"/>
                              </a:lnTo>
                              <a:lnTo>
                                <a:pt x="876" y="918"/>
                              </a:lnTo>
                              <a:lnTo>
                                <a:pt x="886" y="882"/>
                              </a:lnTo>
                              <a:lnTo>
                                <a:pt x="898" y="848"/>
                              </a:lnTo>
                              <a:lnTo>
                                <a:pt x="914" y="814"/>
                              </a:lnTo>
                              <a:lnTo>
                                <a:pt x="932" y="784"/>
                              </a:lnTo>
                              <a:lnTo>
                                <a:pt x="954" y="756"/>
                              </a:lnTo>
                              <a:lnTo>
                                <a:pt x="978" y="728"/>
                              </a:lnTo>
                              <a:lnTo>
                                <a:pt x="1004" y="704"/>
                              </a:lnTo>
                              <a:lnTo>
                                <a:pt x="1034" y="682"/>
                              </a:lnTo>
                              <a:lnTo>
                                <a:pt x="1064" y="664"/>
                              </a:lnTo>
                              <a:lnTo>
                                <a:pt x="1096" y="648"/>
                              </a:lnTo>
                              <a:lnTo>
                                <a:pt x="1132" y="636"/>
                              </a:lnTo>
                              <a:lnTo>
                                <a:pt x="1168" y="626"/>
                              </a:lnTo>
                              <a:lnTo>
                                <a:pt x="1204" y="620"/>
                              </a:lnTo>
                              <a:lnTo>
                                <a:pt x="1242" y="618"/>
                              </a:lnTo>
                              <a:lnTo>
                                <a:pt x="1242" y="618"/>
                              </a:lnTo>
                              <a:lnTo>
                                <a:pt x="1280" y="620"/>
                              </a:lnTo>
                              <a:lnTo>
                                <a:pt x="1318" y="626"/>
                              </a:lnTo>
                              <a:lnTo>
                                <a:pt x="1354" y="636"/>
                              </a:lnTo>
                              <a:lnTo>
                                <a:pt x="1388" y="648"/>
                              </a:lnTo>
                              <a:lnTo>
                                <a:pt x="1420" y="664"/>
                              </a:lnTo>
                              <a:lnTo>
                                <a:pt x="1452" y="682"/>
                              </a:lnTo>
                              <a:lnTo>
                                <a:pt x="1480" y="704"/>
                              </a:lnTo>
                              <a:lnTo>
                                <a:pt x="1508" y="728"/>
                              </a:lnTo>
                              <a:lnTo>
                                <a:pt x="1532" y="756"/>
                              </a:lnTo>
                              <a:lnTo>
                                <a:pt x="1552" y="784"/>
                              </a:lnTo>
                              <a:lnTo>
                                <a:pt x="1572" y="814"/>
                              </a:lnTo>
                              <a:lnTo>
                                <a:pt x="1588" y="848"/>
                              </a:lnTo>
                              <a:lnTo>
                                <a:pt x="1600" y="882"/>
                              </a:lnTo>
                              <a:lnTo>
                                <a:pt x="1610" y="918"/>
                              </a:lnTo>
                              <a:lnTo>
                                <a:pt x="1614" y="954"/>
                              </a:lnTo>
                              <a:lnTo>
                                <a:pt x="1616" y="994"/>
                              </a:lnTo>
                              <a:lnTo>
                                <a:pt x="1616" y="994"/>
                              </a:lnTo>
                              <a:lnTo>
                                <a:pt x="1614" y="1032"/>
                              </a:lnTo>
                              <a:lnTo>
                                <a:pt x="1610" y="1068"/>
                              </a:lnTo>
                              <a:lnTo>
                                <a:pt x="1600" y="1104"/>
                              </a:lnTo>
                              <a:lnTo>
                                <a:pt x="1588" y="1138"/>
                              </a:lnTo>
                              <a:lnTo>
                                <a:pt x="1572" y="1172"/>
                              </a:lnTo>
                              <a:lnTo>
                                <a:pt x="1552" y="1202"/>
                              </a:lnTo>
                              <a:lnTo>
                                <a:pt x="1532" y="1232"/>
                              </a:lnTo>
                              <a:lnTo>
                                <a:pt x="1508" y="1258"/>
                              </a:lnTo>
                              <a:lnTo>
                                <a:pt x="1480" y="1282"/>
                              </a:lnTo>
                              <a:lnTo>
                                <a:pt x="1452" y="1304"/>
                              </a:lnTo>
                              <a:lnTo>
                                <a:pt x="1420" y="1322"/>
                              </a:lnTo>
                              <a:lnTo>
                                <a:pt x="1388" y="1338"/>
                              </a:lnTo>
                              <a:lnTo>
                                <a:pt x="1354" y="1350"/>
                              </a:lnTo>
                              <a:lnTo>
                                <a:pt x="1318" y="1360"/>
                              </a:lnTo>
                              <a:lnTo>
                                <a:pt x="1280" y="1366"/>
                              </a:lnTo>
                              <a:lnTo>
                                <a:pt x="1242" y="1368"/>
                              </a:lnTo>
                              <a:lnTo>
                                <a:pt x="1242" y="1368"/>
                              </a:lnTo>
                              <a:close/>
                            </a:path>
                          </a:pathLst>
                        </a:custGeom>
                        <a:solidFill>
                          <a:srgbClr val="253746"/>
                        </a:solidFill>
                        <a:ln>
                          <a:noFill/>
                        </a:ln>
                      </wps:spPr>
                      <wps:bodyPr rot="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0000" style="position:absolute;z-index:251672576;o:allowoverlap:true;o:allowincell:true;mso-position-horizontal-relative:text;margin-left:414.8pt;mso-position-horizontal:absolute;mso-position-vertical-relative:text;margin-top:0.7pt;mso-position-vertical:absolute;width:64.8pt;height:34.7pt;mso-wrap-distance-left:9.0pt;mso-wrap-distance-top:0.0pt;mso-wrap-distance-right:9.0pt;mso-wrap-distance-bottom:0.0pt;" coordorigin="0,0" coordsize="37,24">
              <v:shape id="shape 2" o:spid="_x0000_s2" o:spt="1" type="#_x0000_t1" style="position:absolute;left:0;top:0;width:37;height:24;visibility:visible;" filled="f" stroked="f"/>
              <v:shape id="shape 3" o:spid="_x0000_s3" style="position:absolute;left:16;top:2;width:5;height:9;visibility:visible;" path="m0,0l0,21310l100000,100000l100000,78688l0,0xe" coordsize="100000,100000" fillcolor="#D6001C" stroked="f">
                <v:path textboxrect="0,0,100000,100000"/>
              </v:shape>
              <v:shape id="shape 4" o:spid="_x0000_s4" style="position:absolute;left:16;top:0;width:5;height:9;visibility:visible;" path="m0,0l0,21310l100000,100000l100000,78688l0,0xe" coordsize="100000,100000" fillcolor="#D6001C" stroked="f">
                <v:path textboxrect="0,0,100000,100000"/>
              </v:shape>
              <v:shape id="shape 5" o:spid="_x0000_s5" style="position:absolute;left:23;top:17;width:3;height:3;visibility:visible;" path="m0,0l63782,100000l100000,100000l36215,0l0,0xe" coordsize="100000,100000" fillcolor="#D6001C" stroked="f">
                <v:path textboxrect="0,0,100000,100000"/>
              </v:shape>
              <v:shape id="shape 6" o:spid="_x0000_s6" style="position:absolute;left:25;top:17;width:3;height:3;visibility:visible;" path="m0,0l63440,100000l100000,100000l36558,0l0,0xe" coordsize="100000,100000" fillcolor="#D6001C" stroked="f">
                <v:path textboxrect="0,0,100000,100000"/>
              </v:shape>
              <v:shape id="shape 7" o:spid="_x0000_s7" style="position:absolute;left:26;top:21;width:2;height:2;visibility:visible;" path="m79229,100000l79229,28947l79229,28947l56153,100000l41537,100000l20000,28947l19229,28947l20000,100000l0,100000l0,0l30000,0l50000,64035l50000,64035l69229,0l100000,0l100000,100000l79229,100000xe" coordsize="100000,100000" fillcolor="#253746" stroked="f">
                <v:path textboxrect="0,0,100000,100000"/>
              </v:shape>
              <v:shape id="shape 8" o:spid="_x0000_s8" style="position:absolute;left:29;top:21;width:2;height:2;visibility:visible;" path="m100000,49167l100000,49167l100000,55000l99185,60000l98373,65000l96748,70000l96748,70000l91868,78333l89431,82500l86178,85833l86178,85833l78861,91667l69917,95833l69917,95833l60162,99167l49593,100000l49593,100000l39836,99167l30081,95833l30081,95833l21137,91667l13819,85833l13819,85833l10567,82500l8130,78333l3250,70000l3250,70000l1625,65000l813,60000l0,55000l0,49167l0,49167l0,44167l813,38333l1625,34167l3250,29167l3250,29167l8130,20833l10567,16667l13819,13333l13819,13333l21137,7500l30081,3333l30081,3333l39836,833l49593,0l49593,0l60162,833l69917,3333l69917,3333l78861,7500l86178,13333l86178,13333l89431,16667l91868,20833l96748,29167l96748,29167l98373,34167l99185,38333l100000,44167l100000,49167l100000,49167xm76421,49167l76421,49167l75609,43333l74796,38333l74796,38333l72356,33333l69104,29167l69104,29167l65039,25833l60975,22500l60975,22500l55282,20833l49593,20833l49593,20833l44715,20833l39023,22500l39023,22500l34958,25833l30894,29167l30894,29167l27641,33333l25201,38333l25201,38333l24389,43333l23576,49167l23576,49167l24389,55833l25201,61667l25201,61667l27641,66667l30894,70833l30894,70833l34958,74167l39023,76667l39023,76667l44715,78333l49593,79167l49593,79167l55282,78333l60975,76667l60975,76667l65039,74167l69104,70833l69104,70833l72356,66667l74796,61667l74796,61667l75609,55833l76421,49167l76421,49167xe" coordsize="100000,100000" fillcolor="#253746" stroked="f">
                <v:path textboxrect="0,0,100000,100000"/>
              </v:shape>
              <v:shape id="shape 9" o:spid="_x0000_s9" style="position:absolute;left:32;top:21;width:1;height:2;visibility:visible;" path="m71715,100000l71715,57894l27271,57894l27271,100000l0,100000l0,0l27271,0l27271,37718l71715,37718l71715,0l100000,0l100000,100000l71715,100000xe" coordsize="100000,100000" fillcolor="#253746" stroked="f">
                <v:path textboxrect="0,0,100000,100000"/>
              </v:shape>
              <v:shape id="shape 10" o:spid="_x0000_s10" style="position:absolute;left:34;top:21;width:1;height:2;visibility:visible;" path="m65590,100000l38708,60525l29030,60525l29030,100000l0,100000l0,0l46236,0l46236,0l54838,875l63440,1752l63440,1752l72042,3507l78493,7016l78493,7016l84944,10525l89245,15789l89245,15789l92472,22806l93546,29824l93546,29824l92472,35086l91396,39472l89245,43859l87095,47368l87095,47368l82794,50875l78493,53507l73118,55262l67741,57016l100000,100000l65590,100000xm64514,30701l64514,30701l63440,27192l62363,24560l62363,24560l60213,22806l58063,21928l58063,21928l51611,20174l51611,20174l44086,19296l29030,19296l29030,42981l43009,42981l43009,42981l50537,42104l50537,42104l56988,40350l56988,40350l60213,38595l62363,36840l62363,36840l63440,34208l64514,30701l64514,30701xe" coordsize="100000,100000" fillcolor="#253746" stroked="f">
                <v:path textboxrect="0,0,100000,100000"/>
              </v:shape>
              <v:shape id="shape 11" o:spid="_x0000_s11" style="position:absolute;left:0;top:5;width:37;height:14;visibility:visible;" path="m91787,75539l91787,75539l92593,75405l93451,75134l94201,74593l94954,73917l95704,72972l96350,72025l96993,70810l97583,69458l98120,67972l98604,66350l98979,64729l99354,62836l99623,60944l99838,59053l99944,56891l100000,54863l100000,54863l99944,52701l99838,50674l99623,48648l99354,46755l98979,45000l98604,43243l98120,41620l97583,40269l96993,38917l96350,37701l95704,36620l94954,35810l94201,35134l93451,34593l92593,34324l91787,34188l77132,34188l79118,41755l92056,41755l92056,41755l92593,41891l93074,42162l93558,42567l93986,43106l94417,43648l94792,44324l95169,45000l95544,45944l95866,46755l96134,47836l96350,48782l96563,50000l96725,51081l96831,52296l96940,53512l96940,54863l96940,54863l96940,56081l96831,57431l96725,58648l96563,59729l96350,60810l96134,61891l95866,62836l95544,63782l95169,64593l94792,65405l94417,66081l93986,66620l93558,67162l93074,67431l92593,67701l92056,67836l85829,67836l92109,92431l84861,92431l69887,34188l69887,34188l59204,75539l56789,75539l56789,51891l43370,0l43370,45944l43370,45944l42940,44593l42458,43377l41921,42162l41384,41081l40794,40000l40204,39053l39613,38106l38968,37296l38324,36620l37681,35944l36981,35405l36285,35000l35586,34593l34836,34324l34083,34188l33333,34188l33333,34188l32528,34188l31669,34458l30863,34729l30058,35134l29306,35810l28556,36486l27803,37296l27106,38106l26407,39188l25764,40269l25120,41486l24530,42701l23940,44188l23456,45674l22919,47162l22488,48782l22488,48782l22167,47162l21845,45674l21417,44188l20986,42836l20558,41620l20021,40405l19484,39188l18947,38243l18356,37296l17713,36486l17067,35810l16424,35269l15727,34729l15028,34458l14331,34188l13579,34188l0,34188l1984,41755l13579,41755l13579,41755l14278,41891l14921,42162l15565,42567l16155,43106l16745,43917l17336,44729l17819,45674l18303,46755l18731,47972l19109,49188l19431,50674l19752,52162l19968,53648l20127,55269l20236,56891l20289,58648l20289,58648l20236,60405l20127,62025l19968,63648l19752,65269l19431,66755l19109,68106l18731,69458l18303,70539l17819,71620l17336,72701l16745,73512l16155,74188l15565,74729l14921,75134l14278,75405l13579,75539l9285,75539l9285,92431l1984,92431l1984,100000l12345,100000l12345,83243l13579,83243l13579,83243l14600,83106l15618,82701l16586,82025l17498,81081l18410,80000l19215,78648l19968,77162l20664,75405l20664,75405l20986,77972l21417,80539l21898,82972l22435,85269l23025,87431l23725,89458l24475,91350l25280,92972l26139,94593l27051,95944l28019,97162l28984,98243l30058,98917l31132,99593l32206,99863l33333,100000l33333,100000l34030,100000l34674,99863l35317,99729l35963,99324l36606,99053l37250,98512l38431,97431l39558,96081l40685,94458l41653,92567l42618,90405l43424,88106l44176,85539l44873,82836l45410,80000l45838,76891l46000,75405l46162,73782l46269,72162l46375,70539l46428,68782l46428,67162l46428,67162l46428,25810l53729,54188l53729,83243l61243,83243l63606,92431l46428,92431l46428,100000l69188,100000l62854,75539l69887,48243l83252,100000l97745,100000l91410,75539l91410,75539l91787,75539l91787,75539xm33333,92431l33333,92431l32313,92296l31347,91891l30380,91215l29414,90405l28556,89324l27750,88106l26944,86620l26248,85000l25602,83243l25012,81215l24530,79188l24100,76891l23778,74593l23509,72162l23347,69729l23294,67162l23294,67162l23347,64458l23509,62025l23778,59593l24100,57296l24530,55000l25012,52972l25602,51081l26248,49188l26944,47567l27750,46081l28556,44863l29414,43782l30380,42972l31347,42296l32313,41891l33333,41755l33333,41755l34352,41891l35373,42296l36338,42972l37250,43782l38109,44863l38968,46081l39720,47567l40472,49188l41116,51081l41653,52972l42190,55000l42618,57296l42940,59593l43208,62025l43317,64458l43370,67162l43370,67162l43317,69729l43208,72162l42940,74593l42618,76891l42190,79188l41653,81215l41116,83243l40472,85000l39720,86620l38968,88106l38109,89324l37250,90405l36338,91215l35373,91891l34352,92296l33333,92431l33333,92431xe" coordsize="100000,100000" fillcolor="#253746" stroked="f">
                <v:path textboxrect="0,0,100000,100000"/>
              </v:shape>
            </v:group>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Pr>
        <w:lang w:eastAsia="de-DE"/>
      </w:rPr>
      <mc:AlternateContent>
        <mc:Choice Requires="wpg">
          <w:drawing>
            <wp:anchor xmlns:wp="http://schemas.openxmlformats.org/drawingml/2006/wordprocessingDrawing" xmlns:wp14="http://schemas.microsoft.com/office/word/2010/wordprocessingDrawing" distT="0" distB="0" distL="114300" distR="114300" simplePos="0" relativeHeight="251662336" behindDoc="0" locked="0" layoutInCell="1" allowOverlap="1">
              <wp:simplePos x="0" y="0"/>
              <wp:positionH relativeFrom="column">
                <wp:posOffset>3848100</wp:posOffset>
              </wp:positionH>
              <wp:positionV relativeFrom="paragraph">
                <wp:posOffset>18415</wp:posOffset>
              </wp:positionV>
              <wp:extent cx="2143125" cy="1228725"/>
              <wp:effectExtent l="0" t="0" r="9525" b="9525"/>
              <wp:wrapNone/>
              <wp:docPr id="3" name="Group 16"/>
              <wp:cNvGraphicFramePr/>
              <a:graphic xmlns:a="http://schemas.openxmlformats.org/drawingml/2006/main">
                <a:graphicData uri="http://schemas.microsoft.com/office/word/2010/wordprocessingGroup">
                  <wpg:wgp>
                    <wpg:cNvGrpSpPr/>
                    <wpg:grpSpPr bwMode="auto">
                      <a:xfrm>
                        <a:off x="0" y="0"/>
                        <a:ext cx="2143125" cy="1228725"/>
                        <a:chOff x="0" y="0"/>
                        <a:chExt cx="3726" cy="2412"/>
                      </a:xfrm>
                    </wpg:grpSpPr>
                    <wps:wsp>
                      <wps:cNvPr id="0" name=""/>
                      <wps:cNvSpPr>
                        <a:spLocks noChangeArrowheads="1" noChangeAspect="1" noTextEdit="1"/>
                      </wps:cNvSpPr>
                      <wps:spPr bwMode="auto">
                        <a:xfrm>
                          <a:off x="0" y="0"/>
                          <a:ext cx="3726" cy="2412"/>
                        </a:xfrm>
                        <a:prstGeom prst="rect">
                          <a:avLst/>
                        </a:prstGeom>
                        <a:noFill/>
                        <a:ln>
                          <a:noFill/>
                        </a:ln>
                      </wps:spPr>
                      <wps:bodyPr rot="0">
                        <a:prstTxWarp prst="textNoShape">
                          <a:avLst/>
                        </a:prstTxWarp>
                        <a:noAutofit/>
                      </wps:bodyPr>
                    </wps:wsp>
                    <wps:wsp>
                      <wps:cNvPr id="1" name=""/>
                      <wps:cNvSpPr/>
                      <wps:spPr bwMode="auto">
                        <a:xfrm>
                          <a:off x="1616" y="292"/>
                          <a:ext cx="500" cy="976"/>
                        </a:xfrm>
                        <a:custGeom>
                          <a:avLst/>
                          <a:gdLst>
                            <a:gd name="T0" fmla="*/ 0 w 500"/>
                            <a:gd name="T1" fmla="*/ 0 h 976"/>
                            <a:gd name="T2" fmla="*/ 0 w 500"/>
                            <a:gd name="T3" fmla="*/ 208 h 976"/>
                            <a:gd name="T4" fmla="*/ 500 w 500"/>
                            <a:gd name="T5" fmla="*/ 976 h 976"/>
                            <a:gd name="T6" fmla="*/ 500 w 500"/>
                            <a:gd name="T7" fmla="*/ 768 h 976"/>
                            <a:gd name="T8" fmla="*/ 0 w 500"/>
                            <a:gd name="T9" fmla="*/ 0 h 976"/>
                          </a:gdLst>
                          <a:ahLst/>
                          <a:cxnLst>
                            <a:cxn ang="0">
                              <a:pos x="T0" y="T1"/>
                            </a:cxn>
                            <a:cxn ang="0">
                              <a:pos x="T2" y="T3"/>
                            </a:cxn>
                            <a:cxn ang="0">
                              <a:pos x="T4" y="T5"/>
                            </a:cxn>
                            <a:cxn ang="0">
                              <a:pos x="T6" y="T7"/>
                            </a:cxn>
                            <a:cxn ang="0">
                              <a:pos x="T8" y="T9"/>
                            </a:cxn>
                          </a:cxnLst>
                          <a:rect l="0" t="0" r="r" b="b"/>
                          <a:pathLst>
                            <a:path w="500" h="976" fill="norm" stroke="1" extrusionOk="0">
                              <a:moveTo>
                                <a:pt x="0" y="0"/>
                              </a:moveTo>
                              <a:lnTo>
                                <a:pt x="0" y="208"/>
                              </a:lnTo>
                              <a:lnTo>
                                <a:pt x="500" y="976"/>
                              </a:lnTo>
                              <a:lnTo>
                                <a:pt x="500" y="768"/>
                              </a:lnTo>
                              <a:lnTo>
                                <a:pt x="0" y="0"/>
                              </a:lnTo>
                              <a:close/>
                            </a:path>
                          </a:pathLst>
                        </a:custGeom>
                        <a:solidFill>
                          <a:srgbClr val="D6001C"/>
                        </a:solidFill>
                        <a:ln>
                          <a:noFill/>
                        </a:ln>
                      </wps:spPr>
                      <wps:bodyPr rot="0">
                        <a:prstTxWarp prst="textNoShape">
                          <a:avLst/>
                        </a:prstTxWarp>
                        <a:noAutofit/>
                      </wps:bodyPr>
                    </wps:wsp>
                    <wps:wsp>
                      <wps:cNvPr id="2" name=""/>
                      <wps:cNvSpPr/>
                      <wps:spPr bwMode="auto">
                        <a:xfrm>
                          <a:off x="1616" y="0"/>
                          <a:ext cx="500" cy="976"/>
                        </a:xfrm>
                        <a:custGeom>
                          <a:avLst/>
                          <a:gdLst>
                            <a:gd name="T0" fmla="*/ 0 w 500"/>
                            <a:gd name="T1" fmla="*/ 0 h 976"/>
                            <a:gd name="T2" fmla="*/ 0 w 500"/>
                            <a:gd name="T3" fmla="*/ 208 h 976"/>
                            <a:gd name="T4" fmla="*/ 500 w 500"/>
                            <a:gd name="T5" fmla="*/ 976 h 976"/>
                            <a:gd name="T6" fmla="*/ 500 w 500"/>
                            <a:gd name="T7" fmla="*/ 768 h 976"/>
                            <a:gd name="T8" fmla="*/ 0 w 500"/>
                            <a:gd name="T9" fmla="*/ 0 h 976"/>
                          </a:gdLst>
                          <a:ahLst/>
                          <a:cxnLst>
                            <a:cxn ang="0">
                              <a:pos x="T0" y="T1"/>
                            </a:cxn>
                            <a:cxn ang="0">
                              <a:pos x="T2" y="T3"/>
                            </a:cxn>
                            <a:cxn ang="0">
                              <a:pos x="T4" y="T5"/>
                            </a:cxn>
                            <a:cxn ang="0">
                              <a:pos x="T6" y="T7"/>
                            </a:cxn>
                            <a:cxn ang="0">
                              <a:pos x="T8" y="T9"/>
                            </a:cxn>
                          </a:cxnLst>
                          <a:rect l="0" t="0" r="r" b="b"/>
                          <a:pathLst>
                            <a:path w="500" h="976" fill="norm" stroke="1" extrusionOk="0">
                              <a:moveTo>
                                <a:pt x="0" y="0"/>
                              </a:moveTo>
                              <a:lnTo>
                                <a:pt x="0" y="208"/>
                              </a:lnTo>
                              <a:lnTo>
                                <a:pt x="500" y="976"/>
                              </a:lnTo>
                              <a:lnTo>
                                <a:pt x="500" y="768"/>
                              </a:lnTo>
                              <a:lnTo>
                                <a:pt x="0" y="0"/>
                              </a:lnTo>
                              <a:close/>
                            </a:path>
                          </a:pathLst>
                        </a:custGeom>
                        <a:solidFill>
                          <a:srgbClr val="D6001C"/>
                        </a:solidFill>
                        <a:ln>
                          <a:noFill/>
                        </a:ln>
                      </wps:spPr>
                      <wps:bodyPr rot="0">
                        <a:prstTxWarp prst="textNoShape">
                          <a:avLst/>
                        </a:prstTxWarp>
                        <a:noAutofit/>
                      </wps:bodyPr>
                    </wps:wsp>
                    <wps:wsp>
                      <wps:cNvPr id="3" name=""/>
                      <wps:cNvSpPr/>
                      <wps:spPr bwMode="auto">
                        <a:xfrm>
                          <a:off x="2398" y="1702"/>
                          <a:ext cx="370" cy="362"/>
                        </a:xfrm>
                        <a:custGeom>
                          <a:avLst/>
                          <a:gdLst>
                            <a:gd name="T0" fmla="*/ 0 w 370"/>
                            <a:gd name="T1" fmla="*/ 0 h 362"/>
                            <a:gd name="T2" fmla="*/ 236 w 370"/>
                            <a:gd name="T3" fmla="*/ 362 h 362"/>
                            <a:gd name="T4" fmla="*/ 370 w 370"/>
                            <a:gd name="T5" fmla="*/ 362 h 362"/>
                            <a:gd name="T6" fmla="*/ 134 w 370"/>
                            <a:gd name="T7" fmla="*/ 0 h 362"/>
                            <a:gd name="T8" fmla="*/ 0 w 370"/>
                            <a:gd name="T9" fmla="*/ 0 h 362"/>
                          </a:gdLst>
                          <a:ahLst/>
                          <a:cxnLst>
                            <a:cxn ang="0">
                              <a:pos x="T0" y="T1"/>
                            </a:cxn>
                            <a:cxn ang="0">
                              <a:pos x="T2" y="T3"/>
                            </a:cxn>
                            <a:cxn ang="0">
                              <a:pos x="T4" y="T5"/>
                            </a:cxn>
                            <a:cxn ang="0">
                              <a:pos x="T6" y="T7"/>
                            </a:cxn>
                            <a:cxn ang="0">
                              <a:pos x="T8" y="T9"/>
                            </a:cxn>
                          </a:cxnLst>
                          <a:rect l="0" t="0" r="r" b="b"/>
                          <a:pathLst>
                            <a:path w="370" h="362" fill="norm" stroke="1" extrusionOk="0">
                              <a:moveTo>
                                <a:pt x="0" y="0"/>
                              </a:moveTo>
                              <a:lnTo>
                                <a:pt x="236" y="362"/>
                              </a:lnTo>
                              <a:lnTo>
                                <a:pt x="370" y="362"/>
                              </a:lnTo>
                              <a:lnTo>
                                <a:pt x="134" y="0"/>
                              </a:lnTo>
                              <a:lnTo>
                                <a:pt x="0" y="0"/>
                              </a:lnTo>
                              <a:close/>
                            </a:path>
                          </a:pathLst>
                        </a:custGeom>
                        <a:solidFill>
                          <a:srgbClr val="D6001C"/>
                        </a:solidFill>
                        <a:ln>
                          <a:noFill/>
                        </a:ln>
                      </wps:spPr>
                      <wps:bodyPr rot="0">
                        <a:prstTxWarp prst="textNoShape">
                          <a:avLst/>
                        </a:prstTxWarp>
                        <a:noAutofit/>
                      </wps:bodyPr>
                    </wps:wsp>
                    <wps:wsp>
                      <wps:cNvPr id="4" name=""/>
                      <wps:cNvSpPr/>
                      <wps:spPr bwMode="auto">
                        <a:xfrm>
                          <a:off x="2586" y="1702"/>
                          <a:ext cx="372" cy="362"/>
                        </a:xfrm>
                        <a:custGeom>
                          <a:avLst/>
                          <a:gdLst>
                            <a:gd name="T0" fmla="*/ 0 w 372"/>
                            <a:gd name="T1" fmla="*/ 0 h 362"/>
                            <a:gd name="T2" fmla="*/ 236 w 372"/>
                            <a:gd name="T3" fmla="*/ 362 h 362"/>
                            <a:gd name="T4" fmla="*/ 372 w 372"/>
                            <a:gd name="T5" fmla="*/ 362 h 362"/>
                            <a:gd name="T6" fmla="*/ 136 w 372"/>
                            <a:gd name="T7" fmla="*/ 0 h 362"/>
                            <a:gd name="T8" fmla="*/ 0 w 372"/>
                            <a:gd name="T9" fmla="*/ 0 h 362"/>
                          </a:gdLst>
                          <a:ahLst/>
                          <a:cxnLst>
                            <a:cxn ang="0">
                              <a:pos x="T0" y="T1"/>
                            </a:cxn>
                            <a:cxn ang="0">
                              <a:pos x="T2" y="T3"/>
                            </a:cxn>
                            <a:cxn ang="0">
                              <a:pos x="T4" y="T5"/>
                            </a:cxn>
                            <a:cxn ang="0">
                              <a:pos x="T6" y="T7"/>
                            </a:cxn>
                            <a:cxn ang="0">
                              <a:pos x="T8" y="T9"/>
                            </a:cxn>
                          </a:cxnLst>
                          <a:rect l="0" t="0" r="r" b="b"/>
                          <a:pathLst>
                            <a:path w="372" h="362" fill="norm" stroke="1" extrusionOk="0">
                              <a:moveTo>
                                <a:pt x="0" y="0"/>
                              </a:moveTo>
                              <a:lnTo>
                                <a:pt x="236" y="362"/>
                              </a:lnTo>
                              <a:lnTo>
                                <a:pt x="372" y="362"/>
                              </a:lnTo>
                              <a:lnTo>
                                <a:pt x="136" y="0"/>
                              </a:lnTo>
                              <a:lnTo>
                                <a:pt x="0" y="0"/>
                              </a:lnTo>
                              <a:close/>
                            </a:path>
                          </a:pathLst>
                        </a:custGeom>
                        <a:solidFill>
                          <a:srgbClr val="D6001C"/>
                        </a:solidFill>
                        <a:ln>
                          <a:noFill/>
                        </a:ln>
                      </wps:spPr>
                      <wps:bodyPr rot="0">
                        <a:prstTxWarp prst="textNoShape">
                          <a:avLst/>
                        </a:prstTxWarp>
                        <a:noAutofit/>
                      </wps:bodyPr>
                    </wps:wsp>
                    <wps:wsp>
                      <wps:cNvPr id="5" name=""/>
                      <wps:cNvSpPr/>
                      <wps:spPr bwMode="auto">
                        <a:xfrm>
                          <a:off x="2632" y="2178"/>
                          <a:ext cx="260" cy="228"/>
                        </a:xfrm>
                        <a:custGeom>
                          <a:avLst/>
                          <a:gdLst>
                            <a:gd name="T0" fmla="*/ 206 w 260"/>
                            <a:gd name="T1" fmla="*/ 228 h 228"/>
                            <a:gd name="T2" fmla="*/ 206 w 260"/>
                            <a:gd name="T3" fmla="*/ 66 h 228"/>
                            <a:gd name="T4" fmla="*/ 206 w 260"/>
                            <a:gd name="T5" fmla="*/ 66 h 228"/>
                            <a:gd name="T6" fmla="*/ 146 w 260"/>
                            <a:gd name="T7" fmla="*/ 228 h 228"/>
                            <a:gd name="T8" fmla="*/ 108 w 260"/>
                            <a:gd name="T9" fmla="*/ 228 h 228"/>
                            <a:gd name="T10" fmla="*/ 52 w 260"/>
                            <a:gd name="T11" fmla="*/ 66 h 228"/>
                            <a:gd name="T12" fmla="*/ 50 w 260"/>
                            <a:gd name="T13" fmla="*/ 66 h 228"/>
                            <a:gd name="T14" fmla="*/ 52 w 260"/>
                            <a:gd name="T15" fmla="*/ 228 h 228"/>
                            <a:gd name="T16" fmla="*/ 0 w 260"/>
                            <a:gd name="T17" fmla="*/ 228 h 228"/>
                            <a:gd name="T18" fmla="*/ 0 w 260"/>
                            <a:gd name="T19" fmla="*/ 0 h 228"/>
                            <a:gd name="T20" fmla="*/ 78 w 260"/>
                            <a:gd name="T21" fmla="*/ 0 h 228"/>
                            <a:gd name="T22" fmla="*/ 130 w 260"/>
                            <a:gd name="T23" fmla="*/ 146 h 228"/>
                            <a:gd name="T24" fmla="*/ 130 w 260"/>
                            <a:gd name="T25" fmla="*/ 146 h 228"/>
                            <a:gd name="T26" fmla="*/ 180 w 260"/>
                            <a:gd name="T27" fmla="*/ 0 h 228"/>
                            <a:gd name="T28" fmla="*/ 260 w 260"/>
                            <a:gd name="T29" fmla="*/ 0 h 228"/>
                            <a:gd name="T30" fmla="*/ 260 w 260"/>
                            <a:gd name="T31" fmla="*/ 228 h 228"/>
                            <a:gd name="T32" fmla="*/ 206 w 260"/>
                            <a:gd name="T33" fmla="*/ 228 h 2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0" h="228" fill="norm" stroke="1" extrusionOk="0">
                              <a:moveTo>
                                <a:pt x="206" y="228"/>
                              </a:moveTo>
                              <a:lnTo>
                                <a:pt x="206" y="66"/>
                              </a:lnTo>
                              <a:lnTo>
                                <a:pt x="206" y="66"/>
                              </a:lnTo>
                              <a:lnTo>
                                <a:pt x="146" y="228"/>
                              </a:lnTo>
                              <a:lnTo>
                                <a:pt x="108" y="228"/>
                              </a:lnTo>
                              <a:lnTo>
                                <a:pt x="52" y="66"/>
                              </a:lnTo>
                              <a:lnTo>
                                <a:pt x="50" y="66"/>
                              </a:lnTo>
                              <a:lnTo>
                                <a:pt x="52" y="228"/>
                              </a:lnTo>
                              <a:lnTo>
                                <a:pt x="0" y="228"/>
                              </a:lnTo>
                              <a:lnTo>
                                <a:pt x="0" y="0"/>
                              </a:lnTo>
                              <a:lnTo>
                                <a:pt x="78" y="0"/>
                              </a:lnTo>
                              <a:lnTo>
                                <a:pt x="130" y="146"/>
                              </a:lnTo>
                              <a:lnTo>
                                <a:pt x="130" y="146"/>
                              </a:lnTo>
                              <a:lnTo>
                                <a:pt x="180" y="0"/>
                              </a:lnTo>
                              <a:lnTo>
                                <a:pt x="260" y="0"/>
                              </a:lnTo>
                              <a:lnTo>
                                <a:pt x="260" y="228"/>
                              </a:lnTo>
                              <a:lnTo>
                                <a:pt x="206" y="228"/>
                              </a:lnTo>
                              <a:close/>
                            </a:path>
                          </a:pathLst>
                        </a:custGeom>
                        <a:solidFill>
                          <a:srgbClr val="253746"/>
                        </a:solidFill>
                        <a:ln>
                          <a:noFill/>
                        </a:ln>
                      </wps:spPr>
                      <wps:bodyPr rot="0">
                        <a:prstTxWarp prst="textNoShape">
                          <a:avLst/>
                        </a:prstTxWarp>
                        <a:noAutofit/>
                      </wps:bodyPr>
                    </wps:wsp>
                    <wps:wsp>
                      <wps:cNvPr id="6" name=""/>
                      <wps:cNvSpPr>
                        <a:spLocks noEditPoints="1"/>
                      </wps:cNvSpPr>
                      <wps:spPr bwMode="auto">
                        <a:xfrm>
                          <a:off x="2927" y="2172"/>
                          <a:ext cx="246" cy="240"/>
                        </a:xfrm>
                        <a:custGeom>
                          <a:avLst/>
                          <a:gdLst>
                            <a:gd name="T0" fmla="*/ 246 w 246"/>
                            <a:gd name="T1" fmla="*/ 118 h 240"/>
                            <a:gd name="T2" fmla="*/ 244 w 246"/>
                            <a:gd name="T3" fmla="*/ 144 h 240"/>
                            <a:gd name="T4" fmla="*/ 238 w 246"/>
                            <a:gd name="T5" fmla="*/ 168 h 240"/>
                            <a:gd name="T6" fmla="*/ 226 w 246"/>
                            <a:gd name="T7" fmla="*/ 188 h 240"/>
                            <a:gd name="T8" fmla="*/ 212 w 246"/>
                            <a:gd name="T9" fmla="*/ 206 h 240"/>
                            <a:gd name="T10" fmla="*/ 194 w 246"/>
                            <a:gd name="T11" fmla="*/ 220 h 240"/>
                            <a:gd name="T12" fmla="*/ 172 w 246"/>
                            <a:gd name="T13" fmla="*/ 230 h 240"/>
                            <a:gd name="T14" fmla="*/ 122 w 246"/>
                            <a:gd name="T15" fmla="*/ 240 h 240"/>
                            <a:gd name="T16" fmla="*/ 98 w 246"/>
                            <a:gd name="T17" fmla="*/ 238 h 240"/>
                            <a:gd name="T18" fmla="*/ 74 w 246"/>
                            <a:gd name="T19" fmla="*/ 230 h 240"/>
                            <a:gd name="T20" fmla="*/ 34 w 246"/>
                            <a:gd name="T21" fmla="*/ 206 h 240"/>
                            <a:gd name="T22" fmla="*/ 26 w 246"/>
                            <a:gd name="T23" fmla="*/ 198 h 240"/>
                            <a:gd name="T24" fmla="*/ 8 w 246"/>
                            <a:gd name="T25" fmla="*/ 168 h 240"/>
                            <a:gd name="T26" fmla="*/ 4 w 246"/>
                            <a:gd name="T27" fmla="*/ 156 h 240"/>
                            <a:gd name="T28" fmla="*/ 0 w 246"/>
                            <a:gd name="T29" fmla="*/ 132 h 240"/>
                            <a:gd name="T30" fmla="*/ 0 w 246"/>
                            <a:gd name="T31" fmla="*/ 118 h 240"/>
                            <a:gd name="T32" fmla="*/ 2 w 246"/>
                            <a:gd name="T33" fmla="*/ 92 h 240"/>
                            <a:gd name="T34" fmla="*/ 8 w 246"/>
                            <a:gd name="T35" fmla="*/ 70 h 240"/>
                            <a:gd name="T36" fmla="*/ 20 w 246"/>
                            <a:gd name="T37" fmla="*/ 50 h 240"/>
                            <a:gd name="T38" fmla="*/ 34 w 246"/>
                            <a:gd name="T39" fmla="*/ 32 h 240"/>
                            <a:gd name="T40" fmla="*/ 52 w 246"/>
                            <a:gd name="T41" fmla="*/ 18 h 240"/>
                            <a:gd name="T42" fmla="*/ 74 w 246"/>
                            <a:gd name="T43" fmla="*/ 8 h 240"/>
                            <a:gd name="T44" fmla="*/ 122 w 246"/>
                            <a:gd name="T45" fmla="*/ 0 h 240"/>
                            <a:gd name="T46" fmla="*/ 148 w 246"/>
                            <a:gd name="T47" fmla="*/ 2 h 240"/>
                            <a:gd name="T48" fmla="*/ 172 w 246"/>
                            <a:gd name="T49" fmla="*/ 8 h 240"/>
                            <a:gd name="T50" fmla="*/ 212 w 246"/>
                            <a:gd name="T51" fmla="*/ 32 h 240"/>
                            <a:gd name="T52" fmla="*/ 220 w 246"/>
                            <a:gd name="T53" fmla="*/ 40 h 240"/>
                            <a:gd name="T54" fmla="*/ 238 w 246"/>
                            <a:gd name="T55" fmla="*/ 70 h 240"/>
                            <a:gd name="T56" fmla="*/ 242 w 246"/>
                            <a:gd name="T57" fmla="*/ 82 h 240"/>
                            <a:gd name="T58" fmla="*/ 246 w 246"/>
                            <a:gd name="T59" fmla="*/ 106 h 240"/>
                            <a:gd name="T60" fmla="*/ 246 w 246"/>
                            <a:gd name="T61" fmla="*/ 118 h 240"/>
                            <a:gd name="T62" fmla="*/ 188 w 246"/>
                            <a:gd name="T63" fmla="*/ 118 h 240"/>
                            <a:gd name="T64" fmla="*/ 184 w 246"/>
                            <a:gd name="T65" fmla="*/ 92 h 240"/>
                            <a:gd name="T66" fmla="*/ 178 w 246"/>
                            <a:gd name="T67" fmla="*/ 80 h 240"/>
                            <a:gd name="T68" fmla="*/ 170 w 246"/>
                            <a:gd name="T69" fmla="*/ 70 h 240"/>
                            <a:gd name="T70" fmla="*/ 150 w 246"/>
                            <a:gd name="T71" fmla="*/ 54 h 240"/>
                            <a:gd name="T72" fmla="*/ 136 w 246"/>
                            <a:gd name="T73" fmla="*/ 50 h 240"/>
                            <a:gd name="T74" fmla="*/ 122 w 246"/>
                            <a:gd name="T75" fmla="*/ 50 h 240"/>
                            <a:gd name="T76" fmla="*/ 96 w 246"/>
                            <a:gd name="T77" fmla="*/ 54 h 240"/>
                            <a:gd name="T78" fmla="*/ 86 w 246"/>
                            <a:gd name="T79" fmla="*/ 62 h 240"/>
                            <a:gd name="T80" fmla="*/ 76 w 246"/>
                            <a:gd name="T81" fmla="*/ 70 h 240"/>
                            <a:gd name="T82" fmla="*/ 62 w 246"/>
                            <a:gd name="T83" fmla="*/ 92 h 240"/>
                            <a:gd name="T84" fmla="*/ 60 w 246"/>
                            <a:gd name="T85" fmla="*/ 104 h 240"/>
                            <a:gd name="T86" fmla="*/ 58 w 246"/>
                            <a:gd name="T87" fmla="*/ 118 h 240"/>
                            <a:gd name="T88" fmla="*/ 62 w 246"/>
                            <a:gd name="T89" fmla="*/ 148 h 240"/>
                            <a:gd name="T90" fmla="*/ 68 w 246"/>
                            <a:gd name="T91" fmla="*/ 160 h 240"/>
                            <a:gd name="T92" fmla="*/ 76 w 246"/>
                            <a:gd name="T93" fmla="*/ 170 h 240"/>
                            <a:gd name="T94" fmla="*/ 96 w 246"/>
                            <a:gd name="T95" fmla="*/ 184 h 240"/>
                            <a:gd name="T96" fmla="*/ 110 w 246"/>
                            <a:gd name="T97" fmla="*/ 188 h 240"/>
                            <a:gd name="T98" fmla="*/ 122 w 246"/>
                            <a:gd name="T99" fmla="*/ 190 h 240"/>
                            <a:gd name="T100" fmla="*/ 150 w 246"/>
                            <a:gd name="T101" fmla="*/ 184 h 240"/>
                            <a:gd name="T102" fmla="*/ 160 w 246"/>
                            <a:gd name="T103" fmla="*/ 178 h 240"/>
                            <a:gd name="T104" fmla="*/ 170 w 246"/>
                            <a:gd name="T105" fmla="*/ 170 h 240"/>
                            <a:gd name="T106" fmla="*/ 184 w 246"/>
                            <a:gd name="T107" fmla="*/ 148 h 240"/>
                            <a:gd name="T108" fmla="*/ 186 w 246"/>
                            <a:gd name="T109" fmla="*/ 134 h 240"/>
                            <a:gd name="T110" fmla="*/ 188 w 246"/>
                            <a:gd name="T111" fmla="*/ 118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46" h="240" fill="norm" stroke="1" extrusionOk="0">
                              <a:moveTo>
                                <a:pt x="246" y="118"/>
                              </a:moveTo>
                              <a:lnTo>
                                <a:pt x="246" y="118"/>
                              </a:lnTo>
                              <a:lnTo>
                                <a:pt x="246" y="132"/>
                              </a:lnTo>
                              <a:lnTo>
                                <a:pt x="244" y="144"/>
                              </a:lnTo>
                              <a:lnTo>
                                <a:pt x="242" y="156"/>
                              </a:lnTo>
                              <a:lnTo>
                                <a:pt x="238" y="168"/>
                              </a:lnTo>
                              <a:lnTo>
                                <a:pt x="238" y="168"/>
                              </a:lnTo>
                              <a:lnTo>
                                <a:pt x="226" y="188"/>
                              </a:lnTo>
                              <a:lnTo>
                                <a:pt x="220" y="198"/>
                              </a:lnTo>
                              <a:lnTo>
                                <a:pt x="212" y="206"/>
                              </a:lnTo>
                              <a:lnTo>
                                <a:pt x="212" y="206"/>
                              </a:lnTo>
                              <a:lnTo>
                                <a:pt x="194" y="220"/>
                              </a:lnTo>
                              <a:lnTo>
                                <a:pt x="172" y="230"/>
                              </a:lnTo>
                              <a:lnTo>
                                <a:pt x="172" y="230"/>
                              </a:lnTo>
                              <a:lnTo>
                                <a:pt x="148" y="238"/>
                              </a:lnTo>
                              <a:lnTo>
                                <a:pt x="122" y="240"/>
                              </a:lnTo>
                              <a:lnTo>
                                <a:pt x="122" y="240"/>
                              </a:lnTo>
                              <a:lnTo>
                                <a:pt x="98" y="238"/>
                              </a:lnTo>
                              <a:lnTo>
                                <a:pt x="74" y="230"/>
                              </a:lnTo>
                              <a:lnTo>
                                <a:pt x="74" y="230"/>
                              </a:lnTo>
                              <a:lnTo>
                                <a:pt x="52" y="220"/>
                              </a:lnTo>
                              <a:lnTo>
                                <a:pt x="34" y="206"/>
                              </a:lnTo>
                              <a:lnTo>
                                <a:pt x="34" y="206"/>
                              </a:lnTo>
                              <a:lnTo>
                                <a:pt x="26" y="198"/>
                              </a:lnTo>
                              <a:lnTo>
                                <a:pt x="20" y="188"/>
                              </a:lnTo>
                              <a:lnTo>
                                <a:pt x="8" y="168"/>
                              </a:lnTo>
                              <a:lnTo>
                                <a:pt x="8" y="168"/>
                              </a:lnTo>
                              <a:lnTo>
                                <a:pt x="4" y="156"/>
                              </a:lnTo>
                              <a:lnTo>
                                <a:pt x="2" y="144"/>
                              </a:lnTo>
                              <a:lnTo>
                                <a:pt x="0" y="132"/>
                              </a:lnTo>
                              <a:lnTo>
                                <a:pt x="0" y="118"/>
                              </a:lnTo>
                              <a:lnTo>
                                <a:pt x="0" y="118"/>
                              </a:lnTo>
                              <a:lnTo>
                                <a:pt x="0" y="106"/>
                              </a:lnTo>
                              <a:lnTo>
                                <a:pt x="2" y="92"/>
                              </a:lnTo>
                              <a:lnTo>
                                <a:pt x="4" y="82"/>
                              </a:lnTo>
                              <a:lnTo>
                                <a:pt x="8" y="70"/>
                              </a:lnTo>
                              <a:lnTo>
                                <a:pt x="8" y="70"/>
                              </a:lnTo>
                              <a:lnTo>
                                <a:pt x="20" y="50"/>
                              </a:lnTo>
                              <a:lnTo>
                                <a:pt x="26" y="40"/>
                              </a:lnTo>
                              <a:lnTo>
                                <a:pt x="34" y="32"/>
                              </a:lnTo>
                              <a:lnTo>
                                <a:pt x="34" y="32"/>
                              </a:lnTo>
                              <a:lnTo>
                                <a:pt x="52" y="18"/>
                              </a:lnTo>
                              <a:lnTo>
                                <a:pt x="74" y="8"/>
                              </a:lnTo>
                              <a:lnTo>
                                <a:pt x="74" y="8"/>
                              </a:lnTo>
                              <a:lnTo>
                                <a:pt x="98" y="2"/>
                              </a:lnTo>
                              <a:lnTo>
                                <a:pt x="122" y="0"/>
                              </a:lnTo>
                              <a:lnTo>
                                <a:pt x="122" y="0"/>
                              </a:lnTo>
                              <a:lnTo>
                                <a:pt x="148" y="2"/>
                              </a:lnTo>
                              <a:lnTo>
                                <a:pt x="172" y="8"/>
                              </a:lnTo>
                              <a:lnTo>
                                <a:pt x="172" y="8"/>
                              </a:lnTo>
                              <a:lnTo>
                                <a:pt x="194" y="18"/>
                              </a:lnTo>
                              <a:lnTo>
                                <a:pt x="212" y="32"/>
                              </a:lnTo>
                              <a:lnTo>
                                <a:pt x="212" y="32"/>
                              </a:lnTo>
                              <a:lnTo>
                                <a:pt x="220" y="40"/>
                              </a:lnTo>
                              <a:lnTo>
                                <a:pt x="226" y="50"/>
                              </a:lnTo>
                              <a:lnTo>
                                <a:pt x="238" y="70"/>
                              </a:lnTo>
                              <a:lnTo>
                                <a:pt x="238" y="70"/>
                              </a:lnTo>
                              <a:lnTo>
                                <a:pt x="242" y="82"/>
                              </a:lnTo>
                              <a:lnTo>
                                <a:pt x="244" y="92"/>
                              </a:lnTo>
                              <a:lnTo>
                                <a:pt x="246" y="106"/>
                              </a:lnTo>
                              <a:lnTo>
                                <a:pt x="246" y="118"/>
                              </a:lnTo>
                              <a:lnTo>
                                <a:pt x="246" y="118"/>
                              </a:lnTo>
                              <a:close/>
                              <a:moveTo>
                                <a:pt x="188" y="118"/>
                              </a:moveTo>
                              <a:lnTo>
                                <a:pt x="188" y="118"/>
                              </a:lnTo>
                              <a:lnTo>
                                <a:pt x="186" y="104"/>
                              </a:lnTo>
                              <a:lnTo>
                                <a:pt x="184" y="92"/>
                              </a:lnTo>
                              <a:lnTo>
                                <a:pt x="184" y="92"/>
                              </a:lnTo>
                              <a:lnTo>
                                <a:pt x="178" y="80"/>
                              </a:lnTo>
                              <a:lnTo>
                                <a:pt x="170" y="70"/>
                              </a:lnTo>
                              <a:lnTo>
                                <a:pt x="170" y="70"/>
                              </a:lnTo>
                              <a:lnTo>
                                <a:pt x="160" y="62"/>
                              </a:lnTo>
                              <a:lnTo>
                                <a:pt x="150" y="54"/>
                              </a:lnTo>
                              <a:lnTo>
                                <a:pt x="150" y="54"/>
                              </a:lnTo>
                              <a:lnTo>
                                <a:pt x="136" y="50"/>
                              </a:lnTo>
                              <a:lnTo>
                                <a:pt x="122" y="50"/>
                              </a:lnTo>
                              <a:lnTo>
                                <a:pt x="122" y="50"/>
                              </a:lnTo>
                              <a:lnTo>
                                <a:pt x="110" y="50"/>
                              </a:lnTo>
                              <a:lnTo>
                                <a:pt x="96" y="54"/>
                              </a:lnTo>
                              <a:lnTo>
                                <a:pt x="96" y="54"/>
                              </a:lnTo>
                              <a:lnTo>
                                <a:pt x="86" y="62"/>
                              </a:lnTo>
                              <a:lnTo>
                                <a:pt x="76" y="70"/>
                              </a:lnTo>
                              <a:lnTo>
                                <a:pt x="76" y="70"/>
                              </a:lnTo>
                              <a:lnTo>
                                <a:pt x="68" y="80"/>
                              </a:lnTo>
                              <a:lnTo>
                                <a:pt x="62" y="92"/>
                              </a:lnTo>
                              <a:lnTo>
                                <a:pt x="62" y="92"/>
                              </a:lnTo>
                              <a:lnTo>
                                <a:pt x="60" y="104"/>
                              </a:lnTo>
                              <a:lnTo>
                                <a:pt x="58" y="118"/>
                              </a:lnTo>
                              <a:lnTo>
                                <a:pt x="58" y="118"/>
                              </a:lnTo>
                              <a:lnTo>
                                <a:pt x="60" y="134"/>
                              </a:lnTo>
                              <a:lnTo>
                                <a:pt x="62" y="148"/>
                              </a:lnTo>
                              <a:lnTo>
                                <a:pt x="62" y="148"/>
                              </a:lnTo>
                              <a:lnTo>
                                <a:pt x="68" y="160"/>
                              </a:lnTo>
                              <a:lnTo>
                                <a:pt x="76" y="170"/>
                              </a:lnTo>
                              <a:lnTo>
                                <a:pt x="76" y="170"/>
                              </a:lnTo>
                              <a:lnTo>
                                <a:pt x="86" y="178"/>
                              </a:lnTo>
                              <a:lnTo>
                                <a:pt x="96" y="184"/>
                              </a:lnTo>
                              <a:lnTo>
                                <a:pt x="96" y="184"/>
                              </a:lnTo>
                              <a:lnTo>
                                <a:pt x="110" y="188"/>
                              </a:lnTo>
                              <a:lnTo>
                                <a:pt x="122" y="190"/>
                              </a:lnTo>
                              <a:lnTo>
                                <a:pt x="122" y="190"/>
                              </a:lnTo>
                              <a:lnTo>
                                <a:pt x="136" y="188"/>
                              </a:lnTo>
                              <a:lnTo>
                                <a:pt x="150" y="184"/>
                              </a:lnTo>
                              <a:lnTo>
                                <a:pt x="150" y="184"/>
                              </a:lnTo>
                              <a:lnTo>
                                <a:pt x="160" y="178"/>
                              </a:lnTo>
                              <a:lnTo>
                                <a:pt x="170" y="170"/>
                              </a:lnTo>
                              <a:lnTo>
                                <a:pt x="170" y="170"/>
                              </a:lnTo>
                              <a:lnTo>
                                <a:pt x="178" y="160"/>
                              </a:lnTo>
                              <a:lnTo>
                                <a:pt x="184" y="148"/>
                              </a:lnTo>
                              <a:lnTo>
                                <a:pt x="184" y="148"/>
                              </a:lnTo>
                              <a:lnTo>
                                <a:pt x="186" y="134"/>
                              </a:lnTo>
                              <a:lnTo>
                                <a:pt x="188" y="118"/>
                              </a:lnTo>
                              <a:lnTo>
                                <a:pt x="188" y="118"/>
                              </a:lnTo>
                              <a:close/>
                            </a:path>
                          </a:pathLst>
                        </a:custGeom>
                        <a:solidFill>
                          <a:srgbClr val="253746"/>
                        </a:solidFill>
                        <a:ln>
                          <a:noFill/>
                        </a:ln>
                      </wps:spPr>
                      <wps:bodyPr rot="0">
                        <a:prstTxWarp prst="textNoShape">
                          <a:avLst/>
                        </a:prstTxWarp>
                        <a:noAutofit/>
                      </wps:bodyPr>
                    </wps:wsp>
                    <wps:wsp>
                      <wps:cNvPr id="7" name=""/>
                      <wps:cNvSpPr/>
                      <wps:spPr bwMode="auto">
                        <a:xfrm>
                          <a:off x="3212" y="2178"/>
                          <a:ext cx="198" cy="228"/>
                        </a:xfrm>
                        <a:custGeom>
                          <a:avLst/>
                          <a:gdLst>
                            <a:gd name="T0" fmla="*/ 142 w 198"/>
                            <a:gd name="T1" fmla="*/ 228 h 228"/>
                            <a:gd name="T2" fmla="*/ 142 w 198"/>
                            <a:gd name="T3" fmla="*/ 132 h 228"/>
                            <a:gd name="T4" fmla="*/ 54 w 198"/>
                            <a:gd name="T5" fmla="*/ 132 h 228"/>
                            <a:gd name="T6" fmla="*/ 54 w 198"/>
                            <a:gd name="T7" fmla="*/ 228 h 228"/>
                            <a:gd name="T8" fmla="*/ 0 w 198"/>
                            <a:gd name="T9" fmla="*/ 228 h 228"/>
                            <a:gd name="T10" fmla="*/ 0 w 198"/>
                            <a:gd name="T11" fmla="*/ 0 h 228"/>
                            <a:gd name="T12" fmla="*/ 54 w 198"/>
                            <a:gd name="T13" fmla="*/ 0 h 228"/>
                            <a:gd name="T14" fmla="*/ 54 w 198"/>
                            <a:gd name="T15" fmla="*/ 86 h 228"/>
                            <a:gd name="T16" fmla="*/ 142 w 198"/>
                            <a:gd name="T17" fmla="*/ 86 h 228"/>
                            <a:gd name="T18" fmla="*/ 142 w 198"/>
                            <a:gd name="T19" fmla="*/ 0 h 228"/>
                            <a:gd name="T20" fmla="*/ 198 w 198"/>
                            <a:gd name="T21" fmla="*/ 0 h 228"/>
                            <a:gd name="T22" fmla="*/ 198 w 198"/>
                            <a:gd name="T23" fmla="*/ 228 h 228"/>
                            <a:gd name="T24" fmla="*/ 142 w 198"/>
                            <a:gd name="T25" fmla="*/ 228 h 2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98" h="228" fill="norm" stroke="1" extrusionOk="0">
                              <a:moveTo>
                                <a:pt x="142" y="228"/>
                              </a:moveTo>
                              <a:lnTo>
                                <a:pt x="142" y="132"/>
                              </a:lnTo>
                              <a:lnTo>
                                <a:pt x="54" y="132"/>
                              </a:lnTo>
                              <a:lnTo>
                                <a:pt x="54" y="228"/>
                              </a:lnTo>
                              <a:lnTo>
                                <a:pt x="0" y="228"/>
                              </a:lnTo>
                              <a:lnTo>
                                <a:pt x="0" y="0"/>
                              </a:lnTo>
                              <a:lnTo>
                                <a:pt x="54" y="0"/>
                              </a:lnTo>
                              <a:lnTo>
                                <a:pt x="54" y="86"/>
                              </a:lnTo>
                              <a:lnTo>
                                <a:pt x="142" y="86"/>
                              </a:lnTo>
                              <a:lnTo>
                                <a:pt x="142" y="0"/>
                              </a:lnTo>
                              <a:lnTo>
                                <a:pt x="198" y="0"/>
                              </a:lnTo>
                              <a:lnTo>
                                <a:pt x="198" y="228"/>
                              </a:lnTo>
                              <a:lnTo>
                                <a:pt x="142" y="228"/>
                              </a:lnTo>
                              <a:close/>
                            </a:path>
                          </a:pathLst>
                        </a:custGeom>
                        <a:solidFill>
                          <a:srgbClr val="253746"/>
                        </a:solidFill>
                        <a:ln>
                          <a:noFill/>
                        </a:ln>
                      </wps:spPr>
                      <wps:bodyPr rot="0">
                        <a:prstTxWarp prst="textNoShape">
                          <a:avLst/>
                        </a:prstTxWarp>
                        <a:noAutofit/>
                      </wps:bodyPr>
                    </wps:wsp>
                    <wps:wsp>
                      <wps:cNvPr id="8" name=""/>
                      <wps:cNvSpPr>
                        <a:spLocks noEditPoints="1"/>
                      </wps:cNvSpPr>
                      <wps:spPr bwMode="auto">
                        <a:xfrm>
                          <a:off x="3456" y="2178"/>
                          <a:ext cx="186" cy="228"/>
                        </a:xfrm>
                        <a:custGeom>
                          <a:avLst/>
                          <a:gdLst>
                            <a:gd name="T0" fmla="*/ 122 w 186"/>
                            <a:gd name="T1" fmla="*/ 228 h 228"/>
                            <a:gd name="T2" fmla="*/ 72 w 186"/>
                            <a:gd name="T3" fmla="*/ 138 h 228"/>
                            <a:gd name="T4" fmla="*/ 54 w 186"/>
                            <a:gd name="T5" fmla="*/ 138 h 228"/>
                            <a:gd name="T6" fmla="*/ 54 w 186"/>
                            <a:gd name="T7" fmla="*/ 228 h 228"/>
                            <a:gd name="T8" fmla="*/ 0 w 186"/>
                            <a:gd name="T9" fmla="*/ 228 h 228"/>
                            <a:gd name="T10" fmla="*/ 0 w 186"/>
                            <a:gd name="T11" fmla="*/ 0 h 228"/>
                            <a:gd name="T12" fmla="*/ 86 w 186"/>
                            <a:gd name="T13" fmla="*/ 0 h 228"/>
                            <a:gd name="T14" fmla="*/ 86 w 186"/>
                            <a:gd name="T15" fmla="*/ 0 h 228"/>
                            <a:gd name="T16" fmla="*/ 102 w 186"/>
                            <a:gd name="T17" fmla="*/ 2 h 228"/>
                            <a:gd name="T18" fmla="*/ 118 w 186"/>
                            <a:gd name="T19" fmla="*/ 4 h 228"/>
                            <a:gd name="T20" fmla="*/ 118 w 186"/>
                            <a:gd name="T21" fmla="*/ 4 h 228"/>
                            <a:gd name="T22" fmla="*/ 134 w 186"/>
                            <a:gd name="T23" fmla="*/ 8 h 228"/>
                            <a:gd name="T24" fmla="*/ 146 w 186"/>
                            <a:gd name="T25" fmla="*/ 16 h 228"/>
                            <a:gd name="T26" fmla="*/ 146 w 186"/>
                            <a:gd name="T27" fmla="*/ 16 h 228"/>
                            <a:gd name="T28" fmla="*/ 158 w 186"/>
                            <a:gd name="T29" fmla="*/ 24 h 228"/>
                            <a:gd name="T30" fmla="*/ 166 w 186"/>
                            <a:gd name="T31" fmla="*/ 36 h 228"/>
                            <a:gd name="T32" fmla="*/ 166 w 186"/>
                            <a:gd name="T33" fmla="*/ 36 h 228"/>
                            <a:gd name="T34" fmla="*/ 172 w 186"/>
                            <a:gd name="T35" fmla="*/ 52 h 228"/>
                            <a:gd name="T36" fmla="*/ 174 w 186"/>
                            <a:gd name="T37" fmla="*/ 68 h 228"/>
                            <a:gd name="T38" fmla="*/ 174 w 186"/>
                            <a:gd name="T39" fmla="*/ 68 h 228"/>
                            <a:gd name="T40" fmla="*/ 172 w 186"/>
                            <a:gd name="T41" fmla="*/ 80 h 228"/>
                            <a:gd name="T42" fmla="*/ 170 w 186"/>
                            <a:gd name="T43" fmla="*/ 90 h 228"/>
                            <a:gd name="T44" fmla="*/ 166 w 186"/>
                            <a:gd name="T45" fmla="*/ 100 h 228"/>
                            <a:gd name="T46" fmla="*/ 162 w 186"/>
                            <a:gd name="T47" fmla="*/ 108 h 228"/>
                            <a:gd name="T48" fmla="*/ 162 w 186"/>
                            <a:gd name="T49" fmla="*/ 108 h 228"/>
                            <a:gd name="T50" fmla="*/ 154 w 186"/>
                            <a:gd name="T51" fmla="*/ 116 h 228"/>
                            <a:gd name="T52" fmla="*/ 146 w 186"/>
                            <a:gd name="T53" fmla="*/ 122 h 228"/>
                            <a:gd name="T54" fmla="*/ 136 w 186"/>
                            <a:gd name="T55" fmla="*/ 126 h 228"/>
                            <a:gd name="T56" fmla="*/ 126 w 186"/>
                            <a:gd name="T57" fmla="*/ 130 h 228"/>
                            <a:gd name="T58" fmla="*/ 186 w 186"/>
                            <a:gd name="T59" fmla="*/ 228 h 228"/>
                            <a:gd name="T60" fmla="*/ 122 w 186"/>
                            <a:gd name="T61" fmla="*/ 228 h 228"/>
                            <a:gd name="T62" fmla="*/ 120 w 186"/>
                            <a:gd name="T63" fmla="*/ 70 h 228"/>
                            <a:gd name="T64" fmla="*/ 120 w 186"/>
                            <a:gd name="T65" fmla="*/ 70 h 228"/>
                            <a:gd name="T66" fmla="*/ 118 w 186"/>
                            <a:gd name="T67" fmla="*/ 62 h 228"/>
                            <a:gd name="T68" fmla="*/ 116 w 186"/>
                            <a:gd name="T69" fmla="*/ 56 h 228"/>
                            <a:gd name="T70" fmla="*/ 116 w 186"/>
                            <a:gd name="T71" fmla="*/ 56 h 228"/>
                            <a:gd name="T72" fmla="*/ 112 w 186"/>
                            <a:gd name="T73" fmla="*/ 52 h 228"/>
                            <a:gd name="T74" fmla="*/ 108 w 186"/>
                            <a:gd name="T75" fmla="*/ 50 h 228"/>
                            <a:gd name="T76" fmla="*/ 108 w 186"/>
                            <a:gd name="T77" fmla="*/ 50 h 228"/>
                            <a:gd name="T78" fmla="*/ 96 w 186"/>
                            <a:gd name="T79" fmla="*/ 46 h 228"/>
                            <a:gd name="T80" fmla="*/ 96 w 186"/>
                            <a:gd name="T81" fmla="*/ 46 h 228"/>
                            <a:gd name="T82" fmla="*/ 82 w 186"/>
                            <a:gd name="T83" fmla="*/ 44 h 228"/>
                            <a:gd name="T84" fmla="*/ 54 w 186"/>
                            <a:gd name="T85" fmla="*/ 44 h 228"/>
                            <a:gd name="T86" fmla="*/ 54 w 186"/>
                            <a:gd name="T87" fmla="*/ 98 h 228"/>
                            <a:gd name="T88" fmla="*/ 80 w 186"/>
                            <a:gd name="T89" fmla="*/ 98 h 228"/>
                            <a:gd name="T90" fmla="*/ 80 w 186"/>
                            <a:gd name="T91" fmla="*/ 98 h 228"/>
                            <a:gd name="T92" fmla="*/ 94 w 186"/>
                            <a:gd name="T93" fmla="*/ 96 h 228"/>
                            <a:gd name="T94" fmla="*/ 94 w 186"/>
                            <a:gd name="T95" fmla="*/ 96 h 228"/>
                            <a:gd name="T96" fmla="*/ 106 w 186"/>
                            <a:gd name="T97" fmla="*/ 92 h 228"/>
                            <a:gd name="T98" fmla="*/ 106 w 186"/>
                            <a:gd name="T99" fmla="*/ 92 h 228"/>
                            <a:gd name="T100" fmla="*/ 112 w 186"/>
                            <a:gd name="T101" fmla="*/ 88 h 228"/>
                            <a:gd name="T102" fmla="*/ 116 w 186"/>
                            <a:gd name="T103" fmla="*/ 84 h 228"/>
                            <a:gd name="T104" fmla="*/ 116 w 186"/>
                            <a:gd name="T105" fmla="*/ 84 h 228"/>
                            <a:gd name="T106" fmla="*/ 118 w 186"/>
                            <a:gd name="T107" fmla="*/ 78 h 228"/>
                            <a:gd name="T108" fmla="*/ 120 w 186"/>
                            <a:gd name="T109" fmla="*/ 70 h 228"/>
                            <a:gd name="T110" fmla="*/ 120 w 186"/>
                            <a:gd name="T111" fmla="*/ 70 h 2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86" h="228" fill="norm" stroke="1" extrusionOk="0">
                              <a:moveTo>
                                <a:pt x="122" y="228"/>
                              </a:moveTo>
                              <a:lnTo>
                                <a:pt x="72" y="138"/>
                              </a:lnTo>
                              <a:lnTo>
                                <a:pt x="54" y="138"/>
                              </a:lnTo>
                              <a:lnTo>
                                <a:pt x="54" y="228"/>
                              </a:lnTo>
                              <a:lnTo>
                                <a:pt x="0" y="228"/>
                              </a:lnTo>
                              <a:lnTo>
                                <a:pt x="0" y="0"/>
                              </a:lnTo>
                              <a:lnTo>
                                <a:pt x="86" y="0"/>
                              </a:lnTo>
                              <a:lnTo>
                                <a:pt x="86" y="0"/>
                              </a:lnTo>
                              <a:lnTo>
                                <a:pt x="102" y="2"/>
                              </a:lnTo>
                              <a:lnTo>
                                <a:pt x="118" y="4"/>
                              </a:lnTo>
                              <a:lnTo>
                                <a:pt x="118" y="4"/>
                              </a:lnTo>
                              <a:lnTo>
                                <a:pt x="134" y="8"/>
                              </a:lnTo>
                              <a:lnTo>
                                <a:pt x="146" y="16"/>
                              </a:lnTo>
                              <a:lnTo>
                                <a:pt x="146" y="16"/>
                              </a:lnTo>
                              <a:lnTo>
                                <a:pt x="158" y="24"/>
                              </a:lnTo>
                              <a:lnTo>
                                <a:pt x="166" y="36"/>
                              </a:lnTo>
                              <a:lnTo>
                                <a:pt x="166" y="36"/>
                              </a:lnTo>
                              <a:lnTo>
                                <a:pt x="172" y="52"/>
                              </a:lnTo>
                              <a:lnTo>
                                <a:pt x="174" y="68"/>
                              </a:lnTo>
                              <a:lnTo>
                                <a:pt x="174" y="68"/>
                              </a:lnTo>
                              <a:lnTo>
                                <a:pt x="172" y="80"/>
                              </a:lnTo>
                              <a:lnTo>
                                <a:pt x="170" y="90"/>
                              </a:lnTo>
                              <a:lnTo>
                                <a:pt x="166" y="100"/>
                              </a:lnTo>
                              <a:lnTo>
                                <a:pt x="162" y="108"/>
                              </a:lnTo>
                              <a:lnTo>
                                <a:pt x="162" y="108"/>
                              </a:lnTo>
                              <a:lnTo>
                                <a:pt x="154" y="116"/>
                              </a:lnTo>
                              <a:lnTo>
                                <a:pt x="146" y="122"/>
                              </a:lnTo>
                              <a:lnTo>
                                <a:pt x="136" y="126"/>
                              </a:lnTo>
                              <a:lnTo>
                                <a:pt x="126" y="130"/>
                              </a:lnTo>
                              <a:lnTo>
                                <a:pt x="186" y="228"/>
                              </a:lnTo>
                              <a:lnTo>
                                <a:pt x="122" y="228"/>
                              </a:lnTo>
                              <a:close/>
                              <a:moveTo>
                                <a:pt x="120" y="70"/>
                              </a:moveTo>
                              <a:lnTo>
                                <a:pt x="120" y="70"/>
                              </a:lnTo>
                              <a:lnTo>
                                <a:pt x="118" y="62"/>
                              </a:lnTo>
                              <a:lnTo>
                                <a:pt x="116" y="56"/>
                              </a:lnTo>
                              <a:lnTo>
                                <a:pt x="116" y="56"/>
                              </a:lnTo>
                              <a:lnTo>
                                <a:pt x="112" y="52"/>
                              </a:lnTo>
                              <a:lnTo>
                                <a:pt x="108" y="50"/>
                              </a:lnTo>
                              <a:lnTo>
                                <a:pt x="108" y="50"/>
                              </a:lnTo>
                              <a:lnTo>
                                <a:pt x="96" y="46"/>
                              </a:lnTo>
                              <a:lnTo>
                                <a:pt x="96" y="46"/>
                              </a:lnTo>
                              <a:lnTo>
                                <a:pt x="82" y="44"/>
                              </a:lnTo>
                              <a:lnTo>
                                <a:pt x="54" y="44"/>
                              </a:lnTo>
                              <a:lnTo>
                                <a:pt x="54" y="98"/>
                              </a:lnTo>
                              <a:lnTo>
                                <a:pt x="80" y="98"/>
                              </a:lnTo>
                              <a:lnTo>
                                <a:pt x="80" y="98"/>
                              </a:lnTo>
                              <a:lnTo>
                                <a:pt x="94" y="96"/>
                              </a:lnTo>
                              <a:lnTo>
                                <a:pt x="94" y="96"/>
                              </a:lnTo>
                              <a:lnTo>
                                <a:pt x="106" y="92"/>
                              </a:lnTo>
                              <a:lnTo>
                                <a:pt x="106" y="92"/>
                              </a:lnTo>
                              <a:lnTo>
                                <a:pt x="112" y="88"/>
                              </a:lnTo>
                              <a:lnTo>
                                <a:pt x="116" y="84"/>
                              </a:lnTo>
                              <a:lnTo>
                                <a:pt x="116" y="84"/>
                              </a:lnTo>
                              <a:lnTo>
                                <a:pt x="118" y="78"/>
                              </a:lnTo>
                              <a:lnTo>
                                <a:pt x="120" y="70"/>
                              </a:lnTo>
                              <a:lnTo>
                                <a:pt x="120" y="70"/>
                              </a:lnTo>
                              <a:close/>
                            </a:path>
                          </a:pathLst>
                        </a:custGeom>
                        <a:solidFill>
                          <a:srgbClr val="253746"/>
                        </a:solidFill>
                        <a:ln>
                          <a:noFill/>
                        </a:ln>
                      </wps:spPr>
                      <wps:bodyPr rot="0">
                        <a:prstTxWarp prst="textNoShape">
                          <a:avLst/>
                        </a:prstTxWarp>
                        <a:noAutofit/>
                      </wps:bodyPr>
                    </wps:wsp>
                    <wps:wsp>
                      <wps:cNvPr id="9" name=""/>
                      <wps:cNvSpPr>
                        <a:spLocks noEditPoints="1"/>
                      </wps:cNvSpPr>
                      <wps:spPr bwMode="auto">
                        <a:xfrm>
                          <a:off x="0" y="584"/>
                          <a:ext cx="3726" cy="1480"/>
                        </a:xfrm>
                        <a:custGeom>
                          <a:avLst/>
                          <a:gdLst>
                            <a:gd name="T0" fmla="*/ 3510 w 3726"/>
                            <a:gd name="T1" fmla="*/ 1104 h 1480"/>
                            <a:gd name="T2" fmla="*/ 3636 w 3726"/>
                            <a:gd name="T3" fmla="*/ 1028 h 1480"/>
                            <a:gd name="T4" fmla="*/ 3712 w 3726"/>
                            <a:gd name="T5" fmla="*/ 902 h 1480"/>
                            <a:gd name="T6" fmla="*/ 3724 w 3726"/>
                            <a:gd name="T7" fmla="*/ 780 h 1480"/>
                            <a:gd name="T8" fmla="*/ 3674 w 3726"/>
                            <a:gd name="T9" fmla="*/ 640 h 1480"/>
                            <a:gd name="T10" fmla="*/ 3566 w 3726"/>
                            <a:gd name="T11" fmla="*/ 542 h 1480"/>
                            <a:gd name="T12" fmla="*/ 3420 w 3726"/>
                            <a:gd name="T13" fmla="*/ 506 h 1480"/>
                            <a:gd name="T14" fmla="*/ 3450 w 3726"/>
                            <a:gd name="T15" fmla="*/ 620 h 1480"/>
                            <a:gd name="T16" fmla="*/ 3532 w 3726"/>
                            <a:gd name="T17" fmla="*/ 656 h 1480"/>
                            <a:gd name="T18" fmla="*/ 3590 w 3726"/>
                            <a:gd name="T19" fmla="*/ 722 h 1480"/>
                            <a:gd name="T20" fmla="*/ 3612 w 3726"/>
                            <a:gd name="T21" fmla="*/ 812 h 1480"/>
                            <a:gd name="T22" fmla="*/ 3598 w 3726"/>
                            <a:gd name="T23" fmla="*/ 884 h 1480"/>
                            <a:gd name="T24" fmla="*/ 3546 w 3726"/>
                            <a:gd name="T25" fmla="*/ 956 h 1480"/>
                            <a:gd name="T26" fmla="*/ 3468 w 3726"/>
                            <a:gd name="T27" fmla="*/ 998 h 1480"/>
                            <a:gd name="T28" fmla="*/ 3162 w 3726"/>
                            <a:gd name="T29" fmla="*/ 1368 h 1480"/>
                            <a:gd name="T30" fmla="*/ 2116 w 3726"/>
                            <a:gd name="T31" fmla="*/ 768 h 1480"/>
                            <a:gd name="T32" fmla="*/ 1582 w 3726"/>
                            <a:gd name="T33" fmla="*/ 642 h 1480"/>
                            <a:gd name="T34" fmla="*/ 1476 w 3726"/>
                            <a:gd name="T35" fmla="*/ 564 h 1480"/>
                            <a:gd name="T36" fmla="*/ 1352 w 3726"/>
                            <a:gd name="T37" fmla="*/ 518 h 1480"/>
                            <a:gd name="T38" fmla="*/ 1242 w 3726"/>
                            <a:gd name="T39" fmla="*/ 506 h 1480"/>
                            <a:gd name="T40" fmla="*/ 1092 w 3726"/>
                            <a:gd name="T41" fmla="*/ 530 h 1480"/>
                            <a:gd name="T42" fmla="*/ 960 w 3726"/>
                            <a:gd name="T43" fmla="*/ 596 h 1480"/>
                            <a:gd name="T44" fmla="*/ 854 w 3726"/>
                            <a:gd name="T45" fmla="*/ 698 h 1480"/>
                            <a:gd name="T46" fmla="*/ 798 w 3726"/>
                            <a:gd name="T47" fmla="*/ 654 h 1480"/>
                            <a:gd name="T48" fmla="*/ 706 w 3726"/>
                            <a:gd name="T49" fmla="*/ 566 h 1480"/>
                            <a:gd name="T50" fmla="*/ 586 w 3726"/>
                            <a:gd name="T51" fmla="*/ 514 h 1480"/>
                            <a:gd name="T52" fmla="*/ 74 w 3726"/>
                            <a:gd name="T53" fmla="*/ 618 h 1480"/>
                            <a:gd name="T54" fmla="*/ 580 w 3726"/>
                            <a:gd name="T55" fmla="*/ 630 h 1480"/>
                            <a:gd name="T56" fmla="*/ 682 w 3726"/>
                            <a:gd name="T57" fmla="*/ 692 h 1480"/>
                            <a:gd name="T58" fmla="*/ 744 w 3726"/>
                            <a:gd name="T59" fmla="*/ 794 h 1480"/>
                            <a:gd name="T60" fmla="*/ 754 w 3726"/>
                            <a:gd name="T61" fmla="*/ 894 h 1480"/>
                            <a:gd name="T62" fmla="*/ 712 w 3726"/>
                            <a:gd name="T63" fmla="*/ 1008 h 1480"/>
                            <a:gd name="T64" fmla="*/ 624 w 3726"/>
                            <a:gd name="T65" fmla="*/ 1088 h 1480"/>
                            <a:gd name="T66" fmla="*/ 506 w 3726"/>
                            <a:gd name="T67" fmla="*/ 1118 h 1480"/>
                            <a:gd name="T68" fmla="*/ 460 w 3726"/>
                            <a:gd name="T69" fmla="*/ 1480 h 1480"/>
                            <a:gd name="T70" fmla="*/ 582 w 3726"/>
                            <a:gd name="T71" fmla="*/ 1224 h 1480"/>
                            <a:gd name="T72" fmla="*/ 744 w 3726"/>
                            <a:gd name="T73" fmla="*/ 1142 h 1480"/>
                            <a:gd name="T74" fmla="*/ 816 w 3726"/>
                            <a:gd name="T75" fmla="*/ 1228 h 1480"/>
                            <a:gd name="T76" fmla="*/ 942 w 3726"/>
                            <a:gd name="T77" fmla="*/ 1376 h 1480"/>
                            <a:gd name="T78" fmla="*/ 1120 w 3726"/>
                            <a:gd name="T79" fmla="*/ 1464 h 1480"/>
                            <a:gd name="T80" fmla="*/ 1268 w 3726"/>
                            <a:gd name="T81" fmla="*/ 1480 h 1480"/>
                            <a:gd name="T82" fmla="*/ 1388 w 3726"/>
                            <a:gd name="T83" fmla="*/ 1458 h 1480"/>
                            <a:gd name="T84" fmla="*/ 1588 w 3726"/>
                            <a:gd name="T85" fmla="*/ 1338 h 1480"/>
                            <a:gd name="T86" fmla="*/ 1708 w 3726"/>
                            <a:gd name="T87" fmla="*/ 1138 h 1480"/>
                            <a:gd name="T88" fmla="*/ 1730 w 3726"/>
                            <a:gd name="T89" fmla="*/ 1018 h 1480"/>
                            <a:gd name="T90" fmla="*/ 2002 w 3726"/>
                            <a:gd name="T91" fmla="*/ 1232 h 1480"/>
                            <a:gd name="T92" fmla="*/ 2578 w 3726"/>
                            <a:gd name="T93" fmla="*/ 1480 h 1480"/>
                            <a:gd name="T94" fmla="*/ 3406 w 3726"/>
                            <a:gd name="T95" fmla="*/ 1118 h 1480"/>
                            <a:gd name="T96" fmla="*/ 1242 w 3726"/>
                            <a:gd name="T97" fmla="*/ 1368 h 1480"/>
                            <a:gd name="T98" fmla="*/ 1064 w 3726"/>
                            <a:gd name="T99" fmla="*/ 1322 h 1480"/>
                            <a:gd name="T100" fmla="*/ 932 w 3726"/>
                            <a:gd name="T101" fmla="*/ 1202 h 1480"/>
                            <a:gd name="T102" fmla="*/ 870 w 3726"/>
                            <a:gd name="T103" fmla="*/ 1032 h 1480"/>
                            <a:gd name="T104" fmla="*/ 886 w 3726"/>
                            <a:gd name="T105" fmla="*/ 882 h 1480"/>
                            <a:gd name="T106" fmla="*/ 978 w 3726"/>
                            <a:gd name="T107" fmla="*/ 728 h 1480"/>
                            <a:gd name="T108" fmla="*/ 1132 w 3726"/>
                            <a:gd name="T109" fmla="*/ 636 h 1480"/>
                            <a:gd name="T110" fmla="*/ 1280 w 3726"/>
                            <a:gd name="T111" fmla="*/ 620 h 1480"/>
                            <a:gd name="T112" fmla="*/ 1452 w 3726"/>
                            <a:gd name="T113" fmla="*/ 682 h 1480"/>
                            <a:gd name="T114" fmla="*/ 1572 w 3726"/>
                            <a:gd name="T115" fmla="*/ 814 h 1480"/>
                            <a:gd name="T116" fmla="*/ 1616 w 3726"/>
                            <a:gd name="T117" fmla="*/ 994 h 1480"/>
                            <a:gd name="T118" fmla="*/ 1588 w 3726"/>
                            <a:gd name="T119" fmla="*/ 1138 h 1480"/>
                            <a:gd name="T120" fmla="*/ 1480 w 3726"/>
                            <a:gd name="T121" fmla="*/ 1282 h 1480"/>
                            <a:gd name="T122" fmla="*/ 1318 w 3726"/>
                            <a:gd name="T123" fmla="*/ 1360 h 1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726" h="1480" fill="norm" stroke="1" extrusionOk="0">
                              <a:moveTo>
                                <a:pt x="3420" y="1118"/>
                              </a:moveTo>
                              <a:lnTo>
                                <a:pt x="3420" y="1118"/>
                              </a:lnTo>
                              <a:lnTo>
                                <a:pt x="3450" y="1116"/>
                              </a:lnTo>
                              <a:lnTo>
                                <a:pt x="3482" y="1112"/>
                              </a:lnTo>
                              <a:lnTo>
                                <a:pt x="3510" y="1104"/>
                              </a:lnTo>
                              <a:lnTo>
                                <a:pt x="3538" y="1094"/>
                              </a:lnTo>
                              <a:lnTo>
                                <a:pt x="3566" y="1080"/>
                              </a:lnTo>
                              <a:lnTo>
                                <a:pt x="3590" y="1066"/>
                              </a:lnTo>
                              <a:lnTo>
                                <a:pt x="3614" y="1048"/>
                              </a:lnTo>
                              <a:lnTo>
                                <a:pt x="3636" y="1028"/>
                              </a:lnTo>
                              <a:lnTo>
                                <a:pt x="3656" y="1006"/>
                              </a:lnTo>
                              <a:lnTo>
                                <a:pt x="3674" y="982"/>
                              </a:lnTo>
                              <a:lnTo>
                                <a:pt x="3688" y="958"/>
                              </a:lnTo>
                              <a:lnTo>
                                <a:pt x="3702" y="930"/>
                              </a:lnTo>
                              <a:lnTo>
                                <a:pt x="3712" y="902"/>
                              </a:lnTo>
                              <a:lnTo>
                                <a:pt x="3720" y="874"/>
                              </a:lnTo>
                              <a:lnTo>
                                <a:pt x="3724" y="842"/>
                              </a:lnTo>
                              <a:lnTo>
                                <a:pt x="3726" y="812"/>
                              </a:lnTo>
                              <a:lnTo>
                                <a:pt x="3726" y="812"/>
                              </a:lnTo>
                              <a:lnTo>
                                <a:pt x="3724" y="780"/>
                              </a:lnTo>
                              <a:lnTo>
                                <a:pt x="3720" y="750"/>
                              </a:lnTo>
                              <a:lnTo>
                                <a:pt x="3712" y="720"/>
                              </a:lnTo>
                              <a:lnTo>
                                <a:pt x="3702" y="692"/>
                              </a:lnTo>
                              <a:lnTo>
                                <a:pt x="3688" y="666"/>
                              </a:lnTo>
                              <a:lnTo>
                                <a:pt x="3674" y="640"/>
                              </a:lnTo>
                              <a:lnTo>
                                <a:pt x="3656" y="616"/>
                              </a:lnTo>
                              <a:lnTo>
                                <a:pt x="3636" y="596"/>
                              </a:lnTo>
                              <a:lnTo>
                                <a:pt x="3614" y="576"/>
                              </a:lnTo>
                              <a:lnTo>
                                <a:pt x="3590" y="558"/>
                              </a:lnTo>
                              <a:lnTo>
                                <a:pt x="3566" y="542"/>
                              </a:lnTo>
                              <a:lnTo>
                                <a:pt x="3538" y="530"/>
                              </a:lnTo>
                              <a:lnTo>
                                <a:pt x="3510" y="520"/>
                              </a:lnTo>
                              <a:lnTo>
                                <a:pt x="3482" y="512"/>
                              </a:lnTo>
                              <a:lnTo>
                                <a:pt x="3450" y="508"/>
                              </a:lnTo>
                              <a:lnTo>
                                <a:pt x="3420" y="506"/>
                              </a:lnTo>
                              <a:lnTo>
                                <a:pt x="2874" y="506"/>
                              </a:lnTo>
                              <a:lnTo>
                                <a:pt x="2948" y="618"/>
                              </a:lnTo>
                              <a:lnTo>
                                <a:pt x="3430" y="618"/>
                              </a:lnTo>
                              <a:lnTo>
                                <a:pt x="3430" y="618"/>
                              </a:lnTo>
                              <a:lnTo>
                                <a:pt x="3450" y="620"/>
                              </a:lnTo>
                              <a:lnTo>
                                <a:pt x="3468" y="624"/>
                              </a:lnTo>
                              <a:lnTo>
                                <a:pt x="3486" y="630"/>
                              </a:lnTo>
                              <a:lnTo>
                                <a:pt x="3502" y="638"/>
                              </a:lnTo>
                              <a:lnTo>
                                <a:pt x="3518" y="646"/>
                              </a:lnTo>
                              <a:lnTo>
                                <a:pt x="3532" y="656"/>
                              </a:lnTo>
                              <a:lnTo>
                                <a:pt x="3546" y="666"/>
                              </a:lnTo>
                              <a:lnTo>
                                <a:pt x="3560" y="680"/>
                              </a:lnTo>
                              <a:lnTo>
                                <a:pt x="3572" y="692"/>
                              </a:lnTo>
                              <a:lnTo>
                                <a:pt x="3582" y="708"/>
                              </a:lnTo>
                              <a:lnTo>
                                <a:pt x="3590" y="722"/>
                              </a:lnTo>
                              <a:lnTo>
                                <a:pt x="3598" y="740"/>
                              </a:lnTo>
                              <a:lnTo>
                                <a:pt x="3604" y="756"/>
                              </a:lnTo>
                              <a:lnTo>
                                <a:pt x="3608" y="774"/>
                              </a:lnTo>
                              <a:lnTo>
                                <a:pt x="3612" y="792"/>
                              </a:lnTo>
                              <a:lnTo>
                                <a:pt x="3612" y="812"/>
                              </a:lnTo>
                              <a:lnTo>
                                <a:pt x="3612" y="812"/>
                              </a:lnTo>
                              <a:lnTo>
                                <a:pt x="3612" y="830"/>
                              </a:lnTo>
                              <a:lnTo>
                                <a:pt x="3608" y="850"/>
                              </a:lnTo>
                              <a:lnTo>
                                <a:pt x="3604" y="868"/>
                              </a:lnTo>
                              <a:lnTo>
                                <a:pt x="3598" y="884"/>
                              </a:lnTo>
                              <a:lnTo>
                                <a:pt x="3590" y="900"/>
                              </a:lnTo>
                              <a:lnTo>
                                <a:pt x="3582" y="916"/>
                              </a:lnTo>
                              <a:lnTo>
                                <a:pt x="3572" y="930"/>
                              </a:lnTo>
                              <a:lnTo>
                                <a:pt x="3560" y="944"/>
                              </a:lnTo>
                              <a:lnTo>
                                <a:pt x="3546" y="956"/>
                              </a:lnTo>
                              <a:lnTo>
                                <a:pt x="3532" y="968"/>
                              </a:lnTo>
                              <a:lnTo>
                                <a:pt x="3518" y="978"/>
                              </a:lnTo>
                              <a:lnTo>
                                <a:pt x="3502" y="986"/>
                              </a:lnTo>
                              <a:lnTo>
                                <a:pt x="3486" y="994"/>
                              </a:lnTo>
                              <a:lnTo>
                                <a:pt x="3468" y="998"/>
                              </a:lnTo>
                              <a:lnTo>
                                <a:pt x="3450" y="1002"/>
                              </a:lnTo>
                              <a:lnTo>
                                <a:pt x="3430" y="1004"/>
                              </a:lnTo>
                              <a:lnTo>
                                <a:pt x="3198" y="1004"/>
                              </a:lnTo>
                              <a:lnTo>
                                <a:pt x="3432" y="1368"/>
                              </a:lnTo>
                              <a:lnTo>
                                <a:pt x="3162" y="1368"/>
                              </a:lnTo>
                              <a:lnTo>
                                <a:pt x="2604" y="506"/>
                              </a:lnTo>
                              <a:lnTo>
                                <a:pt x="2604" y="506"/>
                              </a:lnTo>
                              <a:lnTo>
                                <a:pt x="2206" y="1118"/>
                              </a:lnTo>
                              <a:lnTo>
                                <a:pt x="2116" y="1118"/>
                              </a:lnTo>
                              <a:lnTo>
                                <a:pt x="2116" y="768"/>
                              </a:lnTo>
                              <a:lnTo>
                                <a:pt x="1616" y="0"/>
                              </a:lnTo>
                              <a:lnTo>
                                <a:pt x="1616" y="680"/>
                              </a:lnTo>
                              <a:lnTo>
                                <a:pt x="1616" y="680"/>
                              </a:lnTo>
                              <a:lnTo>
                                <a:pt x="1600" y="660"/>
                              </a:lnTo>
                              <a:lnTo>
                                <a:pt x="1582" y="642"/>
                              </a:lnTo>
                              <a:lnTo>
                                <a:pt x="1562" y="624"/>
                              </a:lnTo>
                              <a:lnTo>
                                <a:pt x="1542" y="608"/>
                              </a:lnTo>
                              <a:lnTo>
                                <a:pt x="1520" y="592"/>
                              </a:lnTo>
                              <a:lnTo>
                                <a:pt x="1498" y="578"/>
                              </a:lnTo>
                              <a:lnTo>
                                <a:pt x="1476" y="564"/>
                              </a:lnTo>
                              <a:lnTo>
                                <a:pt x="1452" y="552"/>
                              </a:lnTo>
                              <a:lnTo>
                                <a:pt x="1428" y="542"/>
                              </a:lnTo>
                              <a:lnTo>
                                <a:pt x="1404" y="532"/>
                              </a:lnTo>
                              <a:lnTo>
                                <a:pt x="1378" y="524"/>
                              </a:lnTo>
                              <a:lnTo>
                                <a:pt x="1352" y="518"/>
                              </a:lnTo>
                              <a:lnTo>
                                <a:pt x="1326" y="512"/>
                              </a:lnTo>
                              <a:lnTo>
                                <a:pt x="1298" y="508"/>
                              </a:lnTo>
                              <a:lnTo>
                                <a:pt x="1270" y="506"/>
                              </a:lnTo>
                              <a:lnTo>
                                <a:pt x="1242" y="506"/>
                              </a:lnTo>
                              <a:lnTo>
                                <a:pt x="1242" y="506"/>
                              </a:lnTo>
                              <a:lnTo>
                                <a:pt x="1212" y="506"/>
                              </a:lnTo>
                              <a:lnTo>
                                <a:pt x="1180" y="510"/>
                              </a:lnTo>
                              <a:lnTo>
                                <a:pt x="1150" y="514"/>
                              </a:lnTo>
                              <a:lnTo>
                                <a:pt x="1120" y="520"/>
                              </a:lnTo>
                              <a:lnTo>
                                <a:pt x="1092" y="530"/>
                              </a:lnTo>
                              <a:lnTo>
                                <a:pt x="1064" y="540"/>
                              </a:lnTo>
                              <a:lnTo>
                                <a:pt x="1036" y="552"/>
                              </a:lnTo>
                              <a:lnTo>
                                <a:pt x="1010" y="564"/>
                              </a:lnTo>
                              <a:lnTo>
                                <a:pt x="984" y="580"/>
                              </a:lnTo>
                              <a:lnTo>
                                <a:pt x="960" y="596"/>
                              </a:lnTo>
                              <a:lnTo>
                                <a:pt x="936" y="614"/>
                              </a:lnTo>
                              <a:lnTo>
                                <a:pt x="914" y="632"/>
                              </a:lnTo>
                              <a:lnTo>
                                <a:pt x="892" y="654"/>
                              </a:lnTo>
                              <a:lnTo>
                                <a:pt x="874" y="676"/>
                              </a:lnTo>
                              <a:lnTo>
                                <a:pt x="854" y="698"/>
                              </a:lnTo>
                              <a:lnTo>
                                <a:pt x="838" y="722"/>
                              </a:lnTo>
                              <a:lnTo>
                                <a:pt x="838" y="722"/>
                              </a:lnTo>
                              <a:lnTo>
                                <a:pt x="826" y="698"/>
                              </a:lnTo>
                              <a:lnTo>
                                <a:pt x="814" y="676"/>
                              </a:lnTo>
                              <a:lnTo>
                                <a:pt x="798" y="654"/>
                              </a:lnTo>
                              <a:lnTo>
                                <a:pt x="782" y="634"/>
                              </a:lnTo>
                              <a:lnTo>
                                <a:pt x="766" y="616"/>
                              </a:lnTo>
                              <a:lnTo>
                                <a:pt x="746" y="598"/>
                              </a:lnTo>
                              <a:lnTo>
                                <a:pt x="726" y="580"/>
                              </a:lnTo>
                              <a:lnTo>
                                <a:pt x="706" y="566"/>
                              </a:lnTo>
                              <a:lnTo>
                                <a:pt x="684" y="552"/>
                              </a:lnTo>
                              <a:lnTo>
                                <a:pt x="660" y="540"/>
                              </a:lnTo>
                              <a:lnTo>
                                <a:pt x="636" y="530"/>
                              </a:lnTo>
                              <a:lnTo>
                                <a:pt x="612" y="522"/>
                              </a:lnTo>
                              <a:lnTo>
                                <a:pt x="586" y="514"/>
                              </a:lnTo>
                              <a:lnTo>
                                <a:pt x="560" y="510"/>
                              </a:lnTo>
                              <a:lnTo>
                                <a:pt x="534" y="506"/>
                              </a:lnTo>
                              <a:lnTo>
                                <a:pt x="506" y="506"/>
                              </a:lnTo>
                              <a:lnTo>
                                <a:pt x="0" y="506"/>
                              </a:lnTo>
                              <a:lnTo>
                                <a:pt x="74" y="618"/>
                              </a:lnTo>
                              <a:lnTo>
                                <a:pt x="506" y="618"/>
                              </a:lnTo>
                              <a:lnTo>
                                <a:pt x="506" y="618"/>
                              </a:lnTo>
                              <a:lnTo>
                                <a:pt x="532" y="620"/>
                              </a:lnTo>
                              <a:lnTo>
                                <a:pt x="556" y="624"/>
                              </a:lnTo>
                              <a:lnTo>
                                <a:pt x="580" y="630"/>
                              </a:lnTo>
                              <a:lnTo>
                                <a:pt x="602" y="638"/>
                              </a:lnTo>
                              <a:lnTo>
                                <a:pt x="624" y="650"/>
                              </a:lnTo>
                              <a:lnTo>
                                <a:pt x="646" y="662"/>
                              </a:lnTo>
                              <a:lnTo>
                                <a:pt x="664" y="676"/>
                              </a:lnTo>
                              <a:lnTo>
                                <a:pt x="682" y="692"/>
                              </a:lnTo>
                              <a:lnTo>
                                <a:pt x="698" y="710"/>
                              </a:lnTo>
                              <a:lnTo>
                                <a:pt x="712" y="728"/>
                              </a:lnTo>
                              <a:lnTo>
                                <a:pt x="724" y="750"/>
                              </a:lnTo>
                              <a:lnTo>
                                <a:pt x="736" y="772"/>
                              </a:lnTo>
                              <a:lnTo>
                                <a:pt x="744" y="794"/>
                              </a:lnTo>
                              <a:lnTo>
                                <a:pt x="750" y="818"/>
                              </a:lnTo>
                              <a:lnTo>
                                <a:pt x="754" y="842"/>
                              </a:lnTo>
                              <a:lnTo>
                                <a:pt x="756" y="868"/>
                              </a:lnTo>
                              <a:lnTo>
                                <a:pt x="756" y="868"/>
                              </a:lnTo>
                              <a:lnTo>
                                <a:pt x="754" y="894"/>
                              </a:lnTo>
                              <a:lnTo>
                                <a:pt x="750" y="918"/>
                              </a:lnTo>
                              <a:lnTo>
                                <a:pt x="744" y="942"/>
                              </a:lnTo>
                              <a:lnTo>
                                <a:pt x="736" y="966"/>
                              </a:lnTo>
                              <a:lnTo>
                                <a:pt x="724" y="988"/>
                              </a:lnTo>
                              <a:lnTo>
                                <a:pt x="712" y="1008"/>
                              </a:lnTo>
                              <a:lnTo>
                                <a:pt x="698" y="1028"/>
                              </a:lnTo>
                              <a:lnTo>
                                <a:pt x="682" y="1044"/>
                              </a:lnTo>
                              <a:lnTo>
                                <a:pt x="664" y="1060"/>
                              </a:lnTo>
                              <a:lnTo>
                                <a:pt x="646" y="1076"/>
                              </a:lnTo>
                              <a:lnTo>
                                <a:pt x="624" y="1088"/>
                              </a:lnTo>
                              <a:lnTo>
                                <a:pt x="602" y="1098"/>
                              </a:lnTo>
                              <a:lnTo>
                                <a:pt x="580" y="1106"/>
                              </a:lnTo>
                              <a:lnTo>
                                <a:pt x="556" y="1112"/>
                              </a:lnTo>
                              <a:lnTo>
                                <a:pt x="532" y="1116"/>
                              </a:lnTo>
                              <a:lnTo>
                                <a:pt x="506" y="1118"/>
                              </a:lnTo>
                              <a:lnTo>
                                <a:pt x="346" y="1118"/>
                              </a:lnTo>
                              <a:lnTo>
                                <a:pt x="346" y="1368"/>
                              </a:lnTo>
                              <a:lnTo>
                                <a:pt x="74" y="1368"/>
                              </a:lnTo>
                              <a:lnTo>
                                <a:pt x="74" y="1480"/>
                              </a:lnTo>
                              <a:lnTo>
                                <a:pt x="460" y="1480"/>
                              </a:lnTo>
                              <a:lnTo>
                                <a:pt x="460" y="1232"/>
                              </a:lnTo>
                              <a:lnTo>
                                <a:pt x="506" y="1232"/>
                              </a:lnTo>
                              <a:lnTo>
                                <a:pt x="506" y="1232"/>
                              </a:lnTo>
                              <a:lnTo>
                                <a:pt x="544" y="1230"/>
                              </a:lnTo>
                              <a:lnTo>
                                <a:pt x="582" y="1224"/>
                              </a:lnTo>
                              <a:lnTo>
                                <a:pt x="618" y="1214"/>
                              </a:lnTo>
                              <a:lnTo>
                                <a:pt x="652" y="1200"/>
                              </a:lnTo>
                              <a:lnTo>
                                <a:pt x="686" y="1184"/>
                              </a:lnTo>
                              <a:lnTo>
                                <a:pt x="716" y="1164"/>
                              </a:lnTo>
                              <a:lnTo>
                                <a:pt x="744" y="1142"/>
                              </a:lnTo>
                              <a:lnTo>
                                <a:pt x="770" y="1116"/>
                              </a:lnTo>
                              <a:lnTo>
                                <a:pt x="770" y="1116"/>
                              </a:lnTo>
                              <a:lnTo>
                                <a:pt x="782" y="1154"/>
                              </a:lnTo>
                              <a:lnTo>
                                <a:pt x="798" y="1192"/>
                              </a:lnTo>
                              <a:lnTo>
                                <a:pt x="816" y="1228"/>
                              </a:lnTo>
                              <a:lnTo>
                                <a:pt x="836" y="1262"/>
                              </a:lnTo>
                              <a:lnTo>
                                <a:pt x="858" y="1294"/>
                              </a:lnTo>
                              <a:lnTo>
                                <a:pt x="884" y="1324"/>
                              </a:lnTo>
                              <a:lnTo>
                                <a:pt x="912" y="1352"/>
                              </a:lnTo>
                              <a:lnTo>
                                <a:pt x="942" y="1376"/>
                              </a:lnTo>
                              <a:lnTo>
                                <a:pt x="974" y="1400"/>
                              </a:lnTo>
                              <a:lnTo>
                                <a:pt x="1008" y="1420"/>
                              </a:lnTo>
                              <a:lnTo>
                                <a:pt x="1044" y="1438"/>
                              </a:lnTo>
                              <a:lnTo>
                                <a:pt x="1080" y="1454"/>
                              </a:lnTo>
                              <a:lnTo>
                                <a:pt x="1120" y="1464"/>
                              </a:lnTo>
                              <a:lnTo>
                                <a:pt x="1160" y="1474"/>
                              </a:lnTo>
                              <a:lnTo>
                                <a:pt x="1200" y="1478"/>
                              </a:lnTo>
                              <a:lnTo>
                                <a:pt x="1242" y="1480"/>
                              </a:lnTo>
                              <a:lnTo>
                                <a:pt x="1242" y="1480"/>
                              </a:lnTo>
                              <a:lnTo>
                                <a:pt x="1268" y="1480"/>
                              </a:lnTo>
                              <a:lnTo>
                                <a:pt x="1292" y="1478"/>
                              </a:lnTo>
                              <a:lnTo>
                                <a:pt x="1316" y="1476"/>
                              </a:lnTo>
                              <a:lnTo>
                                <a:pt x="1340" y="1470"/>
                              </a:lnTo>
                              <a:lnTo>
                                <a:pt x="1364" y="1466"/>
                              </a:lnTo>
                              <a:lnTo>
                                <a:pt x="1388" y="1458"/>
                              </a:lnTo>
                              <a:lnTo>
                                <a:pt x="1432" y="1442"/>
                              </a:lnTo>
                              <a:lnTo>
                                <a:pt x="1474" y="1422"/>
                              </a:lnTo>
                              <a:lnTo>
                                <a:pt x="1516" y="1398"/>
                              </a:lnTo>
                              <a:lnTo>
                                <a:pt x="1552" y="1370"/>
                              </a:lnTo>
                              <a:lnTo>
                                <a:pt x="1588" y="1338"/>
                              </a:lnTo>
                              <a:lnTo>
                                <a:pt x="1618" y="1304"/>
                              </a:lnTo>
                              <a:lnTo>
                                <a:pt x="1646" y="1266"/>
                              </a:lnTo>
                              <a:lnTo>
                                <a:pt x="1672" y="1226"/>
                              </a:lnTo>
                              <a:lnTo>
                                <a:pt x="1692" y="1184"/>
                              </a:lnTo>
                              <a:lnTo>
                                <a:pt x="1708" y="1138"/>
                              </a:lnTo>
                              <a:lnTo>
                                <a:pt x="1714" y="1116"/>
                              </a:lnTo>
                              <a:lnTo>
                                <a:pt x="1720" y="1092"/>
                              </a:lnTo>
                              <a:lnTo>
                                <a:pt x="1724" y="1068"/>
                              </a:lnTo>
                              <a:lnTo>
                                <a:pt x="1728" y="1044"/>
                              </a:lnTo>
                              <a:lnTo>
                                <a:pt x="1730" y="1018"/>
                              </a:lnTo>
                              <a:lnTo>
                                <a:pt x="1730" y="994"/>
                              </a:lnTo>
                              <a:lnTo>
                                <a:pt x="1730" y="994"/>
                              </a:lnTo>
                              <a:lnTo>
                                <a:pt x="1730" y="382"/>
                              </a:lnTo>
                              <a:lnTo>
                                <a:pt x="2002" y="802"/>
                              </a:lnTo>
                              <a:lnTo>
                                <a:pt x="2002" y="1232"/>
                              </a:lnTo>
                              <a:lnTo>
                                <a:pt x="2282" y="1232"/>
                              </a:lnTo>
                              <a:lnTo>
                                <a:pt x="2370" y="1368"/>
                              </a:lnTo>
                              <a:lnTo>
                                <a:pt x="1730" y="1368"/>
                              </a:lnTo>
                              <a:lnTo>
                                <a:pt x="1730" y="1480"/>
                              </a:lnTo>
                              <a:lnTo>
                                <a:pt x="2578" y="1480"/>
                              </a:lnTo>
                              <a:lnTo>
                                <a:pt x="2342" y="1118"/>
                              </a:lnTo>
                              <a:lnTo>
                                <a:pt x="2604" y="714"/>
                              </a:lnTo>
                              <a:lnTo>
                                <a:pt x="3102" y="1480"/>
                              </a:lnTo>
                              <a:lnTo>
                                <a:pt x="3642" y="1480"/>
                              </a:lnTo>
                              <a:lnTo>
                                <a:pt x="3406" y="1118"/>
                              </a:lnTo>
                              <a:lnTo>
                                <a:pt x="3406" y="1118"/>
                              </a:lnTo>
                              <a:lnTo>
                                <a:pt x="3420" y="1118"/>
                              </a:lnTo>
                              <a:lnTo>
                                <a:pt x="3420" y="1118"/>
                              </a:lnTo>
                              <a:close/>
                              <a:moveTo>
                                <a:pt x="1242" y="1368"/>
                              </a:moveTo>
                              <a:lnTo>
                                <a:pt x="1242" y="1368"/>
                              </a:lnTo>
                              <a:lnTo>
                                <a:pt x="1204" y="1366"/>
                              </a:lnTo>
                              <a:lnTo>
                                <a:pt x="1168" y="1360"/>
                              </a:lnTo>
                              <a:lnTo>
                                <a:pt x="1132" y="1350"/>
                              </a:lnTo>
                              <a:lnTo>
                                <a:pt x="1096" y="1338"/>
                              </a:lnTo>
                              <a:lnTo>
                                <a:pt x="1064" y="1322"/>
                              </a:lnTo>
                              <a:lnTo>
                                <a:pt x="1034" y="1304"/>
                              </a:lnTo>
                              <a:lnTo>
                                <a:pt x="1004" y="1282"/>
                              </a:lnTo>
                              <a:lnTo>
                                <a:pt x="978" y="1258"/>
                              </a:lnTo>
                              <a:lnTo>
                                <a:pt x="954" y="1232"/>
                              </a:lnTo>
                              <a:lnTo>
                                <a:pt x="932" y="1202"/>
                              </a:lnTo>
                              <a:lnTo>
                                <a:pt x="914" y="1172"/>
                              </a:lnTo>
                              <a:lnTo>
                                <a:pt x="898" y="1138"/>
                              </a:lnTo>
                              <a:lnTo>
                                <a:pt x="886" y="1104"/>
                              </a:lnTo>
                              <a:lnTo>
                                <a:pt x="876" y="1068"/>
                              </a:lnTo>
                              <a:lnTo>
                                <a:pt x="870" y="1032"/>
                              </a:lnTo>
                              <a:lnTo>
                                <a:pt x="868" y="994"/>
                              </a:lnTo>
                              <a:lnTo>
                                <a:pt x="868" y="994"/>
                              </a:lnTo>
                              <a:lnTo>
                                <a:pt x="870" y="954"/>
                              </a:lnTo>
                              <a:lnTo>
                                <a:pt x="876" y="918"/>
                              </a:lnTo>
                              <a:lnTo>
                                <a:pt x="886" y="882"/>
                              </a:lnTo>
                              <a:lnTo>
                                <a:pt x="898" y="848"/>
                              </a:lnTo>
                              <a:lnTo>
                                <a:pt x="914" y="814"/>
                              </a:lnTo>
                              <a:lnTo>
                                <a:pt x="932" y="784"/>
                              </a:lnTo>
                              <a:lnTo>
                                <a:pt x="954" y="756"/>
                              </a:lnTo>
                              <a:lnTo>
                                <a:pt x="978" y="728"/>
                              </a:lnTo>
                              <a:lnTo>
                                <a:pt x="1004" y="704"/>
                              </a:lnTo>
                              <a:lnTo>
                                <a:pt x="1034" y="682"/>
                              </a:lnTo>
                              <a:lnTo>
                                <a:pt x="1064" y="664"/>
                              </a:lnTo>
                              <a:lnTo>
                                <a:pt x="1096" y="648"/>
                              </a:lnTo>
                              <a:lnTo>
                                <a:pt x="1132" y="636"/>
                              </a:lnTo>
                              <a:lnTo>
                                <a:pt x="1168" y="626"/>
                              </a:lnTo>
                              <a:lnTo>
                                <a:pt x="1204" y="620"/>
                              </a:lnTo>
                              <a:lnTo>
                                <a:pt x="1242" y="618"/>
                              </a:lnTo>
                              <a:lnTo>
                                <a:pt x="1242" y="618"/>
                              </a:lnTo>
                              <a:lnTo>
                                <a:pt x="1280" y="620"/>
                              </a:lnTo>
                              <a:lnTo>
                                <a:pt x="1318" y="626"/>
                              </a:lnTo>
                              <a:lnTo>
                                <a:pt x="1354" y="636"/>
                              </a:lnTo>
                              <a:lnTo>
                                <a:pt x="1388" y="648"/>
                              </a:lnTo>
                              <a:lnTo>
                                <a:pt x="1420" y="664"/>
                              </a:lnTo>
                              <a:lnTo>
                                <a:pt x="1452" y="682"/>
                              </a:lnTo>
                              <a:lnTo>
                                <a:pt x="1480" y="704"/>
                              </a:lnTo>
                              <a:lnTo>
                                <a:pt x="1508" y="728"/>
                              </a:lnTo>
                              <a:lnTo>
                                <a:pt x="1532" y="756"/>
                              </a:lnTo>
                              <a:lnTo>
                                <a:pt x="1552" y="784"/>
                              </a:lnTo>
                              <a:lnTo>
                                <a:pt x="1572" y="814"/>
                              </a:lnTo>
                              <a:lnTo>
                                <a:pt x="1588" y="848"/>
                              </a:lnTo>
                              <a:lnTo>
                                <a:pt x="1600" y="882"/>
                              </a:lnTo>
                              <a:lnTo>
                                <a:pt x="1610" y="918"/>
                              </a:lnTo>
                              <a:lnTo>
                                <a:pt x="1614" y="954"/>
                              </a:lnTo>
                              <a:lnTo>
                                <a:pt x="1616" y="994"/>
                              </a:lnTo>
                              <a:lnTo>
                                <a:pt x="1616" y="994"/>
                              </a:lnTo>
                              <a:lnTo>
                                <a:pt x="1614" y="1032"/>
                              </a:lnTo>
                              <a:lnTo>
                                <a:pt x="1610" y="1068"/>
                              </a:lnTo>
                              <a:lnTo>
                                <a:pt x="1600" y="1104"/>
                              </a:lnTo>
                              <a:lnTo>
                                <a:pt x="1588" y="1138"/>
                              </a:lnTo>
                              <a:lnTo>
                                <a:pt x="1572" y="1172"/>
                              </a:lnTo>
                              <a:lnTo>
                                <a:pt x="1552" y="1202"/>
                              </a:lnTo>
                              <a:lnTo>
                                <a:pt x="1532" y="1232"/>
                              </a:lnTo>
                              <a:lnTo>
                                <a:pt x="1508" y="1258"/>
                              </a:lnTo>
                              <a:lnTo>
                                <a:pt x="1480" y="1282"/>
                              </a:lnTo>
                              <a:lnTo>
                                <a:pt x="1452" y="1304"/>
                              </a:lnTo>
                              <a:lnTo>
                                <a:pt x="1420" y="1322"/>
                              </a:lnTo>
                              <a:lnTo>
                                <a:pt x="1388" y="1338"/>
                              </a:lnTo>
                              <a:lnTo>
                                <a:pt x="1354" y="1350"/>
                              </a:lnTo>
                              <a:lnTo>
                                <a:pt x="1318" y="1360"/>
                              </a:lnTo>
                              <a:lnTo>
                                <a:pt x="1280" y="1366"/>
                              </a:lnTo>
                              <a:lnTo>
                                <a:pt x="1242" y="1368"/>
                              </a:lnTo>
                              <a:lnTo>
                                <a:pt x="1242" y="1368"/>
                              </a:lnTo>
                              <a:close/>
                            </a:path>
                          </a:pathLst>
                        </a:custGeom>
                        <a:solidFill>
                          <a:srgbClr val="253746"/>
                        </a:solidFill>
                        <a:ln>
                          <a:noFill/>
                        </a:ln>
                      </wps:spPr>
                      <wps:bodyPr rot="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 o:spid="_x0000_s0000" style="position:absolute;z-index:251662336;o:allowoverlap:true;o:allowincell:true;mso-position-horizontal-relative:text;margin-left:303.0pt;mso-position-horizontal:absolute;mso-position-vertical-relative:text;margin-top:1.4pt;mso-position-vertical:absolute;width:168.8pt;height:96.8pt;mso-wrap-distance-left:9.0pt;mso-wrap-distance-top:0.0pt;mso-wrap-distance-right:9.0pt;mso-wrap-distance-bottom:0.0pt;" coordorigin="0,0" coordsize="37,24">
              <v:shape id="shape 13" o:spid="_x0000_s13" o:spt="1" type="#_x0000_t1" style="position:absolute;left:0;top:0;width:37;height:24;visibility:visible;" filled="f" stroked="f"/>
              <v:shape id="shape 14" o:spid="_x0000_s14" style="position:absolute;left:16;top:2;width:5;height:9;visibility:visible;" path="m0,0l0,21310l100000,100000l100000,78688l0,0xe" coordsize="100000,100000" fillcolor="#D6001C" stroked="f">
                <v:path textboxrect="0,0,100000,100000"/>
              </v:shape>
              <v:shape id="shape 15" o:spid="_x0000_s15" style="position:absolute;left:16;top:0;width:5;height:9;visibility:visible;" path="m0,0l0,21310l100000,100000l100000,78688l0,0xe" coordsize="100000,100000" fillcolor="#D6001C" stroked="f">
                <v:path textboxrect="0,0,100000,100000"/>
              </v:shape>
              <v:shape id="shape 16" o:spid="_x0000_s16" style="position:absolute;left:23;top:17;width:3;height:3;visibility:visible;" path="m0,0l63782,100000l100000,100000l36215,0l0,0xe" coordsize="100000,100000" fillcolor="#D6001C" stroked="f">
                <v:path textboxrect="0,0,100000,100000"/>
              </v:shape>
              <v:shape id="shape 17" o:spid="_x0000_s17" style="position:absolute;left:25;top:17;width:3;height:3;visibility:visible;" path="m0,0l63440,100000l100000,100000l36558,0l0,0xe" coordsize="100000,100000" fillcolor="#D6001C" stroked="f">
                <v:path textboxrect="0,0,100000,100000"/>
              </v:shape>
              <v:shape id="shape 18" o:spid="_x0000_s18" style="position:absolute;left:26;top:21;width:2;height:2;visibility:visible;" path="m79229,100000l79229,28947l79229,28947l56153,100000l41537,100000l20000,28947l19229,28947l20000,100000l0,100000l0,0l30000,0l50000,64035l50000,64035l69229,0l100000,0l100000,100000l79229,100000xe" coordsize="100000,100000" fillcolor="#253746" stroked="f">
                <v:path textboxrect="0,0,100000,100000"/>
              </v:shape>
              <v:shape id="shape 19" o:spid="_x0000_s19" style="position:absolute;left:29;top:21;width:2;height:2;visibility:visible;" path="m100000,49167l100000,49167l100000,55000l99185,60000l98373,65000l96748,70000l96748,70000l91868,78333l89431,82500l86178,85833l86178,85833l78861,91667l69917,95833l69917,95833l60162,99167l49593,100000l49593,100000l39836,99167l30081,95833l30081,95833l21137,91667l13819,85833l13819,85833l10567,82500l8130,78333l3250,70000l3250,70000l1625,65000l813,60000l0,55000l0,49167l0,49167l0,44167l813,38333l1625,34167l3250,29167l3250,29167l8130,20833l10567,16667l13819,13333l13819,13333l21137,7500l30081,3333l30081,3333l39836,833l49593,0l49593,0l60162,833l69917,3333l69917,3333l78861,7500l86178,13333l86178,13333l89431,16667l91868,20833l96748,29167l96748,29167l98373,34167l99185,38333l100000,44167l100000,49167l100000,49167xm76421,49167l76421,49167l75609,43333l74796,38333l74796,38333l72356,33333l69104,29167l69104,29167l65039,25833l60975,22500l60975,22500l55282,20833l49593,20833l49593,20833l44715,20833l39023,22500l39023,22500l34958,25833l30894,29167l30894,29167l27641,33333l25201,38333l25201,38333l24389,43333l23576,49167l23576,49167l24389,55833l25201,61667l25201,61667l27641,66667l30894,70833l30894,70833l34958,74167l39023,76667l39023,76667l44715,78333l49593,79167l49593,79167l55282,78333l60975,76667l60975,76667l65039,74167l69104,70833l69104,70833l72356,66667l74796,61667l74796,61667l75609,55833l76421,49167l76421,49167xe" coordsize="100000,100000" fillcolor="#253746" stroked="f">
                <v:path textboxrect="0,0,100000,100000"/>
              </v:shape>
              <v:shape id="shape 20" o:spid="_x0000_s20" style="position:absolute;left:32;top:21;width:1;height:2;visibility:visible;" path="m71715,100000l71715,57894l27271,57894l27271,100000l0,100000l0,0l27271,0l27271,37718l71715,37718l71715,0l100000,0l100000,100000l71715,100000xe" coordsize="100000,100000" fillcolor="#253746" stroked="f">
                <v:path textboxrect="0,0,100000,100000"/>
              </v:shape>
              <v:shape id="shape 21" o:spid="_x0000_s21" style="position:absolute;left:34;top:21;width:1;height:2;visibility:visible;" path="m65590,100000l38708,60525l29030,60525l29030,100000l0,100000l0,0l46236,0l46236,0l54838,875l63440,1752l63440,1752l72042,3507l78493,7016l78493,7016l84944,10525l89245,15789l89245,15789l92472,22806l93546,29824l93546,29824l92472,35086l91396,39472l89245,43859l87095,47368l87095,47368l82794,50875l78493,53507l73118,55262l67741,57016l100000,100000l65590,100000xm64514,30701l64514,30701l63440,27192l62363,24560l62363,24560l60213,22806l58063,21928l58063,21928l51611,20174l51611,20174l44086,19296l29030,19296l29030,42981l43009,42981l43009,42981l50537,42104l50537,42104l56988,40350l56988,40350l60213,38595l62363,36840l62363,36840l63440,34208l64514,30701l64514,30701xe" coordsize="100000,100000" fillcolor="#253746" stroked="f">
                <v:path textboxrect="0,0,100000,100000"/>
              </v:shape>
              <v:shape id="shape 22" o:spid="_x0000_s22" style="position:absolute;left:0;top:5;width:37;height:14;visibility:visible;" path="m91787,75539l91787,75539l92593,75405l93451,75134l94201,74593l94954,73917l95704,72972l96350,72025l96993,70810l97583,69458l98120,67972l98604,66350l98979,64729l99354,62836l99623,60944l99838,59053l99944,56891l100000,54863l100000,54863l99944,52701l99838,50674l99623,48648l99354,46755l98979,45000l98604,43243l98120,41620l97583,40269l96993,38917l96350,37701l95704,36620l94954,35810l94201,35134l93451,34593l92593,34324l91787,34188l77132,34188l79118,41755l92056,41755l92056,41755l92593,41891l93074,42162l93558,42567l93986,43106l94417,43648l94792,44324l95169,45000l95544,45944l95866,46755l96134,47836l96350,48782l96563,50000l96725,51081l96831,52296l96940,53512l96940,54863l96940,54863l96940,56081l96831,57431l96725,58648l96563,59729l96350,60810l96134,61891l95866,62836l95544,63782l95169,64593l94792,65405l94417,66081l93986,66620l93558,67162l93074,67431l92593,67701l92056,67836l85829,67836l92109,92431l84861,92431l69887,34188l69887,34188l59204,75539l56789,75539l56789,51891l43370,0l43370,45944l43370,45944l42940,44593l42458,43377l41921,42162l41384,41081l40794,40000l40204,39053l39613,38106l38968,37296l38324,36620l37681,35944l36981,35405l36285,35000l35586,34593l34836,34324l34083,34188l33333,34188l33333,34188l32528,34188l31669,34458l30863,34729l30058,35134l29306,35810l28556,36486l27803,37296l27106,38106l26407,39188l25764,40269l25120,41486l24530,42701l23940,44188l23456,45674l22919,47162l22488,48782l22488,48782l22167,47162l21845,45674l21417,44188l20986,42836l20558,41620l20021,40405l19484,39188l18947,38243l18356,37296l17713,36486l17067,35810l16424,35269l15727,34729l15028,34458l14331,34188l13579,34188l0,34188l1984,41755l13579,41755l13579,41755l14278,41891l14921,42162l15565,42567l16155,43106l16745,43917l17336,44729l17819,45674l18303,46755l18731,47972l19109,49188l19431,50674l19752,52162l19968,53648l20127,55269l20236,56891l20289,58648l20289,58648l20236,60405l20127,62025l19968,63648l19752,65269l19431,66755l19109,68106l18731,69458l18303,70539l17819,71620l17336,72701l16745,73512l16155,74188l15565,74729l14921,75134l14278,75405l13579,75539l9285,75539l9285,92431l1984,92431l1984,100000l12345,100000l12345,83243l13579,83243l13579,83243l14600,83106l15618,82701l16586,82025l17498,81081l18410,80000l19215,78648l19968,77162l20664,75405l20664,75405l20986,77972l21417,80539l21898,82972l22435,85269l23025,87431l23725,89458l24475,91350l25280,92972l26139,94593l27051,95944l28019,97162l28984,98243l30058,98917l31132,99593l32206,99863l33333,100000l33333,100000l34030,100000l34674,99863l35317,99729l35963,99324l36606,99053l37250,98512l38431,97431l39558,96081l40685,94458l41653,92567l42618,90405l43424,88106l44176,85539l44873,82836l45410,80000l45838,76891l46000,75405l46162,73782l46269,72162l46375,70539l46428,68782l46428,67162l46428,67162l46428,25810l53729,54188l53729,83243l61243,83243l63606,92431l46428,92431l46428,100000l69188,100000l62854,75539l69887,48243l83252,100000l97745,100000l91410,75539l91410,75539l91787,75539l91787,75539xm33333,92431l33333,92431l32313,92296l31347,91891l30380,91215l29414,90405l28556,89324l27750,88106l26944,86620l26248,85000l25602,83243l25012,81215l24530,79188l24100,76891l23778,74593l23509,72162l23347,69729l23294,67162l23294,67162l23347,64458l23509,62025l23778,59593l24100,57296l24530,55000l25012,52972l25602,51081l26248,49188l26944,47567l27750,46081l28556,44863l29414,43782l30380,42972l31347,42296l32313,41891l33333,41755l33333,41755l34352,41891l35373,42296l36338,42972l37250,43782l38109,44863l38968,46081l39720,47567l40472,49188l41116,51081l41653,52972l42190,55000l42618,57296l42940,59593l43208,62025l43317,64458l43370,67162l43370,67162l43317,69729l43208,72162l42940,74593l42618,76891l42190,79188l41653,81215l41116,83243l40472,85000l39720,86620l38968,88106l38109,89324l37250,90405l36338,91215l35373,91891l34352,92296l33333,92431l33333,92431xe" coordsize="100000,100000" fillcolor="#253746" stroked="f">
                <v:path textboxrect="0,0,100000,100000"/>
              </v:shape>
            </v:group>
          </w:pict>
        </mc:Fallback>
      </mc:AlternateContent>
    </w:r>
    <w:r/>
  </w:p>
  <w:p>
    <w:r/>
    <w:r/>
  </w:p>
  <w:p>
    <w:r/>
    <w:r/>
  </w:p>
  <w:p>
    <w:r/>
    <w:r/>
  </w:p>
  <w:p>
    <w:r/>
    <w:r/>
  </w:p>
  <w:p>
    <w:r/>
    <w:r/>
  </w:p>
  <w:p>
    <w:r/>
    <w:r/>
  </w:p>
  <w:p>
    <w:r/>
    <w:r/>
  </w:p>
  <w:p>
    <w:r/>
    <w:r/>
  </w:p>
  <w:p>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bullet"/>
      <w:isLgl w:val="false"/>
      <w:suff w:val="tab"/>
      <w:lvlText w:val="-"/>
      <w:lvlJc w:val="left"/>
      <w:pPr>
        <w:ind w:left="720" w:hanging="360"/>
      </w:pPr>
      <w:rPr>
        <w:rFonts w:hint="default" w:ascii="Arial" w:hAnsi="Arial" w:cs="Arial"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decimal"/>
      <w:pStyle w:val="1212"/>
      <w:isLgl w:val="false"/>
      <w:suff w:val="tab"/>
      <w:lvlText w:val="%1."/>
      <w:lvlJc w:val="left"/>
      <w:pPr>
        <w:ind w:left="454" w:hanging="454"/>
      </w:pPr>
      <w:rPr>
        <w:rFonts w:hint="default"/>
      </w:rPr>
    </w:lvl>
    <w:lvl w:ilvl="1">
      <w:start w:val="1"/>
      <w:numFmt w:val="decimal"/>
      <w:pStyle w:val="1213"/>
      <w:isLgl w:val="false"/>
      <w:suff w:val="tab"/>
      <w:lvlText w:val="%1.%2"/>
      <w:lvlJc w:val="left"/>
      <w:pPr>
        <w:ind w:left="454" w:hanging="454"/>
      </w:pPr>
      <w:rPr>
        <w:rFonts w:hint="default"/>
      </w:rPr>
    </w:lvl>
    <w:lvl w:ilvl="2">
      <w:start w:val="1"/>
      <w:numFmt w:val="decimal"/>
      <w:pStyle w:val="1214"/>
      <w:isLgl w:val="false"/>
      <w:suff w:val="tab"/>
      <w:lvlText w:val="%1.%2.%3"/>
      <w:lvlJc w:val="left"/>
      <w:pPr>
        <w:ind w:left="510" w:hanging="510"/>
      </w:pPr>
      <w:rPr>
        <w:rFonts w:hint="default"/>
      </w:rPr>
    </w:lvl>
    <w:lvl w:ilvl="3">
      <w:start w:val="1"/>
      <w:numFmt w:val="decimal"/>
      <w:pStyle w:val="1215"/>
      <w:isLgl w:val="false"/>
      <w:suff w:val="tab"/>
      <w:lvlText w:val="%1.%2.%3.%4"/>
      <w:lvlJc w:val="left"/>
      <w:pPr>
        <w:ind w:left="680" w:hanging="680"/>
      </w:pPr>
      <w:rPr>
        <w:rFonts w:hint="default"/>
      </w:rPr>
    </w:lvl>
    <w:lvl w:ilvl="4">
      <w:start w:val="1"/>
      <w:numFmt w:val="decimal"/>
      <w:pStyle w:val="1216"/>
      <w:isLgl w:val="false"/>
      <w:suff w:val="tab"/>
      <w:lvlText w:val="%1.%2.%3.%4.%5"/>
      <w:lvlJc w:val="left"/>
      <w:pPr>
        <w:ind w:left="1008" w:hanging="1008"/>
      </w:pPr>
      <w:rPr>
        <w:rFonts w:hint="default"/>
      </w:rPr>
    </w:lvl>
    <w:lvl w:ilvl="5">
      <w:start w:val="1"/>
      <w:numFmt w:val="decimal"/>
      <w:pStyle w:val="1217"/>
      <w:isLgl w:val="false"/>
      <w:suff w:val="tab"/>
      <w:lvlText w:val="%1.%2.%3.%4.%5.%6"/>
      <w:lvlJc w:val="left"/>
      <w:pPr>
        <w:ind w:left="1152" w:hanging="1152"/>
      </w:pPr>
      <w:rPr>
        <w:rFonts w:hint="default"/>
      </w:rPr>
    </w:lvl>
    <w:lvl w:ilvl="6">
      <w:start w:val="1"/>
      <w:numFmt w:val="decimal"/>
      <w:pStyle w:val="1218"/>
      <w:isLgl w:val="false"/>
      <w:suff w:val="tab"/>
      <w:lvlText w:val="%1.%2.%3.%4.%5.%6.%7"/>
      <w:lvlJc w:val="left"/>
      <w:pPr>
        <w:ind w:left="1296" w:hanging="1296"/>
      </w:pPr>
      <w:rPr>
        <w:rFonts w:hint="default"/>
      </w:rPr>
    </w:lvl>
    <w:lvl w:ilvl="7">
      <w:start w:val="1"/>
      <w:numFmt w:val="decimal"/>
      <w:pStyle w:val="1219"/>
      <w:isLgl w:val="false"/>
      <w:suff w:val="tab"/>
      <w:lvlText w:val="%1.%2.%3.%4.%5.%6.%7.%8"/>
      <w:lvlJc w:val="left"/>
      <w:pPr>
        <w:ind w:left="1440" w:hanging="1440"/>
      </w:pPr>
      <w:rPr>
        <w:rFonts w:hint="default"/>
      </w:rPr>
    </w:lvl>
    <w:lvl w:ilvl="8">
      <w:start w:val="1"/>
      <w:numFmt w:val="decimal"/>
      <w:pStyle w:val="1220"/>
      <w:isLgl w:val="false"/>
      <w:suff w:val="tab"/>
      <w:lvlText w:val="%1.%2.%3.%4.%5.%6.%7.%8.%9"/>
      <w:lvlJc w:val="left"/>
      <w:pPr>
        <w:ind w:left="1584" w:hanging="1584"/>
      </w:pPr>
      <w:rPr>
        <w:rFonts w:hint="default"/>
      </w:rPr>
    </w:lvl>
  </w:abstractNum>
  <w:abstractNum w:abstractNumId="3">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abstractNum w:abstractNumId="6">
    <w:multiLevelType w:val="hybridMultilevel"/>
    <w:lvl w:ilvl="0">
      <w:start w:val="1"/>
      <w:numFmt w:val="lowerLetter"/>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bullet"/>
      <w:isLgl w:val="false"/>
      <w:suff w:val="tab"/>
      <w:lvlText w:val="-"/>
      <w:lvlJc w:val="left"/>
      <w:pPr>
        <w:ind w:left="814" w:hanging="360"/>
      </w:pPr>
      <w:rPr>
        <w:rFonts w:hint="default" w:ascii="Arial" w:hAnsi="Arial" w:cs="Arial" w:eastAsiaTheme="minorHAnsi"/>
      </w:rPr>
    </w:lvl>
    <w:lvl w:ilvl="1">
      <w:start w:val="1"/>
      <w:numFmt w:val="bullet"/>
      <w:isLgl w:val="false"/>
      <w:suff w:val="tab"/>
      <w:lvlText w:val="o"/>
      <w:lvlJc w:val="left"/>
      <w:pPr>
        <w:ind w:left="1534" w:hanging="360"/>
      </w:pPr>
      <w:rPr>
        <w:rFonts w:hint="default" w:ascii="Courier New" w:hAnsi="Courier New" w:cs="Courier New"/>
      </w:rPr>
    </w:lvl>
    <w:lvl w:ilvl="2">
      <w:start w:val="1"/>
      <w:numFmt w:val="bullet"/>
      <w:isLgl w:val="false"/>
      <w:suff w:val="tab"/>
      <w:lvlText w:val=""/>
      <w:lvlJc w:val="left"/>
      <w:pPr>
        <w:ind w:left="2254" w:hanging="360"/>
      </w:pPr>
      <w:rPr>
        <w:rFonts w:hint="default" w:ascii="Wingdings" w:hAnsi="Wingdings"/>
      </w:rPr>
    </w:lvl>
    <w:lvl w:ilvl="3">
      <w:start w:val="1"/>
      <w:numFmt w:val="bullet"/>
      <w:isLgl w:val="false"/>
      <w:suff w:val="tab"/>
      <w:lvlText w:val=""/>
      <w:lvlJc w:val="left"/>
      <w:pPr>
        <w:ind w:left="2974" w:hanging="360"/>
      </w:pPr>
      <w:rPr>
        <w:rFonts w:hint="default" w:ascii="Symbol" w:hAnsi="Symbol"/>
      </w:rPr>
    </w:lvl>
    <w:lvl w:ilvl="4">
      <w:start w:val="1"/>
      <w:numFmt w:val="bullet"/>
      <w:isLgl w:val="false"/>
      <w:suff w:val="tab"/>
      <w:lvlText w:val="o"/>
      <w:lvlJc w:val="left"/>
      <w:pPr>
        <w:ind w:left="3694" w:hanging="360"/>
      </w:pPr>
      <w:rPr>
        <w:rFonts w:hint="default" w:ascii="Courier New" w:hAnsi="Courier New" w:cs="Courier New"/>
      </w:rPr>
    </w:lvl>
    <w:lvl w:ilvl="5">
      <w:start w:val="1"/>
      <w:numFmt w:val="bullet"/>
      <w:isLgl w:val="false"/>
      <w:suff w:val="tab"/>
      <w:lvlText w:val=""/>
      <w:lvlJc w:val="left"/>
      <w:pPr>
        <w:ind w:left="4414" w:hanging="360"/>
      </w:pPr>
      <w:rPr>
        <w:rFonts w:hint="default" w:ascii="Wingdings" w:hAnsi="Wingdings"/>
      </w:rPr>
    </w:lvl>
    <w:lvl w:ilvl="6">
      <w:start w:val="1"/>
      <w:numFmt w:val="bullet"/>
      <w:isLgl w:val="false"/>
      <w:suff w:val="tab"/>
      <w:lvlText w:val=""/>
      <w:lvlJc w:val="left"/>
      <w:pPr>
        <w:ind w:left="5134" w:hanging="360"/>
      </w:pPr>
      <w:rPr>
        <w:rFonts w:hint="default" w:ascii="Symbol" w:hAnsi="Symbol"/>
      </w:rPr>
    </w:lvl>
    <w:lvl w:ilvl="7">
      <w:start w:val="1"/>
      <w:numFmt w:val="bullet"/>
      <w:isLgl w:val="false"/>
      <w:suff w:val="tab"/>
      <w:lvlText w:val="o"/>
      <w:lvlJc w:val="left"/>
      <w:pPr>
        <w:ind w:left="5854" w:hanging="360"/>
      </w:pPr>
      <w:rPr>
        <w:rFonts w:hint="default" w:ascii="Courier New" w:hAnsi="Courier New" w:cs="Courier New"/>
      </w:rPr>
    </w:lvl>
    <w:lvl w:ilvl="8">
      <w:start w:val="1"/>
      <w:numFmt w:val="bullet"/>
      <w:isLgl w:val="false"/>
      <w:suff w:val="tab"/>
      <w:lvlText w:val=""/>
      <w:lvlJc w:val="left"/>
      <w:pPr>
        <w:ind w:left="6574" w:hanging="360"/>
      </w:pPr>
      <w:rPr>
        <w:rFonts w:hint="default" w:ascii="Wingdings" w:hAnsi="Wingdings"/>
      </w:rPr>
    </w:lvl>
  </w:abstractNum>
  <w:abstractNum w:abstractNumId="17">
    <w:multiLevelType w:val="hybridMultilevel"/>
    <w:lvl w:ilvl="0">
      <w:start w:val="1"/>
      <w:numFmt w:val="lowerLetter"/>
      <w:isLgl w:val="false"/>
      <w:suff w:val="tab"/>
      <w:lvlText w:val="%1."/>
      <w:lvlJc w:val="left"/>
      <w:pPr>
        <w:ind w:left="1776" w:hanging="360"/>
      </w:pPr>
      <w:rPr>
        <w:rFonts w:hint="default"/>
      </w:rPr>
    </w:lvl>
    <w:lvl w:ilvl="1">
      <w:start w:val="1"/>
      <w:numFmt w:val="lowerLetter"/>
      <w:isLgl w:val="false"/>
      <w:suff w:val="tab"/>
      <w:lvlText w:val="%2."/>
      <w:lvlJc w:val="left"/>
      <w:pPr>
        <w:ind w:left="2496" w:hanging="360"/>
      </w:pPr>
    </w:lvl>
    <w:lvl w:ilvl="2">
      <w:start w:val="1"/>
      <w:numFmt w:val="lowerRoman"/>
      <w:isLgl w:val="false"/>
      <w:suff w:val="tab"/>
      <w:lvlText w:val="%3."/>
      <w:lvlJc w:val="right"/>
      <w:pPr>
        <w:ind w:left="3216" w:hanging="180"/>
      </w:pPr>
    </w:lvl>
    <w:lvl w:ilvl="3">
      <w:start w:val="1"/>
      <w:numFmt w:val="decimal"/>
      <w:isLgl w:val="false"/>
      <w:suff w:val="tab"/>
      <w:lvlText w:val="%4."/>
      <w:lvlJc w:val="left"/>
      <w:pPr>
        <w:ind w:left="3936" w:hanging="360"/>
      </w:pPr>
    </w:lvl>
    <w:lvl w:ilvl="4">
      <w:start w:val="1"/>
      <w:numFmt w:val="lowerLetter"/>
      <w:isLgl w:val="false"/>
      <w:suff w:val="tab"/>
      <w:lvlText w:val="%5."/>
      <w:lvlJc w:val="left"/>
      <w:pPr>
        <w:ind w:left="4656" w:hanging="360"/>
      </w:pPr>
    </w:lvl>
    <w:lvl w:ilvl="5">
      <w:start w:val="1"/>
      <w:numFmt w:val="lowerRoman"/>
      <w:isLgl w:val="false"/>
      <w:suff w:val="tab"/>
      <w:lvlText w:val="%6."/>
      <w:lvlJc w:val="right"/>
      <w:pPr>
        <w:ind w:left="5376" w:hanging="180"/>
      </w:pPr>
    </w:lvl>
    <w:lvl w:ilvl="6">
      <w:start w:val="1"/>
      <w:numFmt w:val="decimal"/>
      <w:isLgl w:val="false"/>
      <w:suff w:val="tab"/>
      <w:lvlText w:val="%7."/>
      <w:lvlJc w:val="left"/>
      <w:pPr>
        <w:ind w:left="6096" w:hanging="360"/>
      </w:pPr>
    </w:lvl>
    <w:lvl w:ilvl="7">
      <w:start w:val="1"/>
      <w:numFmt w:val="lowerLetter"/>
      <w:isLgl w:val="false"/>
      <w:suff w:val="tab"/>
      <w:lvlText w:val="%8."/>
      <w:lvlJc w:val="left"/>
      <w:pPr>
        <w:ind w:left="6816" w:hanging="360"/>
      </w:pPr>
    </w:lvl>
    <w:lvl w:ilvl="8">
      <w:start w:val="1"/>
      <w:numFmt w:val="lowerRoman"/>
      <w:isLgl w:val="false"/>
      <w:suff w:val="tab"/>
      <w:lvlText w:val="%9."/>
      <w:lvlJc w:val="right"/>
      <w:pPr>
        <w:ind w:left="7536" w:hanging="180"/>
      </w:pPr>
    </w:lvl>
  </w:abstractNum>
  <w:abstractNum w:abstractNumId="18">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decimal"/>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0">
    <w:multiLevelType w:val="hybridMultilevel"/>
    <w:lvl w:ilvl="0">
      <w:start w:val="1"/>
      <w:numFmt w:val="bullet"/>
      <w:isLgl w:val="false"/>
      <w:suff w:val="tab"/>
      <w:lvlText w:val="-"/>
      <w:lvlJc w:val="left"/>
      <w:pPr>
        <w:ind w:left="720" w:hanging="360"/>
      </w:pPr>
      <w:rPr>
        <w:rFonts w:hint="default" w:ascii="Arial" w:hAnsi="Arial" w:cs="Arial"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7">
    <w:multiLevelType w:val="hybridMultilevel"/>
    <w:lvl w:ilvl="0">
      <w:start w:val="1"/>
      <w:numFmt w:val="decimal"/>
      <w:pStyle w:val="1212"/>
      <w:isLgl w:val="false"/>
      <w:suff w:val="tab"/>
      <w:lvlText w:val="%1."/>
      <w:lvlJc w:val="left"/>
      <w:pPr>
        <w:ind w:left="454" w:hanging="454"/>
      </w:pPr>
      <w:rPr>
        <w:rFonts w:hint="default"/>
      </w:rPr>
    </w:lvl>
    <w:lvl w:ilvl="1">
      <w:start w:val="1"/>
      <w:numFmt w:val="decimal"/>
      <w:pStyle w:val="1213"/>
      <w:isLgl w:val="false"/>
      <w:suff w:val="tab"/>
      <w:lvlText w:val="%1.%2"/>
      <w:lvlJc w:val="left"/>
      <w:pPr>
        <w:ind w:left="454" w:hanging="454"/>
      </w:pPr>
      <w:rPr>
        <w:rFonts w:hint="default"/>
      </w:rPr>
    </w:lvl>
    <w:lvl w:ilvl="2">
      <w:start w:val="1"/>
      <w:numFmt w:val="decimal"/>
      <w:pStyle w:val="1214"/>
      <w:isLgl w:val="false"/>
      <w:suff w:val="tab"/>
      <w:lvlText w:val="%1.%2.%3"/>
      <w:lvlJc w:val="left"/>
      <w:pPr>
        <w:ind w:left="510" w:hanging="510"/>
      </w:pPr>
      <w:rPr>
        <w:rFonts w:hint="default"/>
      </w:rPr>
    </w:lvl>
    <w:lvl w:ilvl="3">
      <w:start w:val="1"/>
      <w:numFmt w:val="decimal"/>
      <w:pStyle w:val="1215"/>
      <w:isLgl w:val="false"/>
      <w:suff w:val="tab"/>
      <w:lvlText w:val="%1.%2.%3.%4"/>
      <w:lvlJc w:val="left"/>
      <w:pPr>
        <w:ind w:left="680" w:hanging="680"/>
      </w:pPr>
      <w:rPr>
        <w:rFonts w:hint="default"/>
      </w:rPr>
    </w:lvl>
    <w:lvl w:ilvl="4">
      <w:start w:val="1"/>
      <w:numFmt w:val="decimal"/>
      <w:pStyle w:val="1216"/>
      <w:isLgl w:val="false"/>
      <w:suff w:val="tab"/>
      <w:lvlText w:val="%1.%2.%3.%4.%5"/>
      <w:lvlJc w:val="left"/>
      <w:pPr>
        <w:ind w:left="1008" w:hanging="1008"/>
      </w:pPr>
      <w:rPr>
        <w:rFonts w:hint="default"/>
      </w:rPr>
    </w:lvl>
    <w:lvl w:ilvl="5">
      <w:start w:val="1"/>
      <w:numFmt w:val="decimal"/>
      <w:pStyle w:val="1217"/>
      <w:isLgl w:val="false"/>
      <w:suff w:val="tab"/>
      <w:lvlText w:val="%1.%2.%3.%4.%5.%6"/>
      <w:lvlJc w:val="left"/>
      <w:pPr>
        <w:ind w:left="1152" w:hanging="1152"/>
      </w:pPr>
      <w:rPr>
        <w:rFonts w:hint="default"/>
      </w:rPr>
    </w:lvl>
    <w:lvl w:ilvl="6">
      <w:start w:val="1"/>
      <w:numFmt w:val="decimal"/>
      <w:pStyle w:val="1218"/>
      <w:isLgl w:val="false"/>
      <w:suff w:val="tab"/>
      <w:lvlText w:val="%1.%2.%3.%4.%5.%6.%7"/>
      <w:lvlJc w:val="left"/>
      <w:pPr>
        <w:ind w:left="1296" w:hanging="1296"/>
      </w:pPr>
      <w:rPr>
        <w:rFonts w:hint="default"/>
      </w:rPr>
    </w:lvl>
    <w:lvl w:ilvl="7">
      <w:start w:val="1"/>
      <w:numFmt w:val="decimal"/>
      <w:pStyle w:val="1219"/>
      <w:isLgl w:val="false"/>
      <w:suff w:val="tab"/>
      <w:lvlText w:val="%1.%2.%3.%4.%5.%6.%7.%8"/>
      <w:lvlJc w:val="left"/>
      <w:pPr>
        <w:ind w:left="1440" w:hanging="1440"/>
      </w:pPr>
      <w:rPr>
        <w:rFonts w:hint="default"/>
      </w:rPr>
    </w:lvl>
    <w:lvl w:ilvl="8">
      <w:start w:val="1"/>
      <w:numFmt w:val="decimal"/>
      <w:pStyle w:val="1220"/>
      <w:isLgl w:val="false"/>
      <w:suff w:val="tab"/>
      <w:lvlText w:val="%1.%2.%3.%4.%5.%6.%7.%8.%9"/>
      <w:lvlJc w:val="left"/>
      <w:pPr>
        <w:ind w:left="1584" w:hanging="1584"/>
      </w:pPr>
      <w:rPr>
        <w:rFonts w:hint="default"/>
      </w:rPr>
    </w:lvl>
  </w:abstractNum>
  <w:abstractNum w:abstractNumId="3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1">
    <w:multiLevelType w:val="hybridMultilevel"/>
    <w:lvl w:ilvl="0">
      <w:start w:val="1"/>
      <w:numFmt w:val="decimal"/>
      <w:pStyle w:val="1212"/>
      <w:isLgl w:val="false"/>
      <w:suff w:val="tab"/>
      <w:lvlText w:val="%1."/>
      <w:lvlJc w:val="left"/>
      <w:pPr>
        <w:ind w:left="454" w:hanging="454"/>
      </w:pPr>
      <w:rPr>
        <w:rFonts w:hint="default"/>
      </w:rPr>
    </w:lvl>
    <w:lvl w:ilvl="1">
      <w:start w:val="1"/>
      <w:numFmt w:val="decimal"/>
      <w:pStyle w:val="1213"/>
      <w:isLgl w:val="false"/>
      <w:suff w:val="tab"/>
      <w:lvlText w:val="%1.%2"/>
      <w:lvlJc w:val="left"/>
      <w:pPr>
        <w:ind w:left="454" w:hanging="454"/>
      </w:pPr>
      <w:rPr>
        <w:rFonts w:hint="default"/>
      </w:rPr>
    </w:lvl>
    <w:lvl w:ilvl="2">
      <w:start w:val="1"/>
      <w:numFmt w:val="decimal"/>
      <w:pStyle w:val="1214"/>
      <w:isLgl w:val="false"/>
      <w:suff w:val="tab"/>
      <w:lvlText w:val="%1.%2.%3"/>
      <w:lvlJc w:val="left"/>
      <w:pPr>
        <w:ind w:left="510" w:hanging="510"/>
      </w:pPr>
      <w:rPr>
        <w:rFonts w:hint="default"/>
      </w:rPr>
    </w:lvl>
    <w:lvl w:ilvl="3">
      <w:start w:val="1"/>
      <w:numFmt w:val="decimal"/>
      <w:pStyle w:val="1215"/>
      <w:isLgl w:val="false"/>
      <w:suff w:val="tab"/>
      <w:lvlText w:val="%1.%2.%3.%4"/>
      <w:lvlJc w:val="left"/>
      <w:pPr>
        <w:ind w:left="680" w:hanging="680"/>
      </w:pPr>
      <w:rPr>
        <w:rFonts w:hint="default"/>
      </w:rPr>
    </w:lvl>
    <w:lvl w:ilvl="4">
      <w:start w:val="1"/>
      <w:numFmt w:val="decimal"/>
      <w:pStyle w:val="1216"/>
      <w:isLgl w:val="false"/>
      <w:suff w:val="tab"/>
      <w:lvlText w:val="%1.%2.%3.%4.%5"/>
      <w:lvlJc w:val="left"/>
      <w:pPr>
        <w:ind w:left="1008" w:hanging="1008"/>
      </w:pPr>
      <w:rPr>
        <w:rFonts w:hint="default"/>
      </w:rPr>
    </w:lvl>
    <w:lvl w:ilvl="5">
      <w:start w:val="1"/>
      <w:numFmt w:val="decimal"/>
      <w:pStyle w:val="1217"/>
      <w:isLgl w:val="false"/>
      <w:suff w:val="tab"/>
      <w:lvlText w:val="%1.%2.%3.%4.%5.%6"/>
      <w:lvlJc w:val="left"/>
      <w:pPr>
        <w:ind w:left="1152" w:hanging="1152"/>
      </w:pPr>
      <w:rPr>
        <w:rFonts w:hint="default"/>
      </w:rPr>
    </w:lvl>
    <w:lvl w:ilvl="6">
      <w:start w:val="1"/>
      <w:numFmt w:val="decimal"/>
      <w:pStyle w:val="1218"/>
      <w:isLgl w:val="false"/>
      <w:suff w:val="tab"/>
      <w:lvlText w:val="%1.%2.%3.%4.%5.%6.%7"/>
      <w:lvlJc w:val="left"/>
      <w:pPr>
        <w:ind w:left="1296" w:hanging="1296"/>
      </w:pPr>
      <w:rPr>
        <w:rFonts w:hint="default"/>
      </w:rPr>
    </w:lvl>
    <w:lvl w:ilvl="7">
      <w:start w:val="1"/>
      <w:numFmt w:val="decimal"/>
      <w:pStyle w:val="1219"/>
      <w:isLgl w:val="false"/>
      <w:suff w:val="tab"/>
      <w:lvlText w:val="%1.%2.%3.%4.%5.%6.%7.%8"/>
      <w:lvlJc w:val="left"/>
      <w:pPr>
        <w:ind w:left="1440" w:hanging="1440"/>
      </w:pPr>
      <w:rPr>
        <w:rFonts w:hint="default"/>
      </w:rPr>
    </w:lvl>
    <w:lvl w:ilvl="8">
      <w:start w:val="1"/>
      <w:numFmt w:val="decimal"/>
      <w:pStyle w:val="1220"/>
      <w:isLgl w:val="false"/>
      <w:suff w:val="tab"/>
      <w:lvlText w:val="%1.%2.%3.%4.%5.%6.%7.%8.%9"/>
      <w:lvlJc w:val="left"/>
      <w:pPr>
        <w:ind w:left="1584" w:hanging="1584"/>
      </w:pPr>
      <w:rPr>
        <w:rFonts w:hint="default"/>
      </w:rPr>
    </w:lvl>
  </w:abstractNum>
  <w:abstractNum w:abstractNumId="4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4">
    <w:multiLevelType w:val="hybridMultilevel"/>
    <w:lvl w:ilvl="0">
      <w:start w:val="1"/>
      <w:numFmt w:val="decimal"/>
      <w:pStyle w:val="1212"/>
      <w:isLgl w:val="false"/>
      <w:suff w:val="tab"/>
      <w:lvlText w:val="%1."/>
      <w:lvlJc w:val="left"/>
      <w:pPr>
        <w:ind w:left="454" w:hanging="454"/>
      </w:pPr>
      <w:rPr>
        <w:rFonts w:hint="default" w:cs="Times New Roman"/>
      </w:rPr>
    </w:lvl>
    <w:lvl w:ilvl="1">
      <w:start w:val="1"/>
      <w:numFmt w:val="decimal"/>
      <w:pStyle w:val="1213"/>
      <w:isLgl w:val="false"/>
      <w:suff w:val="tab"/>
      <w:lvlText w:val="%1.%2"/>
      <w:lvlJc w:val="left"/>
      <w:pPr>
        <w:ind w:left="454" w:hanging="454"/>
      </w:pPr>
      <w:rPr>
        <w:rFonts w:hint="default" w:cs="Times New Roman"/>
      </w:rPr>
    </w:lvl>
    <w:lvl w:ilvl="2">
      <w:start w:val="1"/>
      <w:numFmt w:val="decimal"/>
      <w:pStyle w:val="1214"/>
      <w:isLgl w:val="false"/>
      <w:suff w:val="tab"/>
      <w:lvlText w:val="%1.%2.%3"/>
      <w:lvlJc w:val="left"/>
      <w:pPr>
        <w:ind w:left="510" w:hanging="510"/>
      </w:pPr>
      <w:rPr>
        <w:rFonts w:hint="default" w:cs="Times New Roman"/>
      </w:rPr>
    </w:lvl>
    <w:lvl w:ilvl="3">
      <w:start w:val="1"/>
      <w:numFmt w:val="decimal"/>
      <w:pStyle w:val="1215"/>
      <w:isLgl w:val="false"/>
      <w:suff w:val="tab"/>
      <w:lvlText w:val="%1.%2.%3.%4"/>
      <w:lvlJc w:val="left"/>
      <w:pPr>
        <w:ind w:left="680" w:hanging="680"/>
      </w:pPr>
      <w:rPr>
        <w:rFonts w:hint="default" w:cs="Times New Roman"/>
      </w:rPr>
    </w:lvl>
    <w:lvl w:ilvl="4">
      <w:start w:val="1"/>
      <w:numFmt w:val="decimal"/>
      <w:pStyle w:val="1216"/>
      <w:isLgl w:val="false"/>
      <w:suff w:val="tab"/>
      <w:lvlText w:val="%1.%2.%3.%4.%5"/>
      <w:lvlJc w:val="left"/>
      <w:pPr>
        <w:ind w:left="1008" w:hanging="1008"/>
      </w:pPr>
      <w:rPr>
        <w:rFonts w:hint="default" w:cs="Times New Roman"/>
      </w:rPr>
    </w:lvl>
    <w:lvl w:ilvl="5">
      <w:start w:val="1"/>
      <w:numFmt w:val="decimal"/>
      <w:pStyle w:val="1217"/>
      <w:isLgl w:val="false"/>
      <w:suff w:val="tab"/>
      <w:lvlText w:val="%1.%2.%3.%4.%5.%6"/>
      <w:lvlJc w:val="left"/>
      <w:pPr>
        <w:ind w:left="1152" w:hanging="1152"/>
      </w:pPr>
      <w:rPr>
        <w:rFonts w:hint="default" w:cs="Times New Roman"/>
      </w:rPr>
    </w:lvl>
    <w:lvl w:ilvl="6">
      <w:start w:val="1"/>
      <w:numFmt w:val="decimal"/>
      <w:pStyle w:val="1218"/>
      <w:isLgl w:val="false"/>
      <w:suff w:val="tab"/>
      <w:lvlText w:val="%1.%2.%3.%4.%5.%6.%7"/>
      <w:lvlJc w:val="left"/>
      <w:pPr>
        <w:ind w:left="1296" w:hanging="1296"/>
      </w:pPr>
      <w:rPr>
        <w:rFonts w:hint="default" w:cs="Times New Roman"/>
      </w:rPr>
    </w:lvl>
    <w:lvl w:ilvl="7">
      <w:start w:val="1"/>
      <w:numFmt w:val="decimal"/>
      <w:pStyle w:val="1219"/>
      <w:isLgl w:val="false"/>
      <w:suff w:val="tab"/>
      <w:lvlText w:val="%1.%2.%3.%4.%5.%6.%7.%8"/>
      <w:lvlJc w:val="left"/>
      <w:pPr>
        <w:ind w:left="1440" w:hanging="1440"/>
      </w:pPr>
      <w:rPr>
        <w:rFonts w:hint="default" w:cs="Times New Roman"/>
      </w:rPr>
    </w:lvl>
    <w:lvl w:ilvl="8">
      <w:start w:val="1"/>
      <w:numFmt w:val="decimal"/>
      <w:pStyle w:val="1220"/>
      <w:isLgl w:val="false"/>
      <w:suff w:val="tab"/>
      <w:lvlText w:val="%1.%2.%3.%4.%5.%6.%7.%8.%9"/>
      <w:lvlJc w:val="left"/>
      <w:pPr>
        <w:ind w:left="1584" w:hanging="1584"/>
      </w:pPr>
      <w:rPr>
        <w:rFonts w:hint="default" w:cs="Times New Roman"/>
      </w:rPr>
    </w:lvl>
  </w:abstractNum>
  <w:abstractNum w:abstractNumId="4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46">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47">
    <w:multiLevelType w:val="hybridMultilevel"/>
    <w:lvl w:ilvl="0">
      <w:start w:val="1"/>
      <w:numFmt w:val="bullet"/>
      <w:isLgl w:val="false"/>
      <w:suff w:val="tab"/>
      <w:lvlText w:val=""/>
      <w:lvlJc w:val="left"/>
      <w:pPr>
        <w:ind w:left="720" w:hanging="360"/>
      </w:pPr>
      <w:rPr>
        <w:rFonts w:hint="default" w:ascii="Symbol" w:hAnsi="Symbol"/>
        <w:b/>
        <w:color w:val="333333"/>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48">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4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50">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5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5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5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num w:numId="1">
    <w:abstractNumId w:val="2"/>
  </w:num>
  <w:num w:numId="2">
    <w:abstractNumId w:val="1"/>
  </w:num>
  <w:num w:numId="3">
    <w:abstractNumId w:val="12"/>
  </w:num>
  <w:num w:numId="4">
    <w:abstractNumId w:val="19"/>
  </w:num>
  <w:num w:numId="5">
    <w:abstractNumId w:val="0"/>
  </w:num>
  <w:num w:numId="6">
    <w:abstractNumId w:val="11"/>
  </w:num>
  <w:num w:numId="7">
    <w:abstractNumId w:val="4"/>
  </w:num>
  <w:num w:numId="8">
    <w:abstractNumId w:val="15"/>
  </w:num>
  <w:num w:numId="9">
    <w:abstractNumId w:val="9"/>
  </w:num>
  <w:num w:numId="10">
    <w:abstractNumId w:val="7"/>
  </w:num>
  <w:num w:numId="11">
    <w:abstractNumId w:val="14"/>
  </w:num>
  <w:num w:numId="12">
    <w:abstractNumId w:val="5"/>
  </w:num>
  <w:num w:numId="13">
    <w:abstractNumId w:val="8"/>
  </w:num>
  <w:num w:numId="14">
    <w:abstractNumId w:val="20"/>
  </w:num>
  <w:num w:numId="15">
    <w:abstractNumId w:val="13"/>
  </w:num>
  <w:num w:numId="16">
    <w:abstractNumId w:val="16"/>
  </w:num>
  <w:num w:numId="17">
    <w:abstractNumId w:val="18"/>
  </w:num>
  <w:num w:numId="18">
    <w:abstractNumId w:val="6"/>
  </w:num>
  <w:num w:numId="19">
    <w:abstractNumId w:val="17"/>
  </w:num>
  <w:num w:numId="20">
    <w:abstractNumId w:val="3"/>
  </w:num>
  <w:num w:numId="21">
    <w:abstractNumId w:val="1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de-DE"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060">
    <w:name w:val="Heading 1 Char"/>
    <w:basedOn w:val="1221"/>
    <w:link w:val="1212"/>
    <w:uiPriority w:val="9"/>
    <w:rPr>
      <w:rFonts w:ascii="Arial" w:hAnsi="Arial" w:eastAsia="Arial" w:cs="Arial"/>
      <w:sz w:val="40"/>
      <w:szCs w:val="40"/>
    </w:rPr>
  </w:style>
  <w:style w:type="character" w:styleId="1061">
    <w:name w:val="Heading 2 Char"/>
    <w:basedOn w:val="1221"/>
    <w:link w:val="1213"/>
    <w:uiPriority w:val="9"/>
    <w:rPr>
      <w:rFonts w:ascii="Arial" w:hAnsi="Arial" w:eastAsia="Arial" w:cs="Arial"/>
      <w:sz w:val="34"/>
    </w:rPr>
  </w:style>
  <w:style w:type="character" w:styleId="1062">
    <w:name w:val="Heading 3 Char"/>
    <w:basedOn w:val="1221"/>
    <w:link w:val="1214"/>
    <w:uiPriority w:val="9"/>
    <w:rPr>
      <w:rFonts w:ascii="Arial" w:hAnsi="Arial" w:eastAsia="Arial" w:cs="Arial"/>
      <w:sz w:val="30"/>
      <w:szCs w:val="30"/>
    </w:rPr>
  </w:style>
  <w:style w:type="character" w:styleId="1063">
    <w:name w:val="Heading 4 Char"/>
    <w:basedOn w:val="1221"/>
    <w:link w:val="1215"/>
    <w:uiPriority w:val="9"/>
    <w:rPr>
      <w:rFonts w:ascii="Arial" w:hAnsi="Arial" w:eastAsia="Arial" w:cs="Arial"/>
      <w:b/>
      <w:bCs/>
      <w:sz w:val="26"/>
      <w:szCs w:val="26"/>
    </w:rPr>
  </w:style>
  <w:style w:type="character" w:styleId="1064">
    <w:name w:val="Heading 5 Char"/>
    <w:basedOn w:val="1221"/>
    <w:link w:val="1216"/>
    <w:uiPriority w:val="9"/>
    <w:rPr>
      <w:rFonts w:ascii="Arial" w:hAnsi="Arial" w:eastAsia="Arial" w:cs="Arial"/>
      <w:b/>
      <w:bCs/>
      <w:sz w:val="24"/>
      <w:szCs w:val="24"/>
    </w:rPr>
  </w:style>
  <w:style w:type="character" w:styleId="1065">
    <w:name w:val="Heading 6 Char"/>
    <w:basedOn w:val="1221"/>
    <w:link w:val="1217"/>
    <w:uiPriority w:val="9"/>
    <w:rPr>
      <w:rFonts w:ascii="Arial" w:hAnsi="Arial" w:eastAsia="Arial" w:cs="Arial"/>
      <w:b/>
      <w:bCs/>
      <w:sz w:val="22"/>
      <w:szCs w:val="22"/>
    </w:rPr>
  </w:style>
  <w:style w:type="character" w:styleId="1066">
    <w:name w:val="Heading 7 Char"/>
    <w:basedOn w:val="1221"/>
    <w:link w:val="1218"/>
    <w:uiPriority w:val="9"/>
    <w:rPr>
      <w:rFonts w:ascii="Arial" w:hAnsi="Arial" w:eastAsia="Arial" w:cs="Arial"/>
      <w:b/>
      <w:bCs/>
      <w:i/>
      <w:iCs/>
      <w:sz w:val="22"/>
      <w:szCs w:val="22"/>
    </w:rPr>
  </w:style>
  <w:style w:type="character" w:styleId="1067">
    <w:name w:val="Heading 8 Char"/>
    <w:basedOn w:val="1221"/>
    <w:link w:val="1219"/>
    <w:uiPriority w:val="9"/>
    <w:rPr>
      <w:rFonts w:ascii="Arial" w:hAnsi="Arial" w:eastAsia="Arial" w:cs="Arial"/>
      <w:i/>
      <w:iCs/>
      <w:sz w:val="22"/>
      <w:szCs w:val="22"/>
    </w:rPr>
  </w:style>
  <w:style w:type="character" w:styleId="1068">
    <w:name w:val="Heading 9 Char"/>
    <w:basedOn w:val="1221"/>
    <w:link w:val="1220"/>
    <w:uiPriority w:val="9"/>
    <w:rPr>
      <w:rFonts w:ascii="Arial" w:hAnsi="Arial" w:eastAsia="Arial" w:cs="Arial"/>
      <w:i/>
      <w:iCs/>
      <w:sz w:val="21"/>
      <w:szCs w:val="21"/>
    </w:rPr>
  </w:style>
  <w:style w:type="character" w:styleId="1069">
    <w:name w:val="Title Char"/>
    <w:basedOn w:val="1221"/>
    <w:link w:val="1250"/>
    <w:uiPriority w:val="10"/>
    <w:rPr>
      <w:sz w:val="48"/>
      <w:szCs w:val="48"/>
    </w:rPr>
  </w:style>
  <w:style w:type="character" w:styleId="1070">
    <w:name w:val="Subtitle Char"/>
    <w:basedOn w:val="1221"/>
    <w:link w:val="1254"/>
    <w:uiPriority w:val="11"/>
    <w:rPr>
      <w:sz w:val="24"/>
      <w:szCs w:val="24"/>
    </w:rPr>
  </w:style>
  <w:style w:type="character" w:styleId="1071">
    <w:name w:val="Quote Char"/>
    <w:link w:val="1259"/>
    <w:uiPriority w:val="29"/>
    <w:rPr>
      <w:i/>
    </w:rPr>
  </w:style>
  <w:style w:type="character" w:styleId="1072">
    <w:name w:val="Intense Quote Char"/>
    <w:link w:val="1256"/>
    <w:uiPriority w:val="30"/>
    <w:rPr>
      <w:i/>
    </w:rPr>
  </w:style>
  <w:style w:type="character" w:styleId="1073">
    <w:name w:val="Header Char"/>
    <w:basedOn w:val="1221"/>
    <w:link w:val="1235"/>
    <w:uiPriority w:val="99"/>
  </w:style>
  <w:style w:type="character" w:styleId="1074">
    <w:name w:val="Footer Char"/>
    <w:basedOn w:val="1221"/>
    <w:link w:val="1231"/>
    <w:uiPriority w:val="99"/>
  </w:style>
  <w:style w:type="character" w:styleId="1075">
    <w:name w:val="Caption Char"/>
    <w:basedOn w:val="1224"/>
    <w:link w:val="1231"/>
    <w:uiPriority w:val="99"/>
  </w:style>
  <w:style w:type="table" w:styleId="1076">
    <w:name w:val="Table Grid Light"/>
    <w:basedOn w:val="122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077">
    <w:name w:val="Plain Table 2"/>
    <w:basedOn w:val="122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078">
    <w:name w:val="Plain Table 3"/>
    <w:basedOn w:val="122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079">
    <w:name w:val="Plain Table 4"/>
    <w:basedOn w:val="122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080">
    <w:name w:val="Plain Table 5"/>
    <w:basedOn w:val="122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081">
    <w:name w:val="Grid Table 1 Light"/>
    <w:basedOn w:val="122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082">
    <w:name w:val="Grid Table 1 Light - Accent 1"/>
    <w:basedOn w:val="122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083">
    <w:name w:val="Grid Table 1 Light - Accent 2"/>
    <w:basedOn w:val="122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084">
    <w:name w:val="Grid Table 1 Light - Accent 3"/>
    <w:basedOn w:val="122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085">
    <w:name w:val="Grid Table 1 Light - Accent 4"/>
    <w:basedOn w:val="122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086">
    <w:name w:val="Grid Table 1 Light - Accent 5"/>
    <w:basedOn w:val="122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087">
    <w:name w:val="Grid Table 1 Light - Accent 6"/>
    <w:basedOn w:val="122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088">
    <w:name w:val="Grid Table 2"/>
    <w:basedOn w:val="122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089">
    <w:name w:val="Grid Table 2 - Accent 1"/>
    <w:basedOn w:val="122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090">
    <w:name w:val="Grid Table 2 - Accent 2"/>
    <w:basedOn w:val="122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091">
    <w:name w:val="Grid Table 2 - Accent 3"/>
    <w:basedOn w:val="122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092">
    <w:name w:val="Grid Table 2 - Accent 4"/>
    <w:basedOn w:val="122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093">
    <w:name w:val="Grid Table 2 - Accent 5"/>
    <w:basedOn w:val="122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094">
    <w:name w:val="Grid Table 2 - Accent 6"/>
    <w:basedOn w:val="122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095">
    <w:name w:val="Grid Table 3"/>
    <w:basedOn w:val="122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96">
    <w:name w:val="Grid Table 3 - Accent 1"/>
    <w:basedOn w:val="122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97">
    <w:name w:val="Grid Table 3 - Accent 2"/>
    <w:basedOn w:val="122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98">
    <w:name w:val="Grid Table 3 - Accent 3"/>
    <w:basedOn w:val="122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99">
    <w:name w:val="Grid Table 3 - Accent 4"/>
    <w:basedOn w:val="122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00">
    <w:name w:val="Grid Table 3 - Accent 5"/>
    <w:basedOn w:val="122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01">
    <w:name w:val="Grid Table 3 - Accent 6"/>
    <w:basedOn w:val="122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02">
    <w:name w:val="Grid Table 4"/>
    <w:basedOn w:val="122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103">
    <w:name w:val="Grid Table 4 - Accent 1"/>
    <w:basedOn w:val="122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104">
    <w:name w:val="Grid Table 4 - Accent 2"/>
    <w:basedOn w:val="122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105">
    <w:name w:val="Grid Table 4 - Accent 3"/>
    <w:basedOn w:val="122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106">
    <w:name w:val="Grid Table 4 - Accent 4"/>
    <w:basedOn w:val="122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107">
    <w:name w:val="Grid Table 4 - Accent 5"/>
    <w:basedOn w:val="122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108">
    <w:name w:val="Grid Table 4 - Accent 6"/>
    <w:basedOn w:val="122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109">
    <w:name w:val="Grid Table 5 Dark"/>
    <w:basedOn w:val="122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110">
    <w:name w:val="Grid Table 5 Dark- Accent 1"/>
    <w:basedOn w:val="122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1111">
    <w:name w:val="Grid Table 5 Dark - Accent 2"/>
    <w:basedOn w:val="122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1112">
    <w:name w:val="Grid Table 5 Dark - Accent 3"/>
    <w:basedOn w:val="122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1113">
    <w:name w:val="Grid Table 5 Dark- Accent 4"/>
    <w:basedOn w:val="122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1114">
    <w:name w:val="Grid Table 5 Dark - Accent 5"/>
    <w:basedOn w:val="122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1115">
    <w:name w:val="Grid Table 5 Dark - Accent 6"/>
    <w:basedOn w:val="122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1116">
    <w:name w:val="Grid Table 6 Colorful"/>
    <w:basedOn w:val="122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117">
    <w:name w:val="Grid Table 6 Colorful - Accent 1"/>
    <w:basedOn w:val="122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1118">
    <w:name w:val="Grid Table 6 Colorful - Accent 2"/>
    <w:basedOn w:val="122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1119">
    <w:name w:val="Grid Table 6 Colorful - Accent 3"/>
    <w:basedOn w:val="122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1120">
    <w:name w:val="Grid Table 6 Colorful - Accent 4"/>
    <w:basedOn w:val="122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1121">
    <w:name w:val="Grid Table 6 Colorful - Accent 5"/>
    <w:basedOn w:val="122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122">
    <w:name w:val="Grid Table 6 Colorful - Accent 6"/>
    <w:basedOn w:val="122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1123">
    <w:name w:val="Grid Table 7 Colorful"/>
    <w:basedOn w:val="122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124">
    <w:name w:val="Grid Table 7 Colorful - Accent 1"/>
    <w:basedOn w:val="122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125">
    <w:name w:val="Grid Table 7 Colorful - Accent 2"/>
    <w:basedOn w:val="122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126">
    <w:name w:val="Grid Table 7 Colorful - Accent 3"/>
    <w:basedOn w:val="122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127">
    <w:name w:val="Grid Table 7 Colorful - Accent 4"/>
    <w:basedOn w:val="122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128">
    <w:name w:val="Grid Table 7 Colorful - Accent 5"/>
    <w:basedOn w:val="122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129">
    <w:name w:val="Grid Table 7 Colorful - Accent 6"/>
    <w:basedOn w:val="122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130">
    <w:name w:val="List Table 1 Light"/>
    <w:basedOn w:val="122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131">
    <w:name w:val="List Table 1 Light - Accent 1"/>
    <w:basedOn w:val="1222"/>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132">
    <w:name w:val="List Table 1 Light - Accent 2"/>
    <w:basedOn w:val="122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133">
    <w:name w:val="List Table 1 Light - Accent 3"/>
    <w:basedOn w:val="1222"/>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134">
    <w:name w:val="List Table 1 Light - Accent 4"/>
    <w:basedOn w:val="1222"/>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135">
    <w:name w:val="List Table 1 Light - Accent 5"/>
    <w:basedOn w:val="1222"/>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36">
    <w:name w:val="List Table 1 Light - Accent 6"/>
    <w:basedOn w:val="1222"/>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37">
    <w:name w:val="List Table 2"/>
    <w:basedOn w:val="122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38">
    <w:name w:val="List Table 2 - Accent 1"/>
    <w:basedOn w:val="122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9">
    <w:name w:val="List Table 2 - Accent 2"/>
    <w:basedOn w:val="122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0">
    <w:name w:val="List Table 2 - Accent 3"/>
    <w:basedOn w:val="122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41">
    <w:name w:val="List Table 2 - Accent 4"/>
    <w:basedOn w:val="122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42">
    <w:name w:val="List Table 2 - Accent 5"/>
    <w:basedOn w:val="122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43">
    <w:name w:val="List Table 2 - Accent 6"/>
    <w:basedOn w:val="122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44">
    <w:name w:val="List Table 3"/>
    <w:basedOn w:val="122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45">
    <w:name w:val="List Table 3 - Accent 1"/>
    <w:basedOn w:val="122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146">
    <w:name w:val="List Table 3 - Accent 2"/>
    <w:basedOn w:val="122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147">
    <w:name w:val="List Table 3 - Accent 3"/>
    <w:basedOn w:val="122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148">
    <w:name w:val="List Table 3 - Accent 4"/>
    <w:basedOn w:val="122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149">
    <w:name w:val="List Table 3 - Accent 5"/>
    <w:basedOn w:val="122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150">
    <w:name w:val="List Table 3 - Accent 6"/>
    <w:basedOn w:val="122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151">
    <w:name w:val="List Table 4"/>
    <w:basedOn w:val="122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52">
    <w:name w:val="List Table 4 - Accent 1"/>
    <w:basedOn w:val="122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153">
    <w:name w:val="List Table 4 - Accent 2"/>
    <w:basedOn w:val="122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154">
    <w:name w:val="List Table 4 - Accent 3"/>
    <w:basedOn w:val="122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155">
    <w:name w:val="List Table 4 - Accent 4"/>
    <w:basedOn w:val="122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156">
    <w:name w:val="List Table 4 - Accent 5"/>
    <w:basedOn w:val="122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157">
    <w:name w:val="List Table 4 - Accent 6"/>
    <w:basedOn w:val="122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158">
    <w:name w:val="List Table 5 Dark"/>
    <w:basedOn w:val="122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59">
    <w:name w:val="List Table 5 Dark - Accent 1"/>
    <w:basedOn w:val="122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60">
    <w:name w:val="List Table 5 Dark - Accent 2"/>
    <w:basedOn w:val="122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61">
    <w:name w:val="List Table 5 Dark - Accent 3"/>
    <w:basedOn w:val="122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62">
    <w:name w:val="List Table 5 Dark - Accent 4"/>
    <w:basedOn w:val="122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63">
    <w:name w:val="List Table 5 Dark - Accent 5"/>
    <w:basedOn w:val="122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64">
    <w:name w:val="List Table 5 Dark - Accent 6"/>
    <w:basedOn w:val="122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65">
    <w:name w:val="List Table 6 Colorful"/>
    <w:basedOn w:val="122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166">
    <w:name w:val="List Table 6 Colorful - Accent 1"/>
    <w:basedOn w:val="122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167">
    <w:name w:val="List Table 6 Colorful - Accent 2"/>
    <w:basedOn w:val="122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168">
    <w:name w:val="List Table 6 Colorful - Accent 3"/>
    <w:basedOn w:val="122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169">
    <w:name w:val="List Table 6 Colorful - Accent 4"/>
    <w:basedOn w:val="122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170">
    <w:name w:val="List Table 6 Colorful - Accent 5"/>
    <w:basedOn w:val="122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171">
    <w:name w:val="List Table 6 Colorful - Accent 6"/>
    <w:basedOn w:val="122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172">
    <w:name w:val="List Table 7 Colorful"/>
    <w:basedOn w:val="122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173">
    <w:name w:val="List Table 7 Colorful - Accent 1"/>
    <w:basedOn w:val="122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1174">
    <w:name w:val="List Table 7 Colorful - Accent 2"/>
    <w:basedOn w:val="122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1175">
    <w:name w:val="List Table 7 Colorful - Accent 3"/>
    <w:basedOn w:val="122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1176">
    <w:name w:val="List Table 7 Colorful - Accent 4"/>
    <w:basedOn w:val="122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1177">
    <w:name w:val="List Table 7 Colorful - Accent 5"/>
    <w:basedOn w:val="122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1178">
    <w:name w:val="List Table 7 Colorful - Accent 6"/>
    <w:basedOn w:val="122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1179">
    <w:name w:val="Lined - Accent"/>
    <w:basedOn w:val="122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80">
    <w:name w:val="Lined - Accent 1"/>
    <w:basedOn w:val="122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181">
    <w:name w:val="Lined - Accent 2"/>
    <w:basedOn w:val="122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182">
    <w:name w:val="Lined - Accent 3"/>
    <w:basedOn w:val="122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183">
    <w:name w:val="Lined - Accent 4"/>
    <w:basedOn w:val="122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184">
    <w:name w:val="Lined - Accent 5"/>
    <w:basedOn w:val="122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185">
    <w:name w:val="Lined - Accent 6"/>
    <w:basedOn w:val="122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186">
    <w:name w:val="Bordered &amp; Lined - Accent"/>
    <w:basedOn w:val="122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87">
    <w:name w:val="Bordered &amp; Lined - Accent 1"/>
    <w:basedOn w:val="122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188">
    <w:name w:val="Bordered &amp; Lined - Accent 2"/>
    <w:basedOn w:val="122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189">
    <w:name w:val="Bordered &amp; Lined - Accent 3"/>
    <w:basedOn w:val="122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190">
    <w:name w:val="Bordered &amp; Lined - Accent 4"/>
    <w:basedOn w:val="122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191">
    <w:name w:val="Bordered &amp; Lined - Accent 5"/>
    <w:basedOn w:val="122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192">
    <w:name w:val="Bordered &amp; Lined - Accent 6"/>
    <w:basedOn w:val="122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193">
    <w:name w:val="Bordered"/>
    <w:basedOn w:val="122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194">
    <w:name w:val="Bordered - Accent 1"/>
    <w:basedOn w:val="122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195">
    <w:name w:val="Bordered - Accent 2"/>
    <w:basedOn w:val="122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196">
    <w:name w:val="Bordered - Accent 3"/>
    <w:basedOn w:val="122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197">
    <w:name w:val="Bordered - Accent 4"/>
    <w:basedOn w:val="122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198">
    <w:name w:val="Bordered - Accent 5"/>
    <w:basedOn w:val="122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199">
    <w:name w:val="Bordered - Accent 6"/>
    <w:basedOn w:val="122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200">
    <w:name w:val="footnote text"/>
    <w:basedOn w:val="1211"/>
    <w:link w:val="1201"/>
    <w:uiPriority w:val="99"/>
    <w:semiHidden/>
    <w:unhideWhenUsed/>
    <w:pPr>
      <w:spacing w:after="40" w:line="240" w:lineRule="auto"/>
    </w:pPr>
    <w:rPr>
      <w:sz w:val="18"/>
    </w:rPr>
  </w:style>
  <w:style w:type="character" w:styleId="1201">
    <w:name w:val="Footnote Text Char"/>
    <w:link w:val="1200"/>
    <w:uiPriority w:val="99"/>
    <w:rPr>
      <w:sz w:val="18"/>
    </w:rPr>
  </w:style>
  <w:style w:type="character" w:styleId="1202">
    <w:name w:val="footnote reference"/>
    <w:basedOn w:val="1221"/>
    <w:uiPriority w:val="99"/>
    <w:unhideWhenUsed/>
    <w:rPr>
      <w:vertAlign w:val="superscript"/>
    </w:rPr>
  </w:style>
  <w:style w:type="paragraph" w:styleId="1203">
    <w:name w:val="endnote text"/>
    <w:basedOn w:val="1211"/>
    <w:link w:val="1204"/>
    <w:uiPriority w:val="99"/>
    <w:semiHidden/>
    <w:unhideWhenUsed/>
    <w:pPr>
      <w:spacing w:after="0" w:line="240" w:lineRule="auto"/>
    </w:pPr>
    <w:rPr>
      <w:sz w:val="20"/>
    </w:rPr>
  </w:style>
  <w:style w:type="character" w:styleId="1204">
    <w:name w:val="Endnote Text Char"/>
    <w:link w:val="1203"/>
    <w:uiPriority w:val="99"/>
    <w:rPr>
      <w:sz w:val="20"/>
    </w:rPr>
  </w:style>
  <w:style w:type="character" w:styleId="1205">
    <w:name w:val="endnote reference"/>
    <w:basedOn w:val="1221"/>
    <w:uiPriority w:val="99"/>
    <w:semiHidden/>
    <w:unhideWhenUsed/>
    <w:rPr>
      <w:vertAlign w:val="superscript"/>
    </w:rPr>
  </w:style>
  <w:style w:type="paragraph" w:styleId="1206">
    <w:name w:val="toc 5"/>
    <w:basedOn w:val="1211"/>
    <w:next w:val="1211"/>
    <w:uiPriority w:val="39"/>
    <w:unhideWhenUsed/>
    <w:pPr>
      <w:ind w:left="1134" w:right="0" w:firstLine="0"/>
      <w:spacing w:after="57"/>
    </w:pPr>
  </w:style>
  <w:style w:type="paragraph" w:styleId="1207">
    <w:name w:val="toc 6"/>
    <w:basedOn w:val="1211"/>
    <w:next w:val="1211"/>
    <w:uiPriority w:val="39"/>
    <w:unhideWhenUsed/>
    <w:pPr>
      <w:ind w:left="1417" w:right="0" w:firstLine="0"/>
      <w:spacing w:after="57"/>
    </w:pPr>
  </w:style>
  <w:style w:type="paragraph" w:styleId="1208">
    <w:name w:val="toc 7"/>
    <w:basedOn w:val="1211"/>
    <w:next w:val="1211"/>
    <w:uiPriority w:val="39"/>
    <w:unhideWhenUsed/>
    <w:pPr>
      <w:ind w:left="1701" w:right="0" w:firstLine="0"/>
      <w:spacing w:after="57"/>
    </w:pPr>
  </w:style>
  <w:style w:type="paragraph" w:styleId="1209">
    <w:name w:val="toc 8"/>
    <w:basedOn w:val="1211"/>
    <w:next w:val="1211"/>
    <w:uiPriority w:val="39"/>
    <w:unhideWhenUsed/>
    <w:pPr>
      <w:ind w:left="1984" w:right="0" w:firstLine="0"/>
      <w:spacing w:after="57"/>
    </w:pPr>
  </w:style>
  <w:style w:type="paragraph" w:styleId="1210">
    <w:name w:val="toc 9"/>
    <w:basedOn w:val="1211"/>
    <w:next w:val="1211"/>
    <w:uiPriority w:val="39"/>
    <w:unhideWhenUsed/>
    <w:pPr>
      <w:ind w:left="2268" w:right="0" w:firstLine="0"/>
      <w:spacing w:after="57"/>
    </w:pPr>
  </w:style>
  <w:style w:type="paragraph" w:styleId="1211" w:default="1">
    <w:name w:val="Normal"/>
    <w:qFormat/>
    <w:pPr>
      <w:jc w:val="both"/>
      <w:spacing w:after="60" w:line="240" w:lineRule="atLeast"/>
    </w:pPr>
    <w:rPr>
      <w:rFonts w:ascii="Arial" w:hAnsi="Arial"/>
      <w:sz w:val="24"/>
    </w:rPr>
  </w:style>
  <w:style w:type="paragraph" w:styleId="1212">
    <w:name w:val="Heading 1"/>
    <w:basedOn w:val="1211"/>
    <w:next w:val="1211"/>
    <w:link w:val="1225"/>
    <w:uiPriority w:val="9"/>
    <w:qFormat/>
    <w:pPr>
      <w:numPr>
        <w:numId w:val="1"/>
      </w:numPr>
      <w:spacing w:line="360" w:lineRule="auto"/>
      <w:outlineLvl w:val="0"/>
    </w:pPr>
    <w:rPr>
      <w:b/>
      <w:bCs/>
      <w:color w:val="365f91" w:themeColor="accent1" w:themeShade="BF"/>
      <w:sz w:val="40"/>
      <w:szCs w:val="40"/>
    </w:rPr>
  </w:style>
  <w:style w:type="paragraph" w:styleId="1213">
    <w:name w:val="Heading 2"/>
    <w:basedOn w:val="1211"/>
    <w:next w:val="1211"/>
    <w:link w:val="1226"/>
    <w:uiPriority w:val="9"/>
    <w:unhideWhenUsed/>
    <w:qFormat/>
    <w:pPr>
      <w:numPr>
        <w:ilvl w:val="1"/>
        <w:numId w:val="1"/>
      </w:numPr>
      <w:keepLines/>
      <w:keepNext/>
      <w:spacing w:after="120" w:line="240" w:lineRule="exact"/>
      <w:outlineLvl w:val="1"/>
    </w:pPr>
    <w:rPr>
      <w:rFonts w:cs="Arial" w:eastAsiaTheme="majorEastAsia"/>
      <w:b/>
      <w:bCs/>
      <w:szCs w:val="24"/>
    </w:rPr>
  </w:style>
  <w:style w:type="paragraph" w:styleId="1214">
    <w:name w:val="Heading 3"/>
    <w:basedOn w:val="1211"/>
    <w:next w:val="1211"/>
    <w:link w:val="1227"/>
    <w:uiPriority w:val="9"/>
    <w:unhideWhenUsed/>
    <w:qFormat/>
    <w:pPr>
      <w:numPr>
        <w:ilvl w:val="2"/>
        <w:numId w:val="1"/>
      </w:numPr>
      <w:keepLines/>
      <w:keepNext/>
      <w:spacing w:after="120"/>
      <w:outlineLvl w:val="2"/>
    </w:pPr>
    <w:rPr>
      <w:rFonts w:eastAsiaTheme="majorEastAsia" w:cstheme="majorBidi"/>
      <w:b/>
      <w:bCs/>
      <w:color w:val="000000" w:themeColor="text1"/>
    </w:rPr>
  </w:style>
  <w:style w:type="paragraph" w:styleId="1215">
    <w:name w:val="Heading 4"/>
    <w:basedOn w:val="1211"/>
    <w:next w:val="1211"/>
    <w:link w:val="1228"/>
    <w:uiPriority w:val="9"/>
    <w:unhideWhenUsed/>
    <w:qFormat/>
    <w:pPr>
      <w:numPr>
        <w:ilvl w:val="3"/>
        <w:numId w:val="1"/>
      </w:numPr>
      <w:keepLines/>
      <w:keepNext/>
      <w:outlineLvl w:val="3"/>
    </w:pPr>
    <w:rPr>
      <w:rFonts w:eastAsiaTheme="majorEastAsia" w:cstheme="majorBidi"/>
      <w:b/>
      <w:bCs/>
      <w:iCs/>
      <w:color w:val="000000" w:themeColor="text1"/>
    </w:rPr>
  </w:style>
  <w:style w:type="paragraph" w:styleId="1216">
    <w:name w:val="Heading 5"/>
    <w:basedOn w:val="1211"/>
    <w:next w:val="1211"/>
    <w:link w:val="1229"/>
    <w:uiPriority w:val="9"/>
    <w:unhideWhenUsed/>
    <w:qFormat/>
    <w:pPr>
      <w:numPr>
        <w:ilvl w:val="4"/>
        <w:numId w:val="1"/>
      </w:numPr>
      <w:keepLines/>
      <w:keepNext/>
      <w:spacing w:before="200"/>
      <w:outlineLvl w:val="4"/>
    </w:pPr>
    <w:rPr>
      <w:rFonts w:eastAsiaTheme="majorEastAsia" w:cstheme="majorBidi"/>
    </w:rPr>
  </w:style>
  <w:style w:type="paragraph" w:styleId="1217">
    <w:name w:val="Heading 6"/>
    <w:basedOn w:val="1211"/>
    <w:next w:val="1211"/>
    <w:link w:val="1230"/>
    <w:uiPriority w:val="9"/>
    <w:unhideWhenUsed/>
    <w:qFormat/>
    <w:pPr>
      <w:numPr>
        <w:ilvl w:val="5"/>
        <w:numId w:val="1"/>
      </w:numPr>
      <w:keepLines/>
      <w:keepNext/>
      <w:spacing w:before="200"/>
      <w:outlineLvl w:val="5"/>
    </w:pPr>
    <w:rPr>
      <w:rFonts w:eastAsiaTheme="majorEastAsia" w:cstheme="majorBidi"/>
      <w:i/>
      <w:iCs/>
    </w:rPr>
  </w:style>
  <w:style w:type="paragraph" w:styleId="1218">
    <w:name w:val="Heading 7"/>
    <w:basedOn w:val="1211"/>
    <w:next w:val="1211"/>
    <w:link w:val="1240"/>
    <w:uiPriority w:val="9"/>
    <w:unhideWhenUsed/>
    <w:qFormat/>
    <w:pPr>
      <w:numPr>
        <w:ilvl w:val="6"/>
        <w:numId w:val="1"/>
      </w:numPr>
      <w:keepLines/>
      <w:keepNext/>
      <w:spacing w:before="200"/>
      <w:outlineLvl w:val="6"/>
    </w:pPr>
    <w:rPr>
      <w:rFonts w:asciiTheme="majorHAnsi" w:hAnsiTheme="majorHAnsi" w:eastAsiaTheme="majorEastAsia" w:cstheme="majorBidi"/>
      <w:i/>
      <w:iCs/>
      <w:color w:val="404040" w:themeColor="text1" w:themeTint="BF"/>
    </w:rPr>
  </w:style>
  <w:style w:type="paragraph" w:styleId="1219">
    <w:name w:val="Heading 8"/>
    <w:basedOn w:val="1211"/>
    <w:next w:val="1211"/>
    <w:link w:val="1241"/>
    <w:uiPriority w:val="9"/>
    <w:unhideWhenUsed/>
    <w:qFormat/>
    <w:pPr>
      <w:numPr>
        <w:ilvl w:val="7"/>
        <w:numId w:val="1"/>
      </w:numPr>
      <w:keepLines/>
      <w:keepNext/>
      <w:spacing w:before="200"/>
      <w:outlineLvl w:val="7"/>
    </w:pPr>
    <w:rPr>
      <w:rFonts w:asciiTheme="majorHAnsi" w:hAnsiTheme="majorHAnsi" w:eastAsiaTheme="majorEastAsia" w:cstheme="majorBidi"/>
      <w:color w:val="404040" w:themeColor="text1" w:themeTint="BF"/>
      <w:sz w:val="20"/>
      <w:szCs w:val="20"/>
    </w:rPr>
  </w:style>
  <w:style w:type="paragraph" w:styleId="1220">
    <w:name w:val="Heading 9"/>
    <w:basedOn w:val="1211"/>
    <w:next w:val="1211"/>
    <w:link w:val="1242"/>
    <w:uiPriority w:val="9"/>
    <w:unhideWhenUsed/>
    <w:qFormat/>
    <w:pPr>
      <w:numPr>
        <w:ilvl w:val="8"/>
        <w:numId w:val="1"/>
      </w:numPr>
      <w:keepLines/>
      <w:keepNext/>
      <w:spacing w:before="200"/>
      <w:outlineLvl w:val="8"/>
    </w:pPr>
    <w:rPr>
      <w:rFonts w:asciiTheme="majorHAnsi" w:hAnsiTheme="majorHAnsi" w:eastAsiaTheme="majorEastAsia" w:cstheme="majorBidi"/>
      <w:i/>
      <w:iCs/>
      <w:color w:val="404040" w:themeColor="text1" w:themeTint="BF"/>
      <w:sz w:val="20"/>
      <w:szCs w:val="20"/>
    </w:rPr>
  </w:style>
  <w:style w:type="character" w:styleId="1221" w:default="1">
    <w:name w:val="Default Paragraph Font"/>
    <w:uiPriority w:val="1"/>
    <w:semiHidden/>
    <w:unhideWhenUsed/>
  </w:style>
  <w:style w:type="table" w:styleId="1222" w:default="1">
    <w:name w:val="Normal Table"/>
    <w:uiPriority w:val="99"/>
    <w:semiHidden/>
    <w:unhideWhenUsed/>
    <w:tblPr>
      <w:tblInd w:w="0" w:type="dxa"/>
      <w:tblCellMar>
        <w:left w:w="108" w:type="dxa"/>
        <w:top w:w="0" w:type="dxa"/>
        <w:right w:w="108" w:type="dxa"/>
        <w:bottom w:w="0" w:type="dxa"/>
      </w:tblCellMar>
    </w:tblPr>
  </w:style>
  <w:style w:type="numbering" w:styleId="1223" w:default="1">
    <w:name w:val="No List"/>
    <w:uiPriority w:val="99"/>
    <w:semiHidden/>
    <w:unhideWhenUsed/>
  </w:style>
  <w:style w:type="paragraph" w:styleId="1224">
    <w:name w:val="Caption"/>
    <w:basedOn w:val="1211"/>
    <w:next w:val="1211"/>
    <w:unhideWhenUsed/>
    <w:qFormat/>
    <w:pPr>
      <w:spacing w:line="180" w:lineRule="atLeast"/>
    </w:pPr>
    <w:rPr>
      <w:sz w:val="13"/>
      <w:szCs w:val="13"/>
      <w:lang w:val="fr-FR"/>
    </w:rPr>
  </w:style>
  <w:style w:type="character" w:styleId="1225" w:customStyle="1">
    <w:name w:val="Überschrift 1 Zchn"/>
    <w:basedOn w:val="1221"/>
    <w:link w:val="1212"/>
    <w:uiPriority w:val="9"/>
    <w:rPr>
      <w:rFonts w:ascii="Arial" w:hAnsi="Arial"/>
      <w:b/>
      <w:bCs/>
      <w:color w:val="365f91" w:themeColor="accent1" w:themeShade="BF"/>
      <w:sz w:val="40"/>
      <w:szCs w:val="40"/>
    </w:rPr>
  </w:style>
  <w:style w:type="character" w:styleId="1226" w:customStyle="1">
    <w:name w:val="Überschrift 2 Zchn"/>
    <w:basedOn w:val="1221"/>
    <w:link w:val="1213"/>
    <w:uiPriority w:val="9"/>
    <w:rPr>
      <w:rFonts w:ascii="Arial" w:hAnsi="Arial" w:cs="Arial" w:eastAsiaTheme="majorEastAsia"/>
      <w:b/>
      <w:bCs/>
      <w:sz w:val="24"/>
      <w:szCs w:val="24"/>
    </w:rPr>
  </w:style>
  <w:style w:type="character" w:styleId="1227" w:customStyle="1">
    <w:name w:val="Überschrift 3 Zchn"/>
    <w:basedOn w:val="1221"/>
    <w:link w:val="1214"/>
    <w:uiPriority w:val="9"/>
    <w:rPr>
      <w:rFonts w:ascii="Arial" w:hAnsi="Arial" w:eastAsiaTheme="majorEastAsia" w:cstheme="majorBidi"/>
      <w:b/>
      <w:bCs/>
      <w:color w:val="000000" w:themeColor="text1"/>
      <w:sz w:val="24"/>
    </w:rPr>
  </w:style>
  <w:style w:type="character" w:styleId="1228" w:customStyle="1">
    <w:name w:val="Überschrift 4 Zchn"/>
    <w:basedOn w:val="1221"/>
    <w:link w:val="1215"/>
    <w:uiPriority w:val="9"/>
    <w:rPr>
      <w:rFonts w:ascii="Arial" w:hAnsi="Arial" w:eastAsiaTheme="majorEastAsia" w:cstheme="majorBidi"/>
      <w:b/>
      <w:bCs/>
      <w:iCs/>
      <w:color w:val="000000" w:themeColor="text1"/>
      <w:sz w:val="24"/>
    </w:rPr>
  </w:style>
  <w:style w:type="character" w:styleId="1229" w:customStyle="1">
    <w:name w:val="Überschrift 5 Zchn"/>
    <w:basedOn w:val="1221"/>
    <w:link w:val="1216"/>
    <w:uiPriority w:val="9"/>
    <w:rPr>
      <w:rFonts w:ascii="Arial" w:hAnsi="Arial" w:eastAsiaTheme="majorEastAsia" w:cstheme="majorBidi"/>
      <w:sz w:val="24"/>
    </w:rPr>
  </w:style>
  <w:style w:type="character" w:styleId="1230" w:customStyle="1">
    <w:name w:val="Überschrift 6 Zchn"/>
    <w:basedOn w:val="1221"/>
    <w:link w:val="1217"/>
    <w:uiPriority w:val="9"/>
    <w:rPr>
      <w:rFonts w:ascii="Arial" w:hAnsi="Arial" w:eastAsiaTheme="majorEastAsia" w:cstheme="majorBidi"/>
      <w:i/>
      <w:iCs/>
      <w:sz w:val="24"/>
    </w:rPr>
  </w:style>
  <w:style w:type="paragraph" w:styleId="1231">
    <w:name w:val="Footer"/>
    <w:basedOn w:val="1211"/>
    <w:link w:val="1232"/>
    <w:uiPriority w:val="99"/>
    <w:unhideWhenUsed/>
    <w:pPr>
      <w:spacing w:line="220" w:lineRule="atLeast"/>
      <w:tabs>
        <w:tab w:val="right" w:pos="9866" w:leader="none"/>
      </w:tabs>
    </w:pPr>
    <w:rPr>
      <w:spacing w:val="2"/>
      <w:sz w:val="14"/>
    </w:rPr>
  </w:style>
  <w:style w:type="character" w:styleId="1232" w:customStyle="1">
    <w:name w:val="Fußzeile Zchn"/>
    <w:basedOn w:val="1221"/>
    <w:link w:val="1231"/>
    <w:uiPriority w:val="99"/>
    <w:rPr>
      <w:spacing w:val="2"/>
      <w:sz w:val="14"/>
    </w:rPr>
  </w:style>
  <w:style w:type="character" w:styleId="1233">
    <w:name w:val="Emphasis"/>
    <w:basedOn w:val="1221"/>
    <w:uiPriority w:val="20"/>
    <w:qFormat/>
    <w:rPr>
      <w:i/>
      <w:iCs/>
    </w:rPr>
  </w:style>
  <w:style w:type="character" w:styleId="1234">
    <w:name w:val="Hyperlink"/>
    <w:basedOn w:val="1221"/>
    <w:uiPriority w:val="99"/>
    <w:unhideWhenUsed/>
    <w:rPr>
      <w:color w:val="0000ff" w:themeColor="hyperlink"/>
      <w:u w:val="single"/>
    </w:rPr>
  </w:style>
  <w:style w:type="paragraph" w:styleId="1235">
    <w:name w:val="Header"/>
    <w:basedOn w:val="1211"/>
    <w:link w:val="1236"/>
    <w:uiPriority w:val="99"/>
    <w:unhideWhenUsed/>
    <w:pPr>
      <w:spacing w:line="240" w:lineRule="auto"/>
      <w:tabs>
        <w:tab w:val="center" w:pos="4536" w:leader="none"/>
        <w:tab w:val="right" w:pos="9072" w:leader="none"/>
      </w:tabs>
    </w:pPr>
  </w:style>
  <w:style w:type="character" w:styleId="1236" w:customStyle="1">
    <w:name w:val="Kopfzeile Zchn"/>
    <w:basedOn w:val="1221"/>
    <w:link w:val="1235"/>
    <w:uiPriority w:val="99"/>
  </w:style>
  <w:style w:type="paragraph" w:styleId="1237">
    <w:name w:val="Balloon Text"/>
    <w:basedOn w:val="1211"/>
    <w:link w:val="1238"/>
    <w:uiPriority w:val="99"/>
    <w:semiHidden/>
    <w:unhideWhenUsed/>
    <w:pPr>
      <w:spacing w:line="240" w:lineRule="auto"/>
    </w:pPr>
    <w:rPr>
      <w:rFonts w:ascii="Tahoma" w:hAnsi="Tahoma" w:cs="Tahoma"/>
      <w:sz w:val="16"/>
      <w:szCs w:val="16"/>
    </w:rPr>
  </w:style>
  <w:style w:type="character" w:styleId="1238" w:customStyle="1">
    <w:name w:val="Sprechblasentext Zchn"/>
    <w:basedOn w:val="1221"/>
    <w:link w:val="1237"/>
    <w:uiPriority w:val="99"/>
    <w:semiHidden/>
    <w:rPr>
      <w:rFonts w:ascii="Tahoma" w:hAnsi="Tahoma" w:cs="Tahoma"/>
      <w:sz w:val="16"/>
      <w:szCs w:val="16"/>
    </w:rPr>
  </w:style>
  <w:style w:type="table" w:styleId="1239">
    <w:name w:val="Table Grid"/>
    <w:basedOn w:val="1222"/>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1240" w:customStyle="1">
    <w:name w:val="Überschrift 7 Zchn"/>
    <w:basedOn w:val="1221"/>
    <w:link w:val="1218"/>
    <w:uiPriority w:val="9"/>
    <w:rPr>
      <w:rFonts w:asciiTheme="majorHAnsi" w:hAnsiTheme="majorHAnsi" w:eastAsiaTheme="majorEastAsia" w:cstheme="majorBidi"/>
      <w:i/>
      <w:iCs/>
      <w:color w:val="404040" w:themeColor="text1" w:themeTint="BF"/>
      <w:sz w:val="24"/>
    </w:rPr>
  </w:style>
  <w:style w:type="character" w:styleId="1241" w:customStyle="1">
    <w:name w:val="Überschrift 8 Zchn"/>
    <w:basedOn w:val="1221"/>
    <w:link w:val="1219"/>
    <w:uiPriority w:val="9"/>
    <w:rPr>
      <w:rFonts w:asciiTheme="majorHAnsi" w:hAnsiTheme="majorHAnsi" w:eastAsiaTheme="majorEastAsia" w:cstheme="majorBidi"/>
      <w:color w:val="404040" w:themeColor="text1" w:themeTint="BF"/>
      <w:sz w:val="20"/>
      <w:szCs w:val="20"/>
    </w:rPr>
  </w:style>
  <w:style w:type="character" w:styleId="1242" w:customStyle="1">
    <w:name w:val="Überschrift 9 Zchn"/>
    <w:basedOn w:val="1221"/>
    <w:link w:val="1220"/>
    <w:uiPriority w:val="9"/>
    <w:rPr>
      <w:rFonts w:asciiTheme="majorHAnsi" w:hAnsiTheme="majorHAnsi" w:eastAsiaTheme="majorEastAsia" w:cstheme="majorBidi"/>
      <w:i/>
      <w:iCs/>
      <w:color w:val="404040" w:themeColor="text1" w:themeTint="BF"/>
      <w:sz w:val="20"/>
      <w:szCs w:val="20"/>
    </w:rPr>
  </w:style>
  <w:style w:type="paragraph" w:styleId="1243">
    <w:name w:val="toc 1"/>
    <w:basedOn w:val="1211"/>
    <w:next w:val="1211"/>
    <w:uiPriority w:val="39"/>
    <w:unhideWhenUsed/>
    <w:pPr>
      <w:ind w:left="284" w:hanging="284"/>
      <w:spacing w:before="360"/>
      <w:tabs>
        <w:tab w:val="left" w:pos="284" w:leader="none"/>
        <w:tab w:val="right" w:pos="9866" w:leader="dot"/>
      </w:tabs>
    </w:pPr>
    <w:rPr>
      <w:b/>
      <w:bCs/>
      <w:caps/>
    </w:rPr>
  </w:style>
  <w:style w:type="paragraph" w:styleId="1244">
    <w:name w:val="toc 2"/>
    <w:basedOn w:val="1211"/>
    <w:next w:val="1211"/>
    <w:uiPriority w:val="39"/>
    <w:unhideWhenUsed/>
    <w:pPr>
      <w:ind w:left="709" w:hanging="425"/>
      <w:spacing w:before="60"/>
      <w:tabs>
        <w:tab w:val="left" w:pos="709" w:leader="none"/>
        <w:tab w:val="right" w:pos="9866" w:leader="dot"/>
      </w:tabs>
    </w:pPr>
  </w:style>
  <w:style w:type="paragraph" w:styleId="1245">
    <w:name w:val="toc 3"/>
    <w:basedOn w:val="1211"/>
    <w:next w:val="1211"/>
    <w:uiPriority w:val="39"/>
    <w:unhideWhenUsed/>
    <w:pPr>
      <w:contextualSpacing/>
      <w:ind w:left="1276" w:hanging="567"/>
      <w:spacing w:before="60"/>
      <w:tabs>
        <w:tab w:val="left" w:pos="1276" w:leader="none"/>
        <w:tab w:val="right" w:pos="9866" w:leader="dot"/>
      </w:tabs>
    </w:pPr>
  </w:style>
  <w:style w:type="paragraph" w:styleId="1246">
    <w:name w:val="toc 4"/>
    <w:basedOn w:val="1211"/>
    <w:next w:val="1211"/>
    <w:uiPriority w:val="39"/>
    <w:unhideWhenUsed/>
    <w:pPr>
      <w:ind w:left="1985" w:hanging="709"/>
      <w:tabs>
        <w:tab w:val="left" w:pos="1985" w:leader="none"/>
        <w:tab w:val="right" w:pos="9866" w:leader="dot"/>
      </w:tabs>
    </w:pPr>
  </w:style>
  <w:style w:type="paragraph" w:styleId="1247" w:customStyle="1">
    <w:name w:val="Datumszeile"/>
    <w:basedOn w:val="1211"/>
    <w:qFormat/>
    <w:pPr>
      <w:ind w:right="-567"/>
      <w:jc w:val="right"/>
      <w:spacing w:after="200"/>
    </w:pPr>
  </w:style>
  <w:style w:type="paragraph" w:styleId="1248" w:customStyle="1">
    <w:name w:val="Intro"/>
    <w:basedOn w:val="1211"/>
    <w:qFormat/>
    <w:pPr>
      <w:spacing w:line="300" w:lineRule="atLeast"/>
    </w:pPr>
    <w:rPr>
      <w:lang w:val="pt-BR"/>
    </w:rPr>
  </w:style>
  <w:style w:type="paragraph" w:styleId="1249" w:customStyle="1">
    <w:name w:val="Subline"/>
    <w:basedOn w:val="1211"/>
    <w:qFormat/>
    <w:pPr>
      <w:spacing w:line="480" w:lineRule="atLeast"/>
      <w:framePr w:w="9866" w:wrap="around" w:vAnchor="page" w:hAnchor="page" w:x="1022" w:y="2042"/>
    </w:pPr>
    <w:rPr>
      <w:sz w:val="40"/>
      <w:szCs w:val="40"/>
      <w:lang w:val="pt-BR"/>
    </w:rPr>
  </w:style>
  <w:style w:type="paragraph" w:styleId="1250">
    <w:name w:val="Title"/>
    <w:basedOn w:val="1211"/>
    <w:next w:val="1211"/>
    <w:link w:val="1251"/>
    <w:uiPriority w:val="10"/>
    <w:qFormat/>
    <w:pPr>
      <w:jc w:val="left"/>
      <w:spacing w:before="40" w:line="240" w:lineRule="auto"/>
    </w:pPr>
    <w:rPr>
      <w:b/>
      <w:bCs/>
      <w:caps/>
      <w:color w:val="365f91" w:themeColor="accent1" w:themeShade="BF"/>
      <w:sz w:val="52"/>
      <w:szCs w:val="67"/>
    </w:rPr>
  </w:style>
  <w:style w:type="character" w:styleId="1251" w:customStyle="1">
    <w:name w:val="Titel Zchn"/>
    <w:basedOn w:val="1221"/>
    <w:link w:val="1250"/>
    <w:uiPriority w:val="10"/>
    <w:rPr>
      <w:rFonts w:ascii="Arial" w:hAnsi="Arial"/>
      <w:b/>
      <w:bCs/>
      <w:caps/>
      <w:color w:val="365f91" w:themeColor="accent1" w:themeShade="BF"/>
      <w:sz w:val="52"/>
      <w:szCs w:val="67"/>
    </w:rPr>
  </w:style>
  <w:style w:type="paragraph" w:styleId="1252" w:customStyle="1">
    <w:name w:val="TOC_Head"/>
    <w:basedOn w:val="1211"/>
    <w:pPr>
      <w:spacing w:line="480" w:lineRule="atLeast"/>
      <w:framePr w:w="9866" w:wrap="around" w:vAnchor="page" w:hAnchor="page" w:x="1022" w:y="1589"/>
    </w:pPr>
    <w:rPr>
      <w:b/>
      <w:color w:val="008c7d"/>
      <w:sz w:val="40"/>
    </w:rPr>
  </w:style>
  <w:style w:type="paragraph" w:styleId="1253" w:customStyle="1">
    <w:name w:val="TOC_Subhead"/>
    <w:basedOn w:val="1211"/>
    <w:qFormat/>
    <w:pPr>
      <w:spacing w:line="480" w:lineRule="atLeast"/>
      <w:framePr w:w="9866" w:wrap="around" w:vAnchor="page" w:hAnchor="page" w:x="1022" w:y="2042"/>
    </w:pPr>
    <w:rPr>
      <w:sz w:val="40"/>
    </w:rPr>
  </w:style>
  <w:style w:type="paragraph" w:styleId="1254">
    <w:name w:val="Subtitle"/>
    <w:basedOn w:val="1211"/>
    <w:next w:val="1211"/>
    <w:link w:val="1255"/>
    <w:uiPriority w:val="11"/>
    <w:qFormat/>
    <w:pPr>
      <w:jc w:val="left"/>
    </w:pPr>
    <w:rPr>
      <w:caps/>
      <w:color w:val="365f91" w:themeColor="accent1" w:themeShade="BF"/>
      <w:sz w:val="48"/>
      <w:szCs w:val="67"/>
    </w:rPr>
  </w:style>
  <w:style w:type="character" w:styleId="1255" w:customStyle="1">
    <w:name w:val="Untertitel Zchn"/>
    <w:basedOn w:val="1221"/>
    <w:link w:val="1254"/>
    <w:uiPriority w:val="11"/>
    <w:rPr>
      <w:rFonts w:ascii="Arial" w:hAnsi="Arial"/>
      <w:caps/>
      <w:color w:val="365f91" w:themeColor="accent1" w:themeShade="BF"/>
      <w:sz w:val="48"/>
      <w:szCs w:val="67"/>
    </w:rPr>
  </w:style>
  <w:style w:type="paragraph" w:styleId="1256">
    <w:name w:val="Intense Quote"/>
    <w:basedOn w:val="1211"/>
    <w:next w:val="1211"/>
    <w:link w:val="1257"/>
    <w:uiPriority w:val="30"/>
    <w:pPr>
      <w:ind w:left="936" w:right="936"/>
      <w:spacing w:before="200" w:after="280"/>
      <w:pBdr>
        <w:bottom w:val="single" w:color="4F81BD" w:themeColor="accent1" w:sz="4" w:space="4"/>
      </w:pBdr>
    </w:pPr>
    <w:rPr>
      <w:b/>
      <w:bCs/>
      <w:i/>
      <w:iCs/>
      <w:color w:val="008c7d"/>
    </w:rPr>
  </w:style>
  <w:style w:type="character" w:styleId="1257" w:customStyle="1">
    <w:name w:val="Intensives Zitat Zchn"/>
    <w:basedOn w:val="1221"/>
    <w:link w:val="1256"/>
    <w:uiPriority w:val="30"/>
    <w:rPr>
      <w:rFonts w:ascii="Arial" w:hAnsi="Arial"/>
      <w:b/>
      <w:bCs/>
      <w:i/>
      <w:iCs/>
      <w:color w:val="008c7d"/>
    </w:rPr>
  </w:style>
  <w:style w:type="paragraph" w:styleId="1258">
    <w:name w:val="TOC Heading"/>
    <w:basedOn w:val="1212"/>
    <w:next w:val="1211"/>
    <w:uiPriority w:val="39"/>
    <w:semiHidden/>
    <w:unhideWhenUsed/>
    <w:qFormat/>
    <w:pPr>
      <w:numPr>
        <w:numId w:val="0"/>
      </w:numPr>
      <w:keepLines/>
      <w:keepNext/>
      <w:spacing w:before="480" w:line="276" w:lineRule="auto"/>
      <w:outlineLvl w:val="9"/>
    </w:pPr>
    <w:rPr>
      <w:rFonts w:asciiTheme="majorHAnsi" w:hAnsiTheme="majorHAnsi" w:eastAsiaTheme="majorEastAsia" w:cstheme="majorBidi"/>
      <w:sz w:val="28"/>
      <w:szCs w:val="28"/>
      <w:lang w:eastAsia="de-DE"/>
    </w:rPr>
  </w:style>
  <w:style w:type="paragraph" w:styleId="1259">
    <w:name w:val="Quote"/>
    <w:basedOn w:val="1211"/>
    <w:next w:val="1211"/>
    <w:link w:val="1260"/>
    <w:uiPriority w:val="29"/>
    <w:qFormat/>
    <w:rPr>
      <w:i/>
      <w:iCs/>
      <w:color w:val="000000" w:themeColor="text1"/>
    </w:rPr>
  </w:style>
  <w:style w:type="character" w:styleId="1260" w:customStyle="1">
    <w:name w:val="Zitat Zchn"/>
    <w:basedOn w:val="1221"/>
    <w:link w:val="1259"/>
    <w:uiPriority w:val="29"/>
    <w:rPr>
      <w:rFonts w:ascii="Arial" w:hAnsi="Arial"/>
      <w:i/>
      <w:iCs/>
      <w:color w:val="000000" w:themeColor="text1"/>
    </w:rPr>
  </w:style>
  <w:style w:type="character" w:styleId="1261">
    <w:name w:val="Intense Emphasis"/>
    <w:basedOn w:val="1221"/>
    <w:uiPriority w:val="21"/>
    <w:qFormat/>
    <w:rPr>
      <w:rFonts w:ascii="Arial" w:hAnsi="Arial"/>
      <w:b/>
      <w:bCs/>
      <w:i/>
      <w:iCs/>
      <w:color w:val="008c7d"/>
    </w:rPr>
  </w:style>
  <w:style w:type="character" w:styleId="1262">
    <w:name w:val="Placeholder Text"/>
    <w:basedOn w:val="1221"/>
    <w:uiPriority w:val="99"/>
    <w:semiHidden/>
    <w:rPr>
      <w:color w:val="808080"/>
    </w:rPr>
  </w:style>
  <w:style w:type="paragraph" w:styleId="1263" w:customStyle="1">
    <w:name w:val="Überschrift1 nicht im Inhaltsverzeichnis"/>
    <w:next w:val="1211"/>
    <w:link w:val="1264"/>
    <w:rPr>
      <w:rFonts w:ascii="Arial" w:hAnsi="Arial"/>
      <w:b/>
      <w:bCs/>
      <w:color w:val="365f91" w:themeColor="accent1" w:themeShade="BF"/>
      <w:sz w:val="40"/>
      <w:szCs w:val="40"/>
    </w:rPr>
  </w:style>
  <w:style w:type="character" w:styleId="1264" w:customStyle="1">
    <w:name w:val="Überschrift1 nicht im Inhaltsverzeichnis Zchn"/>
    <w:basedOn w:val="1225"/>
    <w:link w:val="1263"/>
    <w:rPr>
      <w:rFonts w:ascii="Arial" w:hAnsi="Arial"/>
      <w:b/>
      <w:bCs/>
      <w:color w:val="365f91" w:themeColor="accent1" w:themeShade="BF"/>
      <w:sz w:val="40"/>
      <w:szCs w:val="40"/>
    </w:rPr>
  </w:style>
  <w:style w:type="paragraph" w:styleId="1265">
    <w:name w:val="List Paragraph"/>
    <w:basedOn w:val="1211"/>
    <w:uiPriority w:val="34"/>
    <w:qFormat/>
    <w:pPr>
      <w:contextualSpacing/>
      <w:ind w:left="720"/>
      <w:keepLines/>
      <w:spacing w:after="200" w:line="240" w:lineRule="auto"/>
    </w:pPr>
    <w:rPr>
      <w:rFonts w:eastAsia="Times New Roman" w:cs="Times New Roman"/>
      <w:szCs w:val="20"/>
      <w:lang w:val="en-US"/>
    </w:rPr>
  </w:style>
  <w:style w:type="paragraph" w:styleId="1266">
    <w:name w:val="table of figures"/>
    <w:basedOn w:val="1211"/>
    <w:next w:val="1211"/>
    <w:uiPriority w:val="99"/>
    <w:unhideWhenUsed/>
  </w:style>
  <w:style w:type="paragraph" w:styleId="1267">
    <w:name w:val="No Spacing"/>
    <w:uiPriority w:val="1"/>
    <w:qFormat/>
    <w:pPr>
      <w:spacing w:after="0" w:line="240" w:lineRule="auto"/>
    </w:pPr>
    <w:rPr>
      <w:rFonts w:ascii="Arial" w:hAnsi="Arial"/>
    </w:rPr>
  </w:style>
  <w:style w:type="paragraph" w:styleId="1268" w:customStyle="1">
    <w:name w:val="msonormal"/>
    <w:basedOn w:val="1211"/>
    <w:pPr>
      <w:spacing w:before="100" w:beforeAutospacing="1" w:after="100" w:afterAutospacing="1" w:line="240" w:lineRule="auto"/>
    </w:pPr>
    <w:rPr>
      <w:rFonts w:ascii="Times New Roman" w:hAnsi="Times New Roman" w:eastAsia="Times New Roman" w:cs="Times New Roman"/>
      <w:szCs w:val="24"/>
      <w:lang w:eastAsia="de-DE"/>
    </w:rPr>
  </w:style>
  <w:style w:type="character" w:styleId="1269" w:customStyle="1">
    <w:name w:val="md-plain"/>
    <w:basedOn w:val="1221"/>
  </w:style>
  <w:style w:type="paragraph" w:styleId="1270" w:customStyle="1">
    <w:name w:val="md-end-block"/>
    <w:basedOn w:val="1211"/>
    <w:pPr>
      <w:spacing w:before="100" w:beforeAutospacing="1" w:after="100" w:afterAutospacing="1" w:line="240" w:lineRule="auto"/>
    </w:pPr>
    <w:rPr>
      <w:rFonts w:ascii="Times New Roman" w:hAnsi="Times New Roman" w:eastAsia="Times New Roman" w:cs="Times New Roman"/>
      <w:szCs w:val="24"/>
      <w:lang w:eastAsia="de-DE"/>
    </w:rPr>
  </w:style>
  <w:style w:type="character" w:styleId="1271" w:customStyle="1">
    <w:name w:val="md-pair-s"/>
    <w:basedOn w:val="1221"/>
  </w:style>
  <w:style w:type="character" w:styleId="1272">
    <w:name w:val="Strong"/>
    <w:basedOn w:val="1221"/>
    <w:uiPriority w:val="22"/>
    <w:qFormat/>
    <w:rPr>
      <w:b/>
      <w:bCs/>
    </w:rPr>
  </w:style>
  <w:style w:type="character" w:styleId="1273" w:customStyle="1">
    <w:name w:val="md-meta-i-c"/>
    <w:basedOn w:val="1221"/>
  </w:style>
  <w:style w:type="character" w:styleId="1274">
    <w:name w:val="FollowedHyperlink"/>
    <w:basedOn w:val="1221"/>
    <w:uiPriority w:val="99"/>
    <w:semiHidden/>
    <w:unhideWhenUsed/>
    <w:rPr>
      <w:color w:val="800080"/>
      <w:u w:val="single"/>
    </w:rPr>
  </w:style>
  <w:style w:type="character" w:styleId="1275" w:customStyle="1">
    <w:name w:val="td-span"/>
    <w:basedOn w:val="1221"/>
  </w:style>
  <w:style w:type="paragraph" w:styleId="1276">
    <w:name w:val="HTML Preformatted"/>
    <w:basedOn w:val="1211"/>
    <w:link w:val="1277"/>
    <w:uiPriority w:val="99"/>
    <w:unhideWhenUsed/>
    <w:pPr>
      <w:spacing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lang w:eastAsia="de-DE"/>
    </w:rPr>
  </w:style>
  <w:style w:type="character" w:styleId="1277" w:customStyle="1">
    <w:name w:val="HTML Vorformatiert Zchn"/>
    <w:basedOn w:val="1221"/>
    <w:link w:val="1276"/>
    <w:uiPriority w:val="99"/>
    <w:rPr>
      <w:rFonts w:ascii="Courier New" w:hAnsi="Courier New" w:eastAsia="Times New Roman" w:cs="Courier New"/>
      <w:sz w:val="20"/>
      <w:szCs w:val="20"/>
      <w:lang w:eastAsia="de-DE"/>
    </w:rPr>
  </w:style>
  <w:style w:type="character" w:styleId="1278" w:customStyle="1">
    <w:name w:val="cm-doc"/>
    <w:basedOn w:val="1221"/>
  </w:style>
  <w:style w:type="character" w:styleId="1279" w:customStyle="1">
    <w:name w:val="cm-variable"/>
    <w:basedOn w:val="1221"/>
  </w:style>
  <w:style w:type="character" w:styleId="1280" w:customStyle="1">
    <w:name w:val="cm-operator"/>
    <w:basedOn w:val="1221"/>
  </w:style>
  <w:style w:type="character" w:styleId="1281" w:customStyle="1">
    <w:name w:val="cm-number"/>
    <w:basedOn w:val="1221"/>
  </w:style>
  <w:style w:type="character" w:styleId="1282" w:customStyle="1">
    <w:name w:val="cm-keyword"/>
    <w:basedOn w:val="1221"/>
  </w:style>
  <w:style w:type="character" w:styleId="1283" w:customStyle="1">
    <w:name w:val="cm-def"/>
    <w:basedOn w:val="1221"/>
  </w:style>
  <w:style w:type="character" w:styleId="1284" w:customStyle="1">
    <w:name w:val="cm-comment"/>
    <w:basedOn w:val="1221"/>
  </w:style>
  <w:style w:type="character" w:styleId="1285" w:customStyle="1">
    <w:name w:val="cm-variable-3"/>
    <w:basedOn w:val="1221"/>
  </w:style>
  <w:style w:type="character" w:styleId="1286" w:customStyle="1">
    <w:name w:val="cm-tab"/>
    <w:basedOn w:val="1221"/>
  </w:style>
  <w:style w:type="character" w:styleId="1287">
    <w:name w:val="HTML Code"/>
    <w:basedOn w:val="1221"/>
    <w:uiPriority w:val="99"/>
    <w:semiHidden/>
    <w:unhideWhenUsed/>
    <w:rPr>
      <w:rFonts w:ascii="Courier New" w:hAnsi="Courier New" w:eastAsia="Times New Roman" w:cs="Courier New"/>
      <w:sz w:val="20"/>
      <w:szCs w:val="20"/>
    </w:rPr>
  </w:style>
  <w:style w:type="character" w:styleId="1288" w:customStyle="1">
    <w:name w:val="md-softbreak"/>
    <w:basedOn w:val="1221"/>
  </w:style>
  <w:style w:type="character" w:styleId="1289" w:customStyle="1">
    <w:name w:val="cm-bracket"/>
    <w:basedOn w:val="1221"/>
  </w:style>
  <w:style w:type="character" w:styleId="1290" w:customStyle="1">
    <w:name w:val="cm-meta"/>
    <w:basedOn w:val="1221"/>
  </w:style>
  <w:style w:type="character" w:styleId="1291" w:customStyle="1">
    <w:name w:val="cm-atom"/>
    <w:basedOn w:val="1221"/>
  </w:style>
  <w:style w:type="character" w:styleId="1292" w:customStyle="1">
    <w:name w:val="cm-tab-wrap-hack"/>
    <w:basedOn w:val="1221"/>
  </w:style>
  <w:style w:type="character" w:styleId="1293" w:customStyle="1">
    <w:name w:val="cm-string"/>
    <w:basedOn w:val="1221"/>
  </w:style>
  <w:style w:type="table" w:styleId="1294">
    <w:name w:val="Grid Table Light"/>
    <w:basedOn w:val="1222"/>
    <w:uiPriority w:val="40"/>
    <w:pPr>
      <w:spacing w:after="0" w:line="240" w:lineRule="auto"/>
    </w:pPr>
    <w:rPr>
      <w:rFonts w:eastAsia="Times New Roman" w:cs="Times New Roman"/>
      <w:szCs w:val="20"/>
      <w:lang w:eastAsia="de-DE"/>
    </w:rPr>
    <w:tblPr>
      <w:tblStyleRow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band2Horz">
      <w:tcPr>
        <w:shd w:val="clear" w:color="auto" w:fill="d4d8dc"/>
      </w:tcPr>
    </w:tblStylePr>
    <w:tblStylePr w:type="firstRow">
      <w:tcPr>
        <w:shd w:val="clear" w:color="auto" w:fill="263b4e"/>
      </w:tcPr>
    </w:tblStylePr>
  </w:style>
  <w:style w:type="table" w:styleId="1295">
    <w:name w:val="Plain Table 1"/>
    <w:basedOn w:val="1222"/>
    <w:uiPriority w:val="41"/>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band1Horz">
      <w:tcPr>
        <w:shd w:val="clear" w:color="auto" w:fill="f2f2f2" w:themeFill="background1" w:themeFillShade="F2"/>
      </w:tcPr>
    </w:tblStylePr>
    <w:tblStylePr w:type="band1Vert">
      <w:tcPr>
        <w:shd w:val="clear" w:color="auto" w:fill="f2f2f2" w:themeFill="background1" w:themeFillShade="F2"/>
      </w:tcPr>
    </w:tblStylePr>
    <w:tblStylePr w:type="firstCol">
      <w:rPr>
        <w:b/>
        <w:bCs/>
      </w:rPr>
    </w:tblStylePr>
    <w:tblStylePr w:type="firstRow">
      <w:rPr>
        <w:b/>
        <w:bCs/>
      </w:rPr>
    </w:tblStylePr>
    <w:tblStylePr w:type="lastCol">
      <w:rPr>
        <w:b/>
        <w:bCs/>
      </w:rPr>
    </w:tblStylePr>
    <w:tblStylePr w:type="lastRow">
      <w:rPr>
        <w:b/>
        <w:bCs/>
      </w:rPr>
      <w:tcPr>
        <w:tcBorders>
          <w:top w:val="single" w:color="BFBFBF" w:themeColor="background1" w:themeShade="BF" w:sz="4" w:space="0"/>
        </w:tcBorders>
      </w:tcPr>
    </w:tblStylePr>
  </w:style>
  <w:style w:type="character" w:styleId="1296" w:customStyle="1">
    <w:name w:val="md-link"/>
    <w:basedOn w:val="1067"/>
    <w:uiPriority w:val="99"/>
    <w:rPr>
      <w:rFonts w:cs="Times New Roman"/>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customXml" Target="../customXml/item1.xml" /><Relationship Id="rId14" Type="http://schemas.openxmlformats.org/officeDocument/2006/relationships/hyperlink" Target="https://mags.zone/help/arch-usb.html" TargetMode="External"/><Relationship Id="rId15" Type="http://schemas.openxmlformats.org/officeDocument/2006/relationships/hyperlink" Target="https://wiki.archlinux.org/title/Install_Arch_Linux_on_a_removable_medium" TargetMode="External"/><Relationship Id="rId16" Type="http://schemas.openxmlformats.org/officeDocument/2006/relationships/image" Target="media/image1.png"/><Relationship Id="rId17" Type="http://schemas.openxmlformats.org/officeDocument/2006/relationships/image" Target="media/image2.jp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jpg"/><Relationship Id="rId21" Type="http://schemas.openxmlformats.org/officeDocument/2006/relationships/image" Target="media/image6.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2422B-FA4A-42CB-8ADD-76A65EDC7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ONLYOFFICE/7.2.0.204</Application>
  <Company>KARL MAYER Textilmaschinenfabrik GmbH</Company>
  <DocSecurity>0</DocSecurity>
  <HyperlinksChanged>false</HyperlinksChanged>
  <LinksUpToDate>false</LinksUpToDate>
  <ScaleCrop>false</ScaleCrop>
  <SharedDoc>false</SharedDoc>
  <Template>Technische Dokumentation.dotm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Krakow, Oliver</dc:creator>
  <cp:revision>10</cp:revision>
  <dcterms:created xsi:type="dcterms:W3CDTF">2021-07-29T13:20:00Z</dcterms:created>
  <dcterms:modified xsi:type="dcterms:W3CDTF">2022-11-14T11:13:14Z</dcterms:modified>
</cp:coreProperties>
</file>